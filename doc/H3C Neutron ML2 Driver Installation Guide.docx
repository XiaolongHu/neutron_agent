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733" w:rsidRPr="009A4E6F" w:rsidRDefault="00094733" w:rsidP="00094733">
      <w:pPr>
        <w:pStyle w:val="TOC"/>
        <w:rPr>
          <w:rFonts w:cs="Times New Roman"/>
        </w:rPr>
      </w:pPr>
      <w:r w:rsidRPr="009A4E6F">
        <w:rPr>
          <w:rFonts w:hint="eastAsia"/>
        </w:rPr>
        <w:t>Contents</w:t>
      </w:r>
    </w:p>
    <w:p w:rsidR="00094733" w:rsidRPr="009A4E6F" w:rsidRDefault="00447E1F" w:rsidP="00094733">
      <w:pPr>
        <w:pStyle w:val="10"/>
        <w:rPr>
          <w:rFonts w:asciiTheme="minorHAnsi" w:eastAsiaTheme="minorEastAsia" w:hAnsiTheme="minorHAnsi" w:cstheme="minorBidi"/>
          <w:bCs w:val="0"/>
          <w:noProof w:val="0"/>
          <w:kern w:val="2"/>
          <w:sz w:val="21"/>
          <w:szCs w:val="22"/>
        </w:rPr>
      </w:pPr>
      <w:r w:rsidRPr="00447E1F">
        <w:rPr>
          <w:noProof w:val="0"/>
          <w:color w:val="800000"/>
        </w:rPr>
        <w:fldChar w:fldCharType="begin"/>
      </w:r>
      <w:r w:rsidR="00094733" w:rsidRPr="009A4E6F">
        <w:rPr>
          <w:noProof w:val="0"/>
        </w:rPr>
        <w:instrText xml:space="preserve"> TOC \o "1-3" \h \z \u </w:instrText>
      </w:r>
      <w:r w:rsidRPr="00447E1F">
        <w:rPr>
          <w:noProof w:val="0"/>
          <w:color w:val="800000"/>
        </w:rPr>
        <w:fldChar w:fldCharType="separate"/>
      </w:r>
      <w:hyperlink w:anchor="_Toc452041642" w:history="1">
        <w:r w:rsidR="00094733" w:rsidRPr="009A4E6F">
          <w:rPr>
            <w:rStyle w:val="a3"/>
            <w:noProof w:val="0"/>
          </w:rPr>
          <w:t>Overview</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_Toc452041642 \h </w:instrText>
        </w:r>
        <w:r w:rsidRPr="009A4E6F">
          <w:rPr>
            <w:noProof w:val="0"/>
            <w:webHidden/>
          </w:rPr>
        </w:r>
        <w:r w:rsidRPr="009A4E6F">
          <w:rPr>
            <w:noProof w:val="0"/>
            <w:webHidden/>
          </w:rPr>
          <w:fldChar w:fldCharType="separate"/>
        </w:r>
        <w:r w:rsidR="00094733" w:rsidRPr="009A4E6F">
          <w:rPr>
            <w:noProof w:val="0"/>
            <w:webHidden/>
          </w:rPr>
          <w:t>1</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43" w:history="1">
        <w:r w:rsidR="00094733" w:rsidRPr="009A4E6F">
          <w:rPr>
            <w:rStyle w:val="a3"/>
            <w:noProof w:val="0"/>
          </w:rPr>
          <w:t>Neutron</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_Toc452041643 \h </w:instrText>
        </w:r>
        <w:r w:rsidRPr="009A4E6F">
          <w:rPr>
            <w:noProof w:val="0"/>
            <w:webHidden/>
          </w:rPr>
        </w:r>
        <w:r w:rsidRPr="009A4E6F">
          <w:rPr>
            <w:noProof w:val="0"/>
            <w:webHidden/>
          </w:rPr>
          <w:fldChar w:fldCharType="separate"/>
        </w:r>
        <w:r w:rsidR="00094733" w:rsidRPr="009A4E6F">
          <w:rPr>
            <w:noProof w:val="0"/>
            <w:webHidden/>
          </w:rPr>
          <w:t>1</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44" w:history="1">
        <w:r w:rsidR="00094733" w:rsidRPr="009A4E6F">
          <w:rPr>
            <w:rStyle w:val="a3"/>
            <w:noProof w:val="0"/>
          </w:rPr>
          <w:t>Neutron ML2</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_Toc452041644 \h </w:instrText>
        </w:r>
        <w:r w:rsidRPr="009A4E6F">
          <w:rPr>
            <w:noProof w:val="0"/>
            <w:webHidden/>
          </w:rPr>
        </w:r>
        <w:r w:rsidRPr="009A4E6F">
          <w:rPr>
            <w:noProof w:val="0"/>
            <w:webHidden/>
          </w:rPr>
          <w:fldChar w:fldCharType="separate"/>
        </w:r>
        <w:r w:rsidR="00094733" w:rsidRPr="009A4E6F">
          <w:rPr>
            <w:noProof w:val="0"/>
            <w:webHidden/>
          </w:rPr>
          <w:t>1</w:t>
        </w:r>
        <w:r w:rsidRPr="009A4E6F">
          <w:rPr>
            <w:noProof w:val="0"/>
            <w:webHidden/>
          </w:rPr>
          <w:fldChar w:fldCharType="end"/>
        </w:r>
      </w:hyperlink>
    </w:p>
    <w:p w:rsidR="00094733" w:rsidRPr="009A4E6F" w:rsidRDefault="00447E1F" w:rsidP="00094733">
      <w:pPr>
        <w:pStyle w:val="30"/>
        <w:rPr>
          <w:rFonts w:asciiTheme="minorHAnsi" w:eastAsiaTheme="minorEastAsia" w:hAnsiTheme="minorHAnsi" w:cstheme="minorBidi"/>
          <w:noProof w:val="0"/>
          <w:kern w:val="2"/>
          <w:sz w:val="21"/>
          <w:szCs w:val="22"/>
        </w:rPr>
      </w:pPr>
      <w:hyperlink w:anchor="_Toc452041645" w:history="1">
        <w:r w:rsidR="00094733" w:rsidRPr="009A4E6F">
          <w:rPr>
            <w:rStyle w:val="a3"/>
            <w:noProof w:val="0"/>
          </w:rPr>
          <w:t>What ML2 drivers are</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_Toc452041645 \h </w:instrText>
        </w:r>
        <w:r w:rsidRPr="009A4E6F">
          <w:rPr>
            <w:noProof w:val="0"/>
            <w:webHidden/>
          </w:rPr>
        </w:r>
        <w:r w:rsidRPr="009A4E6F">
          <w:rPr>
            <w:noProof w:val="0"/>
            <w:webHidden/>
          </w:rPr>
          <w:fldChar w:fldCharType="separate"/>
        </w:r>
        <w:r w:rsidR="00094733" w:rsidRPr="009A4E6F">
          <w:rPr>
            <w:noProof w:val="0"/>
            <w:webHidden/>
          </w:rPr>
          <w:t>1</w:t>
        </w:r>
        <w:r w:rsidRPr="009A4E6F">
          <w:rPr>
            <w:noProof w:val="0"/>
            <w:webHidden/>
          </w:rPr>
          <w:fldChar w:fldCharType="end"/>
        </w:r>
      </w:hyperlink>
    </w:p>
    <w:p w:rsidR="00094733" w:rsidRPr="009A4E6F" w:rsidRDefault="00447E1F" w:rsidP="00094733">
      <w:pPr>
        <w:pStyle w:val="30"/>
        <w:rPr>
          <w:rFonts w:asciiTheme="minorHAnsi" w:eastAsiaTheme="minorEastAsia" w:hAnsiTheme="minorHAnsi" w:cstheme="minorBidi"/>
          <w:noProof w:val="0"/>
          <w:kern w:val="2"/>
          <w:sz w:val="21"/>
          <w:szCs w:val="22"/>
        </w:rPr>
      </w:pPr>
      <w:hyperlink w:anchor="_Toc452041646" w:history="1">
        <w:r w:rsidR="00094733" w:rsidRPr="009A4E6F">
          <w:rPr>
            <w:rStyle w:val="a3"/>
            <w:noProof w:val="0"/>
          </w:rPr>
          <w:t>H3C proprietary ML2 drivers</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_Toc452041646 \h </w:instrText>
        </w:r>
        <w:r w:rsidRPr="009A4E6F">
          <w:rPr>
            <w:noProof w:val="0"/>
            <w:webHidden/>
          </w:rPr>
        </w:r>
        <w:r w:rsidRPr="009A4E6F">
          <w:rPr>
            <w:noProof w:val="0"/>
            <w:webHidden/>
          </w:rPr>
          <w:fldChar w:fldCharType="separate"/>
        </w:r>
        <w:r w:rsidR="00094733" w:rsidRPr="009A4E6F">
          <w:rPr>
            <w:noProof w:val="0"/>
            <w:webHidden/>
          </w:rPr>
          <w:t>1</w:t>
        </w:r>
        <w:r w:rsidRPr="009A4E6F">
          <w:rPr>
            <w:noProof w:val="0"/>
            <w:webHidden/>
          </w:rPr>
          <w:fldChar w:fldCharType="end"/>
        </w:r>
      </w:hyperlink>
    </w:p>
    <w:p w:rsidR="00094733" w:rsidRPr="009A4E6F" w:rsidRDefault="00447E1F" w:rsidP="00094733">
      <w:pPr>
        <w:pStyle w:val="10"/>
        <w:rPr>
          <w:rFonts w:asciiTheme="minorHAnsi" w:eastAsiaTheme="minorEastAsia" w:hAnsiTheme="minorHAnsi" w:cstheme="minorBidi"/>
          <w:bCs w:val="0"/>
          <w:noProof w:val="0"/>
          <w:kern w:val="2"/>
          <w:sz w:val="21"/>
          <w:szCs w:val="22"/>
        </w:rPr>
      </w:pPr>
      <w:hyperlink w:anchor="_Toc452041647" w:history="1">
        <w:r w:rsidR="00094733" w:rsidRPr="009A4E6F">
          <w:rPr>
            <w:rStyle w:val="a3"/>
            <w:noProof w:val="0"/>
          </w:rPr>
          <w:t>Preparing for installation</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_Toc452041647 \h </w:instrText>
        </w:r>
        <w:r w:rsidRPr="009A4E6F">
          <w:rPr>
            <w:noProof w:val="0"/>
            <w:webHidden/>
          </w:rPr>
        </w:r>
        <w:r w:rsidRPr="009A4E6F">
          <w:rPr>
            <w:noProof w:val="0"/>
            <w:webHidden/>
          </w:rPr>
          <w:fldChar w:fldCharType="separate"/>
        </w:r>
        <w:r w:rsidR="00094733" w:rsidRPr="009A4E6F">
          <w:rPr>
            <w:noProof w:val="0"/>
            <w:webHidden/>
          </w:rPr>
          <w:t>2</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48" w:history="1">
        <w:r w:rsidR="00094733" w:rsidRPr="009A4E6F">
          <w:rPr>
            <w:rStyle w:val="a3"/>
            <w:noProof w:val="0"/>
          </w:rPr>
          <w:t>Hardware requirements</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_Toc452041648 \h </w:instrText>
        </w:r>
        <w:r w:rsidRPr="009A4E6F">
          <w:rPr>
            <w:noProof w:val="0"/>
            <w:webHidden/>
          </w:rPr>
        </w:r>
        <w:r w:rsidRPr="009A4E6F">
          <w:rPr>
            <w:noProof w:val="0"/>
            <w:webHidden/>
          </w:rPr>
          <w:fldChar w:fldCharType="separate"/>
        </w:r>
        <w:r w:rsidR="00094733" w:rsidRPr="009A4E6F">
          <w:rPr>
            <w:noProof w:val="0"/>
            <w:webHidden/>
          </w:rPr>
          <w:t>2</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49" w:history="1">
        <w:r w:rsidR="00094733" w:rsidRPr="009A4E6F">
          <w:rPr>
            <w:rStyle w:val="a3"/>
            <w:noProof w:val="0"/>
          </w:rPr>
          <w:t>Software requirements</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_Toc452041649 \h </w:instrText>
        </w:r>
        <w:r w:rsidRPr="009A4E6F">
          <w:rPr>
            <w:noProof w:val="0"/>
            <w:webHidden/>
          </w:rPr>
        </w:r>
        <w:r w:rsidRPr="009A4E6F">
          <w:rPr>
            <w:noProof w:val="0"/>
            <w:webHidden/>
          </w:rPr>
          <w:fldChar w:fldCharType="separate"/>
        </w:r>
        <w:r w:rsidR="00094733" w:rsidRPr="009A4E6F">
          <w:rPr>
            <w:noProof w:val="0"/>
            <w:webHidden/>
          </w:rPr>
          <w:t>2</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50" w:history="1">
        <w:r w:rsidR="00094733" w:rsidRPr="009A4E6F">
          <w:rPr>
            <w:rStyle w:val="a3"/>
            <w:noProof w:val="0"/>
          </w:rPr>
          <w:t>LLDP configuration</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_Toc452041650 \h </w:instrText>
        </w:r>
        <w:r w:rsidRPr="009A4E6F">
          <w:rPr>
            <w:noProof w:val="0"/>
            <w:webHidden/>
          </w:rPr>
        </w:r>
        <w:r w:rsidRPr="009A4E6F">
          <w:rPr>
            <w:noProof w:val="0"/>
            <w:webHidden/>
          </w:rPr>
          <w:fldChar w:fldCharType="separate"/>
        </w:r>
        <w:r w:rsidR="00094733" w:rsidRPr="009A4E6F">
          <w:rPr>
            <w:noProof w:val="0"/>
            <w:webHidden/>
          </w:rPr>
          <w:t>2</w:t>
        </w:r>
        <w:r w:rsidRPr="009A4E6F">
          <w:rPr>
            <w:noProof w:val="0"/>
            <w:webHidden/>
          </w:rPr>
          <w:fldChar w:fldCharType="end"/>
        </w:r>
      </w:hyperlink>
    </w:p>
    <w:p w:rsidR="00094733" w:rsidRPr="009A4E6F" w:rsidRDefault="00447E1F" w:rsidP="00094733">
      <w:pPr>
        <w:pStyle w:val="30"/>
        <w:rPr>
          <w:rFonts w:asciiTheme="minorHAnsi" w:eastAsiaTheme="minorEastAsia" w:hAnsiTheme="minorHAnsi" w:cstheme="minorBidi"/>
          <w:noProof w:val="0"/>
          <w:kern w:val="2"/>
          <w:sz w:val="21"/>
          <w:szCs w:val="22"/>
        </w:rPr>
      </w:pPr>
      <w:hyperlink w:anchor="_Toc452041651" w:history="1">
        <w:r w:rsidR="00094733" w:rsidRPr="009A4E6F">
          <w:rPr>
            <w:rStyle w:val="a3"/>
            <w:noProof w:val="0"/>
          </w:rPr>
          <w:t>Configuring LLDP</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_Toc452041651 \h </w:instrText>
        </w:r>
        <w:r w:rsidRPr="009A4E6F">
          <w:rPr>
            <w:noProof w:val="0"/>
            <w:webHidden/>
          </w:rPr>
        </w:r>
        <w:r w:rsidRPr="009A4E6F">
          <w:rPr>
            <w:noProof w:val="0"/>
            <w:webHidden/>
          </w:rPr>
          <w:fldChar w:fldCharType="separate"/>
        </w:r>
        <w:r w:rsidR="00094733" w:rsidRPr="009A4E6F">
          <w:rPr>
            <w:noProof w:val="0"/>
            <w:webHidden/>
          </w:rPr>
          <w:t>2</w:t>
        </w:r>
        <w:r w:rsidRPr="009A4E6F">
          <w:rPr>
            <w:noProof w:val="0"/>
            <w:webHidden/>
          </w:rPr>
          <w:fldChar w:fldCharType="end"/>
        </w:r>
      </w:hyperlink>
    </w:p>
    <w:p w:rsidR="00094733" w:rsidRPr="009A4E6F" w:rsidRDefault="00447E1F" w:rsidP="00094733">
      <w:pPr>
        <w:pStyle w:val="30"/>
        <w:rPr>
          <w:rFonts w:asciiTheme="minorHAnsi" w:eastAsiaTheme="minorEastAsia" w:hAnsiTheme="minorHAnsi" w:cstheme="minorBidi"/>
          <w:noProof w:val="0"/>
          <w:kern w:val="2"/>
          <w:sz w:val="21"/>
          <w:szCs w:val="22"/>
        </w:rPr>
      </w:pPr>
      <w:hyperlink w:anchor="_Toc452041652" w:history="1">
        <w:r w:rsidR="00094733" w:rsidRPr="009A4E6F">
          <w:rPr>
            <w:rStyle w:val="a3"/>
            <w:noProof w:val="0"/>
          </w:rPr>
          <w:t>Verifying the LLDP configuration</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_Toc452041652 \h </w:instrText>
        </w:r>
        <w:r w:rsidRPr="009A4E6F">
          <w:rPr>
            <w:noProof w:val="0"/>
            <w:webHidden/>
          </w:rPr>
        </w:r>
        <w:r w:rsidRPr="009A4E6F">
          <w:rPr>
            <w:noProof w:val="0"/>
            <w:webHidden/>
          </w:rPr>
          <w:fldChar w:fldCharType="separate"/>
        </w:r>
        <w:r w:rsidR="00094733" w:rsidRPr="009A4E6F">
          <w:rPr>
            <w:noProof w:val="0"/>
            <w:webHidden/>
          </w:rPr>
          <w:t>3</w:t>
        </w:r>
        <w:r w:rsidRPr="009A4E6F">
          <w:rPr>
            <w:noProof w:val="0"/>
            <w:webHidden/>
          </w:rPr>
          <w:fldChar w:fldCharType="end"/>
        </w:r>
      </w:hyperlink>
    </w:p>
    <w:p w:rsidR="00094733" w:rsidRPr="009A4E6F" w:rsidRDefault="00447E1F" w:rsidP="00094733">
      <w:pPr>
        <w:pStyle w:val="10"/>
        <w:rPr>
          <w:rFonts w:asciiTheme="minorHAnsi" w:eastAsiaTheme="minorEastAsia" w:hAnsiTheme="minorHAnsi" w:cstheme="minorBidi"/>
          <w:bCs w:val="0"/>
          <w:noProof w:val="0"/>
          <w:kern w:val="2"/>
          <w:sz w:val="21"/>
          <w:szCs w:val="22"/>
        </w:rPr>
      </w:pPr>
      <w:hyperlink w:anchor="_Toc452041653" w:history="1">
        <w:r w:rsidR="00094733" w:rsidRPr="009A4E6F">
          <w:rPr>
            <w:rStyle w:val="a3"/>
            <w:noProof w:val="0"/>
          </w:rPr>
          <w:t>Installing or uninstalling the H3C ML2 drivers</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_Toc452041653 \h </w:instrText>
        </w:r>
        <w:r w:rsidRPr="009A4E6F">
          <w:rPr>
            <w:noProof w:val="0"/>
            <w:webHidden/>
          </w:rPr>
        </w:r>
        <w:r w:rsidRPr="009A4E6F">
          <w:rPr>
            <w:noProof w:val="0"/>
            <w:webHidden/>
          </w:rPr>
          <w:fldChar w:fldCharType="separate"/>
        </w:r>
        <w:r w:rsidR="00094733" w:rsidRPr="009A4E6F">
          <w:rPr>
            <w:noProof w:val="0"/>
            <w:webHidden/>
          </w:rPr>
          <w:t>4</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54" w:history="1">
        <w:r w:rsidR="00094733" w:rsidRPr="009A4E6F">
          <w:rPr>
            <w:rStyle w:val="a3"/>
            <w:noProof w:val="0"/>
          </w:rPr>
          <w:t>Installing the H3C ML2 drivers</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_Toc452041654 \h </w:instrText>
        </w:r>
        <w:r w:rsidRPr="009A4E6F">
          <w:rPr>
            <w:noProof w:val="0"/>
            <w:webHidden/>
          </w:rPr>
        </w:r>
        <w:r w:rsidRPr="009A4E6F">
          <w:rPr>
            <w:noProof w:val="0"/>
            <w:webHidden/>
          </w:rPr>
          <w:fldChar w:fldCharType="separate"/>
        </w:r>
        <w:r w:rsidR="00094733" w:rsidRPr="009A4E6F">
          <w:rPr>
            <w:noProof w:val="0"/>
            <w:webHidden/>
          </w:rPr>
          <w:t>4</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55" w:history="1">
        <w:r w:rsidR="00094733" w:rsidRPr="009A4E6F">
          <w:rPr>
            <w:rStyle w:val="a3"/>
            <w:noProof w:val="0"/>
          </w:rPr>
          <w:t>Uninstalling the H3C ML2 drivers</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_Toc452041655 \h </w:instrText>
        </w:r>
        <w:r w:rsidRPr="009A4E6F">
          <w:rPr>
            <w:noProof w:val="0"/>
            <w:webHidden/>
          </w:rPr>
        </w:r>
        <w:r w:rsidRPr="009A4E6F">
          <w:rPr>
            <w:noProof w:val="0"/>
            <w:webHidden/>
          </w:rPr>
          <w:fldChar w:fldCharType="separate"/>
        </w:r>
        <w:r w:rsidR="00094733" w:rsidRPr="009A4E6F">
          <w:rPr>
            <w:noProof w:val="0"/>
            <w:webHidden/>
          </w:rPr>
          <w:t>4</w:t>
        </w:r>
        <w:r w:rsidRPr="009A4E6F">
          <w:rPr>
            <w:noProof w:val="0"/>
            <w:webHidden/>
          </w:rPr>
          <w:fldChar w:fldCharType="end"/>
        </w:r>
      </w:hyperlink>
    </w:p>
    <w:p w:rsidR="00094733" w:rsidRPr="009A4E6F" w:rsidRDefault="00447E1F" w:rsidP="00094733">
      <w:pPr>
        <w:pStyle w:val="10"/>
        <w:rPr>
          <w:rFonts w:asciiTheme="minorHAnsi" w:eastAsiaTheme="minorEastAsia" w:hAnsiTheme="minorHAnsi" w:cstheme="minorBidi"/>
          <w:bCs w:val="0"/>
          <w:noProof w:val="0"/>
          <w:kern w:val="2"/>
          <w:sz w:val="21"/>
          <w:szCs w:val="22"/>
        </w:rPr>
      </w:pPr>
      <w:hyperlink w:anchor="_Toc452041656" w:history="1">
        <w:r w:rsidR="00094733" w:rsidRPr="009A4E6F">
          <w:rPr>
            <w:rStyle w:val="a3"/>
            <w:noProof w:val="0"/>
          </w:rPr>
          <w:t>Configuring the networking server component</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_Toc452041656 \h </w:instrText>
        </w:r>
        <w:r w:rsidRPr="009A4E6F">
          <w:rPr>
            <w:noProof w:val="0"/>
            <w:webHidden/>
          </w:rPr>
        </w:r>
        <w:r w:rsidRPr="009A4E6F">
          <w:rPr>
            <w:noProof w:val="0"/>
            <w:webHidden/>
          </w:rPr>
          <w:fldChar w:fldCharType="separate"/>
        </w:r>
        <w:r w:rsidR="00094733" w:rsidRPr="009A4E6F">
          <w:rPr>
            <w:noProof w:val="0"/>
            <w:webHidden/>
          </w:rPr>
          <w:t>5</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57" w:history="1">
        <w:r w:rsidR="00094733" w:rsidRPr="009A4E6F">
          <w:rPr>
            <w:rStyle w:val="a3"/>
            <w:noProof w:val="0"/>
          </w:rPr>
          <w:t>Tuning SQL connection performance parameters</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_Toc452041657 \h </w:instrText>
        </w:r>
        <w:r w:rsidRPr="009A4E6F">
          <w:rPr>
            <w:noProof w:val="0"/>
            <w:webHidden/>
          </w:rPr>
        </w:r>
        <w:r w:rsidRPr="009A4E6F">
          <w:rPr>
            <w:noProof w:val="0"/>
            <w:webHidden/>
          </w:rPr>
          <w:fldChar w:fldCharType="separate"/>
        </w:r>
        <w:r w:rsidR="00094733" w:rsidRPr="009A4E6F">
          <w:rPr>
            <w:noProof w:val="0"/>
            <w:webHidden/>
          </w:rPr>
          <w:t>5</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58" w:history="1">
        <w:r w:rsidR="00094733" w:rsidRPr="009A4E6F">
          <w:rPr>
            <w:rStyle w:val="a3"/>
            <w:noProof w:val="0"/>
          </w:rPr>
          <w:t>Configuring the tenant network as a VLAN network</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_Toc452041658 \h </w:instrText>
        </w:r>
        <w:r w:rsidRPr="009A4E6F">
          <w:rPr>
            <w:noProof w:val="0"/>
            <w:webHidden/>
          </w:rPr>
        </w:r>
        <w:r w:rsidRPr="009A4E6F">
          <w:rPr>
            <w:noProof w:val="0"/>
            <w:webHidden/>
          </w:rPr>
          <w:fldChar w:fldCharType="separate"/>
        </w:r>
        <w:r w:rsidR="00094733" w:rsidRPr="009A4E6F">
          <w:rPr>
            <w:noProof w:val="0"/>
            <w:webHidden/>
          </w:rPr>
          <w:t>5</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59" w:history="1">
        <w:r w:rsidR="00094733" w:rsidRPr="009A4E6F">
          <w:rPr>
            <w:rStyle w:val="a3"/>
            <w:noProof w:val="0"/>
          </w:rPr>
          <w:t>Configuring the tenant network as a VXLAN network</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_Toc452041659 \h </w:instrText>
        </w:r>
        <w:r w:rsidRPr="009A4E6F">
          <w:rPr>
            <w:noProof w:val="0"/>
            <w:webHidden/>
          </w:rPr>
        </w:r>
        <w:r w:rsidRPr="009A4E6F">
          <w:rPr>
            <w:noProof w:val="0"/>
            <w:webHidden/>
          </w:rPr>
          <w:fldChar w:fldCharType="separate"/>
        </w:r>
        <w:r w:rsidR="00094733" w:rsidRPr="009A4E6F">
          <w:rPr>
            <w:noProof w:val="0"/>
            <w:webHidden/>
          </w:rPr>
          <w:t>6</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60" w:history="1">
        <w:r w:rsidR="00094733" w:rsidRPr="009A4E6F">
          <w:rPr>
            <w:rStyle w:val="a3"/>
            <w:noProof w:val="0"/>
          </w:rPr>
          <w:t>Deploying L2 and L3 agents</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_Toc452041660 \h </w:instrText>
        </w:r>
        <w:r w:rsidRPr="009A4E6F">
          <w:rPr>
            <w:noProof w:val="0"/>
            <w:webHidden/>
          </w:rPr>
        </w:r>
        <w:r w:rsidRPr="009A4E6F">
          <w:rPr>
            <w:noProof w:val="0"/>
            <w:webHidden/>
          </w:rPr>
          <w:fldChar w:fldCharType="separate"/>
        </w:r>
        <w:r w:rsidR="00094733" w:rsidRPr="009A4E6F">
          <w:rPr>
            <w:noProof w:val="0"/>
            <w:webHidden/>
          </w:rPr>
          <w:t>6</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61" w:history="1">
        <w:r w:rsidR="00094733" w:rsidRPr="009A4E6F">
          <w:rPr>
            <w:rStyle w:val="a3"/>
            <w:noProof w:val="0"/>
          </w:rPr>
          <w:t>Configuring H3C databases</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_Toc452041661 \h </w:instrText>
        </w:r>
        <w:r w:rsidRPr="009A4E6F">
          <w:rPr>
            <w:noProof w:val="0"/>
            <w:webHidden/>
          </w:rPr>
        </w:r>
        <w:r w:rsidRPr="009A4E6F">
          <w:rPr>
            <w:noProof w:val="0"/>
            <w:webHidden/>
          </w:rPr>
          <w:fldChar w:fldCharType="separate"/>
        </w:r>
        <w:r w:rsidR="00094733" w:rsidRPr="009A4E6F">
          <w:rPr>
            <w:noProof w:val="0"/>
            <w:webHidden/>
          </w:rPr>
          <w:t>7</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62" w:history="1">
        <w:r w:rsidR="00094733" w:rsidRPr="009A4E6F">
          <w:rPr>
            <w:rStyle w:val="a3"/>
            <w:noProof w:val="0"/>
          </w:rPr>
          <w:t>Restarting the neutron server</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_Toc452041662 \h </w:instrText>
        </w:r>
        <w:r w:rsidRPr="009A4E6F">
          <w:rPr>
            <w:noProof w:val="0"/>
            <w:webHidden/>
          </w:rPr>
        </w:r>
        <w:r w:rsidRPr="009A4E6F">
          <w:rPr>
            <w:noProof w:val="0"/>
            <w:webHidden/>
          </w:rPr>
          <w:fldChar w:fldCharType="separate"/>
        </w:r>
        <w:r w:rsidR="00094733" w:rsidRPr="009A4E6F">
          <w:rPr>
            <w:noProof w:val="0"/>
            <w:webHidden/>
          </w:rPr>
          <w:t>7</w:t>
        </w:r>
        <w:r w:rsidRPr="009A4E6F">
          <w:rPr>
            <w:noProof w:val="0"/>
            <w:webHidden/>
          </w:rPr>
          <w:fldChar w:fldCharType="end"/>
        </w:r>
      </w:hyperlink>
    </w:p>
    <w:p w:rsidR="00094733" w:rsidRPr="009A4E6F" w:rsidRDefault="00447E1F" w:rsidP="00094733">
      <w:pPr>
        <w:pStyle w:val="10"/>
        <w:rPr>
          <w:rFonts w:asciiTheme="minorHAnsi" w:eastAsiaTheme="minorEastAsia" w:hAnsiTheme="minorHAnsi" w:cstheme="minorBidi"/>
          <w:bCs w:val="0"/>
          <w:noProof w:val="0"/>
          <w:kern w:val="2"/>
          <w:sz w:val="21"/>
          <w:szCs w:val="22"/>
        </w:rPr>
      </w:pPr>
      <w:hyperlink w:anchor="_Toc452041663" w:history="1">
        <w:r w:rsidR="00094733" w:rsidRPr="009A4E6F">
          <w:rPr>
            <w:rStyle w:val="a3"/>
            <w:noProof w:val="0"/>
          </w:rPr>
          <w:t>Troubleshooting</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_Toc452041663 \h </w:instrText>
        </w:r>
        <w:r w:rsidRPr="009A4E6F">
          <w:rPr>
            <w:noProof w:val="0"/>
            <w:webHidden/>
          </w:rPr>
        </w:r>
        <w:r w:rsidRPr="009A4E6F">
          <w:rPr>
            <w:noProof w:val="0"/>
            <w:webHidden/>
          </w:rPr>
          <w:fldChar w:fldCharType="separate"/>
        </w:r>
        <w:r w:rsidR="00094733" w:rsidRPr="009A4E6F">
          <w:rPr>
            <w:noProof w:val="0"/>
            <w:webHidden/>
          </w:rPr>
          <w:t>8</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64" w:history="1">
        <w:r w:rsidR="00094733" w:rsidRPr="009A4E6F">
          <w:rPr>
            <w:rStyle w:val="a3"/>
            <w:noProof w:val="0"/>
          </w:rPr>
          <w:t>Layer 3 configuration deployment failure</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_Toc452041664 \h </w:instrText>
        </w:r>
        <w:r w:rsidRPr="009A4E6F">
          <w:rPr>
            <w:noProof w:val="0"/>
            <w:webHidden/>
          </w:rPr>
        </w:r>
        <w:r w:rsidRPr="009A4E6F">
          <w:rPr>
            <w:noProof w:val="0"/>
            <w:webHidden/>
          </w:rPr>
          <w:fldChar w:fldCharType="separate"/>
        </w:r>
        <w:r w:rsidR="00094733" w:rsidRPr="009A4E6F">
          <w:rPr>
            <w:noProof w:val="0"/>
            <w:webHidden/>
          </w:rPr>
          <w:t>8</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65" w:history="1">
        <w:r w:rsidR="00094733" w:rsidRPr="009A4E6F">
          <w:rPr>
            <w:rStyle w:val="a3"/>
            <w:noProof w:val="0"/>
          </w:rPr>
          <w:t>L3 agent failure</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_Toc452041665 \h </w:instrText>
        </w:r>
        <w:r w:rsidRPr="009A4E6F">
          <w:rPr>
            <w:noProof w:val="0"/>
            <w:webHidden/>
          </w:rPr>
        </w:r>
        <w:r w:rsidRPr="009A4E6F">
          <w:rPr>
            <w:noProof w:val="0"/>
            <w:webHidden/>
          </w:rPr>
          <w:fldChar w:fldCharType="separate"/>
        </w:r>
        <w:r w:rsidR="00094733" w:rsidRPr="009A4E6F">
          <w:rPr>
            <w:noProof w:val="0"/>
            <w:webHidden/>
          </w:rPr>
          <w:t>8</w:t>
        </w:r>
        <w:r w:rsidRPr="009A4E6F">
          <w:rPr>
            <w:noProof w:val="0"/>
            <w:webHidden/>
          </w:rPr>
          <w:fldChar w:fldCharType="end"/>
        </w:r>
      </w:hyperlink>
    </w:p>
    <w:p w:rsidR="00094733" w:rsidRPr="009A4E6F" w:rsidRDefault="00447E1F" w:rsidP="00094733">
      <w:pPr>
        <w:pStyle w:val="20"/>
        <w:rPr>
          <w:rFonts w:asciiTheme="minorHAnsi" w:eastAsiaTheme="minorEastAsia" w:hAnsiTheme="minorHAnsi" w:cstheme="minorBidi"/>
          <w:noProof w:val="0"/>
          <w:kern w:val="2"/>
          <w:sz w:val="21"/>
          <w:szCs w:val="22"/>
        </w:rPr>
      </w:pPr>
      <w:hyperlink w:anchor="_Toc452041666" w:history="1">
        <w:r w:rsidR="00094733" w:rsidRPr="009A4E6F">
          <w:rPr>
            <w:rStyle w:val="a3"/>
            <w:noProof w:val="0"/>
          </w:rPr>
          <w:t>Slow deployment of Layer 3 configurations</w:t>
        </w:r>
        <w:r w:rsidR="00094733" w:rsidRPr="009A4E6F">
          <w:rPr>
            <w:noProof w:val="0"/>
            <w:webHidden/>
          </w:rPr>
          <w:tab/>
        </w:r>
        <w:r w:rsidRPr="009A4E6F">
          <w:rPr>
            <w:noProof w:val="0"/>
            <w:webHidden/>
          </w:rPr>
          <w:fldChar w:fldCharType="begin"/>
        </w:r>
        <w:r w:rsidR="00094733" w:rsidRPr="009A4E6F">
          <w:rPr>
            <w:noProof w:val="0"/>
            <w:webHidden/>
          </w:rPr>
          <w:instrText xml:space="preserve"> PAGEREF _Toc452041666 \h </w:instrText>
        </w:r>
        <w:r w:rsidRPr="009A4E6F">
          <w:rPr>
            <w:noProof w:val="0"/>
            <w:webHidden/>
          </w:rPr>
        </w:r>
        <w:r w:rsidRPr="009A4E6F">
          <w:rPr>
            <w:noProof w:val="0"/>
            <w:webHidden/>
          </w:rPr>
          <w:fldChar w:fldCharType="separate"/>
        </w:r>
        <w:r w:rsidR="00094733" w:rsidRPr="009A4E6F">
          <w:rPr>
            <w:noProof w:val="0"/>
            <w:webHidden/>
          </w:rPr>
          <w:t>8</w:t>
        </w:r>
        <w:r w:rsidRPr="009A4E6F">
          <w:rPr>
            <w:noProof w:val="0"/>
            <w:webHidden/>
          </w:rPr>
          <w:fldChar w:fldCharType="end"/>
        </w:r>
      </w:hyperlink>
    </w:p>
    <w:p w:rsidR="00094733" w:rsidRPr="009A4E6F" w:rsidRDefault="00447E1F" w:rsidP="00094733">
      <w:r w:rsidRPr="009A4E6F">
        <w:fldChar w:fldCharType="end"/>
      </w:r>
    </w:p>
    <w:p w:rsidR="00094733" w:rsidRPr="009A4E6F" w:rsidRDefault="00094733" w:rsidP="00094733">
      <w:pPr>
        <w:sectPr w:rsidR="00094733" w:rsidRPr="009A4E6F" w:rsidSect="000B6C30">
          <w:footerReference w:type="default" r:id="rId8"/>
          <w:pgSz w:w="11906" w:h="16157" w:code="9"/>
          <w:pgMar w:top="1247" w:right="1134" w:bottom="1247" w:left="1134" w:header="850" w:footer="850" w:gutter="0"/>
          <w:pgNumType w:fmt="lowerRoman" w:start="1"/>
          <w:cols w:space="425"/>
          <w:docGrid w:linePitch="317"/>
        </w:sectPr>
      </w:pPr>
    </w:p>
    <w:p w:rsidR="00094733" w:rsidRPr="009A4E6F" w:rsidRDefault="00094733" w:rsidP="00094733">
      <w:pPr>
        <w:pStyle w:val="1"/>
      </w:pPr>
      <w:bookmarkStart w:id="0" w:name="_Toc452041642"/>
      <w:r w:rsidRPr="009A4E6F">
        <w:rPr>
          <w:rFonts w:hint="eastAsia"/>
        </w:rPr>
        <w:lastRenderedPageBreak/>
        <w:t>Overview</w:t>
      </w:r>
      <w:bookmarkEnd w:id="0"/>
    </w:p>
    <w:p w:rsidR="00094733" w:rsidRPr="009A4E6F" w:rsidRDefault="00094733" w:rsidP="00094733">
      <w:r w:rsidRPr="009A4E6F">
        <w:rPr>
          <w:rFonts w:hint="eastAsia"/>
        </w:rPr>
        <w:t>This document describes the installation procedure for H3C ML2 drivers.</w:t>
      </w:r>
    </w:p>
    <w:p w:rsidR="00094733" w:rsidRPr="009A4E6F" w:rsidRDefault="00094733" w:rsidP="00094733">
      <w:pPr>
        <w:pStyle w:val="2"/>
      </w:pPr>
      <w:bookmarkStart w:id="1" w:name="_Toc452041643"/>
      <w:r w:rsidRPr="009A4E6F">
        <w:rPr>
          <w:rFonts w:hint="eastAsia"/>
        </w:rPr>
        <w:t>Neutron</w:t>
      </w:r>
      <w:bookmarkEnd w:id="1"/>
    </w:p>
    <w:p w:rsidR="00094733" w:rsidRPr="009A4E6F" w:rsidRDefault="00094733" w:rsidP="00094733">
      <w:r w:rsidRPr="009A4E6F">
        <w:rPr>
          <w:rFonts w:hint="eastAsia"/>
        </w:rPr>
        <w:t xml:space="preserve">Neutron manages the virtual </w:t>
      </w:r>
      <w:r w:rsidRPr="009A4E6F">
        <w:t>networking</w:t>
      </w:r>
      <w:r w:rsidRPr="009A4E6F">
        <w:rPr>
          <w:rFonts w:hint="eastAsia"/>
        </w:rPr>
        <w:t xml:space="preserve"> infrastructure (VNI) in the OpenStack networking platform. </w:t>
      </w:r>
      <w:r w:rsidRPr="009A4E6F">
        <w:t>I</w:t>
      </w:r>
      <w:r w:rsidRPr="009A4E6F">
        <w:rPr>
          <w:rFonts w:hint="eastAsia"/>
        </w:rPr>
        <w:t>t provides virtual network services for OpenStack computing and management devices. It manages various virtual network resources, including networks, subnets, DHCP, virtual routers, firewalls, and LB devices.</w:t>
      </w:r>
    </w:p>
    <w:p w:rsidR="00094733" w:rsidRPr="009A4E6F" w:rsidRDefault="00094733" w:rsidP="00094733">
      <w:pPr>
        <w:pStyle w:val="2"/>
      </w:pPr>
      <w:bookmarkStart w:id="2" w:name="_Toc445800994"/>
      <w:bookmarkStart w:id="3" w:name="_Toc452041644"/>
      <w:r w:rsidRPr="009A4E6F">
        <w:rPr>
          <w:rFonts w:hint="eastAsia"/>
        </w:rPr>
        <w:t>Neutron ML2</w:t>
      </w:r>
      <w:bookmarkEnd w:id="2"/>
      <w:bookmarkEnd w:id="3"/>
    </w:p>
    <w:p w:rsidR="00094733" w:rsidRPr="009A4E6F" w:rsidRDefault="00094733" w:rsidP="00094733">
      <w:r w:rsidRPr="009A4E6F">
        <w:rPr>
          <w:rFonts w:hint="eastAsia"/>
        </w:rPr>
        <w:t xml:space="preserve">Neutron ML2 is a framework that allows OpenStack networking to use varieties of existing Layer 2 networking technologies available in data centers. This framework is also designed to minimize the effort required to add support for new L2 networking technologies. </w:t>
      </w:r>
    </w:p>
    <w:p w:rsidR="00094733" w:rsidRPr="009A4E6F" w:rsidRDefault="00094733" w:rsidP="00094733">
      <w:pPr>
        <w:pStyle w:val="3"/>
      </w:pPr>
      <w:bookmarkStart w:id="4" w:name="_Toc445800995"/>
      <w:bookmarkStart w:id="5" w:name="_Toc452041645"/>
      <w:r w:rsidRPr="009A4E6F">
        <w:rPr>
          <w:rFonts w:hint="eastAsia"/>
        </w:rPr>
        <w:t>What ML2 driver</w:t>
      </w:r>
      <w:bookmarkEnd w:id="4"/>
      <w:r w:rsidRPr="009A4E6F">
        <w:rPr>
          <w:rFonts w:hint="eastAsia"/>
        </w:rPr>
        <w:t>s are</w:t>
      </w:r>
      <w:bookmarkEnd w:id="5"/>
    </w:p>
    <w:p w:rsidR="00094733" w:rsidRPr="009A4E6F" w:rsidRDefault="00094733" w:rsidP="00094733">
      <w:r w:rsidRPr="009A4E6F">
        <w:rPr>
          <w:rFonts w:hint="eastAsia"/>
        </w:rPr>
        <w:t>ML2 drivers include type drivers and mechanism drivers.</w:t>
      </w:r>
    </w:p>
    <w:p w:rsidR="00094733" w:rsidRPr="009A4E6F" w:rsidRDefault="00094733" w:rsidP="00094733">
      <w:pPr>
        <w:pStyle w:val="ItemList"/>
      </w:pPr>
      <w:r w:rsidRPr="009A4E6F">
        <w:rPr>
          <w:rFonts w:hint="eastAsia"/>
          <w:lang w:eastAsia="zh-CN"/>
        </w:rPr>
        <w:t>E</w:t>
      </w:r>
      <w:r w:rsidRPr="009A4E6F">
        <w:rPr>
          <w:lang w:eastAsia="zh-CN"/>
        </w:rPr>
        <w:t>a</w:t>
      </w:r>
      <w:r w:rsidRPr="009A4E6F">
        <w:rPr>
          <w:rFonts w:hint="eastAsia"/>
          <w:lang w:eastAsia="zh-CN"/>
        </w:rPr>
        <w:t xml:space="preserve">ch type driver manages a </w:t>
      </w:r>
      <w:r w:rsidRPr="009A4E6F">
        <w:rPr>
          <w:rFonts w:hint="eastAsia"/>
        </w:rPr>
        <w:t xml:space="preserve">network type. </w:t>
      </w:r>
      <w:r w:rsidRPr="009A4E6F">
        <w:rPr>
          <w:rFonts w:hint="eastAsia"/>
          <w:lang w:eastAsia="zh-CN"/>
        </w:rPr>
        <w:t>A</w:t>
      </w:r>
      <w:r w:rsidRPr="009A4E6F">
        <w:rPr>
          <w:rFonts w:hint="eastAsia"/>
        </w:rPr>
        <w:t xml:space="preserve"> type driver maintains type-specific network state, and performs provider network validation and tenant network allocation.</w:t>
      </w:r>
      <w:r w:rsidRPr="009A4E6F">
        <w:rPr>
          <w:rFonts w:hint="eastAsia"/>
          <w:lang w:eastAsia="zh-CN"/>
        </w:rPr>
        <w:t xml:space="preserve"> As of </w:t>
      </w:r>
      <w:r w:rsidRPr="009A4E6F">
        <w:rPr>
          <w:lang w:eastAsia="zh-CN"/>
        </w:rPr>
        <w:t>the</w:t>
      </w:r>
      <w:r w:rsidRPr="009A4E6F">
        <w:rPr>
          <w:rFonts w:hint="eastAsia"/>
          <w:lang w:eastAsia="zh-CN"/>
        </w:rPr>
        <w:t xml:space="preserve"> date of this document, t</w:t>
      </w:r>
      <w:r w:rsidRPr="009A4E6F">
        <w:rPr>
          <w:rFonts w:hint="eastAsia"/>
        </w:rPr>
        <w:t>he ML2 plugin includes type drivers for the local, flat, VLAN, GRE and VXLAN network types.</w:t>
      </w:r>
    </w:p>
    <w:p w:rsidR="00094733" w:rsidRPr="009A4E6F" w:rsidRDefault="00094733" w:rsidP="00094733">
      <w:pPr>
        <w:pStyle w:val="ItemList"/>
      </w:pPr>
      <w:r w:rsidRPr="009A4E6F">
        <w:rPr>
          <w:rFonts w:hint="eastAsia"/>
        </w:rPr>
        <w:t xml:space="preserve">Each </w:t>
      </w:r>
      <w:r w:rsidRPr="009A4E6F">
        <w:rPr>
          <w:rFonts w:hint="eastAsia"/>
          <w:lang w:eastAsia="zh-CN"/>
        </w:rPr>
        <w:t xml:space="preserve">mechanism driver manages a </w:t>
      </w:r>
      <w:r w:rsidRPr="009A4E6F">
        <w:rPr>
          <w:rFonts w:hint="eastAsia"/>
        </w:rPr>
        <w:t xml:space="preserve">networking mechanism. </w:t>
      </w:r>
      <w:r w:rsidRPr="009A4E6F">
        <w:rPr>
          <w:rFonts w:hint="eastAsia"/>
          <w:lang w:eastAsia="zh-CN"/>
        </w:rPr>
        <w:t>A</w:t>
      </w:r>
      <w:r w:rsidRPr="009A4E6F">
        <w:rPr>
          <w:rFonts w:hint="eastAsia"/>
        </w:rPr>
        <w:t xml:space="preserve"> mechanism driver provid</w:t>
      </w:r>
      <w:r w:rsidRPr="009A4E6F">
        <w:rPr>
          <w:rFonts w:hint="eastAsia"/>
          <w:lang w:eastAsia="zh-CN"/>
        </w:rPr>
        <w:t>es</w:t>
      </w:r>
      <w:r w:rsidRPr="009A4E6F">
        <w:rPr>
          <w:rFonts w:hint="eastAsia"/>
        </w:rPr>
        <w:t xml:space="preserve"> </w:t>
      </w:r>
      <w:r w:rsidRPr="009A4E6F">
        <w:t>the</w:t>
      </w:r>
      <w:r w:rsidRPr="009A4E6F">
        <w:rPr>
          <w:rFonts w:hint="eastAsia"/>
        </w:rPr>
        <w:t xml:space="preserve"> information established by the type driver to the networking mechanism when it is enabled. </w:t>
      </w:r>
      <w:r w:rsidRPr="009A4E6F">
        <w:rPr>
          <w:lang w:eastAsia="zh-CN"/>
        </w:rPr>
        <w:t>A</w:t>
      </w:r>
      <w:r w:rsidRPr="009A4E6F">
        <w:rPr>
          <w:rFonts w:hint="eastAsia"/>
          <w:lang w:eastAsia="zh-CN"/>
        </w:rPr>
        <w:t>s of the date of this document, t</w:t>
      </w:r>
      <w:r w:rsidRPr="009A4E6F">
        <w:rPr>
          <w:rFonts w:hint="eastAsia"/>
        </w:rPr>
        <w:t>he mechanism driver interface supports the creation, update, and deletion of network and port resources.</w:t>
      </w:r>
    </w:p>
    <w:p w:rsidR="00094733" w:rsidRPr="009A4E6F" w:rsidRDefault="00094733" w:rsidP="00094733">
      <w:pPr>
        <w:pStyle w:val="3"/>
      </w:pPr>
      <w:bookmarkStart w:id="6" w:name="_Toc452041646"/>
      <w:r w:rsidRPr="009A4E6F">
        <w:rPr>
          <w:rFonts w:hint="eastAsia"/>
        </w:rPr>
        <w:t>H3C proprietary ML2 drivers</w:t>
      </w:r>
      <w:bookmarkEnd w:id="6"/>
    </w:p>
    <w:p w:rsidR="00094733" w:rsidRPr="009A4E6F" w:rsidRDefault="00094733" w:rsidP="00094733">
      <w:pPr>
        <w:jc w:val="left"/>
      </w:pPr>
      <w:r w:rsidRPr="009A4E6F">
        <w:rPr>
          <w:rFonts w:hint="eastAsia"/>
        </w:rPr>
        <w:t>H3C proprietary ML2 drivers include h3c_vxlan (type driver) and h3c (</w:t>
      </w:r>
      <w:r w:rsidRPr="009A4E6F">
        <w:t>mechanism</w:t>
      </w:r>
      <w:r w:rsidRPr="009A4E6F">
        <w:rPr>
          <w:rFonts w:hint="eastAsia"/>
        </w:rPr>
        <w:t xml:space="preserve"> driver). </w:t>
      </w:r>
    </w:p>
    <w:p w:rsidR="00094733" w:rsidRPr="009A4E6F" w:rsidRDefault="00094733" w:rsidP="00094733">
      <w:pPr>
        <w:jc w:val="left"/>
        <w:sectPr w:rsidR="00094733" w:rsidRPr="009A4E6F" w:rsidSect="000B6C30">
          <w:headerReference w:type="even" r:id="rId9"/>
          <w:pgSz w:w="11906" w:h="16157" w:code="9"/>
          <w:pgMar w:top="1247" w:right="1134" w:bottom="1247" w:left="1134" w:header="850" w:footer="850" w:gutter="0"/>
          <w:pgNumType w:start="1" w:chapStyle="1"/>
          <w:cols w:space="425"/>
          <w:docGrid w:linePitch="317"/>
        </w:sectPr>
      </w:pPr>
      <w:r w:rsidRPr="009A4E6F">
        <w:t>I</w:t>
      </w:r>
      <w:r w:rsidRPr="009A4E6F">
        <w:rPr>
          <w:rFonts w:hint="eastAsia"/>
        </w:rPr>
        <w:t xml:space="preserve">n VXLAN networking, h3c_vxlan uses two tiers of virtual network identifiers: Inner VLAN ID and outer VNI (also called VXLAN ID </w:t>
      </w:r>
      <w:r w:rsidRPr="009A4E6F">
        <w:t xml:space="preserve">in </w:t>
      </w:r>
      <w:r w:rsidRPr="009A4E6F">
        <w:rPr>
          <w:rFonts w:hint="eastAsia"/>
        </w:rPr>
        <w:t xml:space="preserve">documentation). </w:t>
      </w:r>
      <w:r w:rsidRPr="009A4E6F">
        <w:t>The</w:t>
      </w:r>
      <w:r w:rsidRPr="009A4E6F">
        <w:rPr>
          <w:rFonts w:hint="eastAsia"/>
        </w:rPr>
        <w:t xml:space="preserve"> inner VLAN ID is used by OpenvSwitch to encapsulate and decapsulate VLAN packets. The outer VNI is sent in AMQP messages to the network devices for VXLAN packets encapsulation and decapsulation.</w:t>
      </w:r>
    </w:p>
    <w:p w:rsidR="00094733" w:rsidRPr="009A4E6F" w:rsidRDefault="00094733" w:rsidP="00094733">
      <w:pPr>
        <w:pStyle w:val="1"/>
      </w:pPr>
      <w:bookmarkStart w:id="7" w:name="_Toc452041647"/>
      <w:bookmarkStart w:id="8" w:name="_Toc508685871"/>
      <w:bookmarkStart w:id="9" w:name="_Toc426170208"/>
      <w:bookmarkStart w:id="10" w:name="_Toc435839294"/>
      <w:bookmarkStart w:id="11" w:name="_Toc132442211"/>
      <w:bookmarkStart w:id="12" w:name="_Toc187123515"/>
      <w:r w:rsidRPr="009A4E6F">
        <w:rPr>
          <w:rFonts w:hint="eastAsia"/>
        </w:rPr>
        <w:lastRenderedPageBreak/>
        <w:t>Preparing for installation</w:t>
      </w:r>
      <w:bookmarkEnd w:id="7"/>
    </w:p>
    <w:p w:rsidR="00094733" w:rsidRPr="009A4E6F" w:rsidRDefault="00094733" w:rsidP="00094733">
      <w:pPr>
        <w:pStyle w:val="2"/>
      </w:pPr>
      <w:bookmarkStart w:id="13" w:name="_Ref376197554"/>
      <w:bookmarkStart w:id="14" w:name="_Toc452041648"/>
      <w:r w:rsidRPr="009A4E6F">
        <w:rPr>
          <w:rFonts w:hint="eastAsia"/>
        </w:rPr>
        <w:t>Hardware requirements</w:t>
      </w:r>
      <w:bookmarkEnd w:id="13"/>
      <w:bookmarkEnd w:id="14"/>
    </w:p>
    <w:p w:rsidR="00094733" w:rsidRPr="009A4E6F" w:rsidRDefault="00447E1F" w:rsidP="00094733">
      <w:fldSimple w:instr=" REF _Ref376454046 \r \h  \* MERGEFORMAT ">
        <w:r w:rsidR="00094733" w:rsidRPr="009A4E6F">
          <w:rPr>
            <w:rStyle w:val="Reference-R0G144B200"/>
          </w:rPr>
          <w:t>Table 1</w:t>
        </w:r>
      </w:fldSimple>
      <w:r w:rsidR="00094733" w:rsidRPr="009A4E6F">
        <w:rPr>
          <w:rFonts w:hint="eastAsia"/>
        </w:rPr>
        <w:t xml:space="preserve"> shows the hardware requirements for a server or VM to host the H3C ML2 drivers.</w:t>
      </w:r>
    </w:p>
    <w:p w:rsidR="00094733" w:rsidRPr="009A4E6F" w:rsidRDefault="00094733" w:rsidP="00094733">
      <w:pPr>
        <w:pStyle w:val="TableDescription"/>
      </w:pPr>
      <w:bookmarkStart w:id="15" w:name="_Ref376454046"/>
      <w:r w:rsidRPr="009A4E6F">
        <w:rPr>
          <w:rFonts w:hint="eastAsia"/>
        </w:rPr>
        <w:t>Hardware requirements</w:t>
      </w:r>
      <w:bookmarkEnd w:id="15"/>
    </w:p>
    <w:tbl>
      <w:tblPr>
        <w:tblStyle w:val="Table1"/>
        <w:tblW w:w="8743" w:type="dxa"/>
        <w:tblLook w:val="04A0"/>
      </w:tblPr>
      <w:tblGrid>
        <w:gridCol w:w="2506"/>
        <w:gridCol w:w="2835"/>
        <w:gridCol w:w="3402"/>
      </w:tblGrid>
      <w:tr w:rsidR="00094733" w:rsidRPr="009A4E6F" w:rsidTr="0021448A">
        <w:trPr>
          <w:cnfStyle w:val="100000000000"/>
        </w:trPr>
        <w:tc>
          <w:tcPr>
            <w:tcW w:w="2506" w:type="dxa"/>
          </w:tcPr>
          <w:p w:rsidR="00094733" w:rsidRPr="009A4E6F" w:rsidRDefault="00094733" w:rsidP="0021448A">
            <w:pPr>
              <w:pStyle w:val="TableHeading"/>
            </w:pPr>
            <w:r w:rsidRPr="009A4E6F">
              <w:t>CPU</w:t>
            </w:r>
          </w:p>
        </w:tc>
        <w:tc>
          <w:tcPr>
            <w:tcW w:w="2835" w:type="dxa"/>
          </w:tcPr>
          <w:p w:rsidR="00094733" w:rsidRPr="009A4E6F" w:rsidRDefault="00094733" w:rsidP="0021448A">
            <w:pPr>
              <w:pStyle w:val="TableHeading"/>
            </w:pPr>
            <w:r w:rsidRPr="009A4E6F">
              <w:t>Memory size</w:t>
            </w:r>
          </w:p>
        </w:tc>
        <w:tc>
          <w:tcPr>
            <w:tcW w:w="3402" w:type="dxa"/>
          </w:tcPr>
          <w:p w:rsidR="00094733" w:rsidRPr="009A4E6F" w:rsidRDefault="00094733" w:rsidP="0021448A">
            <w:pPr>
              <w:pStyle w:val="TableHeading"/>
            </w:pPr>
            <w:r w:rsidRPr="009A4E6F">
              <w:rPr>
                <w:rFonts w:hint="eastAsia"/>
              </w:rPr>
              <w:t>D</w:t>
            </w:r>
            <w:r w:rsidRPr="009A4E6F">
              <w:t>isk space</w:t>
            </w:r>
          </w:p>
        </w:tc>
      </w:tr>
      <w:tr w:rsidR="00094733" w:rsidRPr="009A4E6F" w:rsidTr="0021448A">
        <w:tc>
          <w:tcPr>
            <w:tcW w:w="2506" w:type="dxa"/>
          </w:tcPr>
          <w:p w:rsidR="00094733" w:rsidRPr="009A4E6F" w:rsidRDefault="00094733" w:rsidP="0021448A">
            <w:pPr>
              <w:pStyle w:val="TableText"/>
            </w:pPr>
            <w:r w:rsidRPr="009A4E6F">
              <w:t>O</w:t>
            </w:r>
            <w:r w:rsidRPr="009A4E6F">
              <w:rPr>
                <w:rFonts w:hint="eastAsia"/>
              </w:rPr>
              <w:t>ne or more cores</w:t>
            </w:r>
          </w:p>
        </w:tc>
        <w:tc>
          <w:tcPr>
            <w:tcW w:w="2835" w:type="dxa"/>
          </w:tcPr>
          <w:p w:rsidR="00094733" w:rsidRPr="009A4E6F" w:rsidRDefault="00094733" w:rsidP="0021448A">
            <w:pPr>
              <w:pStyle w:val="TableText"/>
            </w:pPr>
            <w:r w:rsidRPr="009A4E6F">
              <w:rPr>
                <w:rFonts w:hint="eastAsia"/>
              </w:rPr>
              <w:t>2 GB or above</w:t>
            </w:r>
          </w:p>
        </w:tc>
        <w:tc>
          <w:tcPr>
            <w:tcW w:w="3402" w:type="dxa"/>
          </w:tcPr>
          <w:p w:rsidR="00094733" w:rsidRPr="009A4E6F" w:rsidRDefault="00094733" w:rsidP="0021448A">
            <w:pPr>
              <w:pStyle w:val="TableText"/>
            </w:pPr>
            <w:r w:rsidRPr="009A4E6F">
              <w:rPr>
                <w:rFonts w:hint="eastAsia"/>
              </w:rPr>
              <w:t>5 GB or above</w:t>
            </w:r>
          </w:p>
        </w:tc>
      </w:tr>
    </w:tbl>
    <w:p w:rsidR="00094733" w:rsidRPr="009A4E6F" w:rsidRDefault="00094733" w:rsidP="00094733">
      <w:pPr>
        <w:pStyle w:val="Spacer"/>
        <w:rPr>
          <w:lang w:eastAsia="zh-CN"/>
        </w:rPr>
      </w:pPr>
    </w:p>
    <w:p w:rsidR="00094733" w:rsidRPr="009A4E6F" w:rsidRDefault="00094733" w:rsidP="00094733">
      <w:pPr>
        <w:pStyle w:val="2"/>
      </w:pPr>
      <w:bookmarkStart w:id="16" w:name="_Ref376197558"/>
      <w:bookmarkStart w:id="17" w:name="_Toc452041649"/>
      <w:r w:rsidRPr="009A4E6F">
        <w:rPr>
          <w:rFonts w:hint="eastAsia"/>
        </w:rPr>
        <w:t>Software requirements</w:t>
      </w:r>
      <w:bookmarkEnd w:id="16"/>
      <w:bookmarkEnd w:id="17"/>
    </w:p>
    <w:p w:rsidR="00094733" w:rsidRPr="009A4E6F" w:rsidRDefault="00447E1F" w:rsidP="00094733">
      <w:fldSimple w:instr=" REF _Ref391399932 \r \h  \* MERGEFORMAT ">
        <w:r w:rsidR="00094733" w:rsidRPr="009A4E6F">
          <w:rPr>
            <w:rStyle w:val="Reference-R0G144B200"/>
          </w:rPr>
          <w:t>Table 2</w:t>
        </w:r>
      </w:fldSimple>
      <w:r w:rsidR="00094733" w:rsidRPr="009A4E6F">
        <w:rPr>
          <w:rFonts w:hint="eastAsia"/>
        </w:rPr>
        <w:t xml:space="preserve"> shows the software requirements for a server or VM to host the H3C ML2 drivers.</w:t>
      </w:r>
    </w:p>
    <w:p w:rsidR="00094733" w:rsidRPr="009A4E6F" w:rsidRDefault="00094733" w:rsidP="00094733">
      <w:pPr>
        <w:pStyle w:val="TableDescription"/>
      </w:pPr>
      <w:bookmarkStart w:id="18" w:name="_Ref391399932"/>
      <w:r w:rsidRPr="009A4E6F">
        <w:rPr>
          <w:rFonts w:hint="eastAsia"/>
        </w:rPr>
        <w:t>Software requirements</w:t>
      </w:r>
      <w:bookmarkEnd w:id="18"/>
    </w:p>
    <w:tbl>
      <w:tblPr>
        <w:tblStyle w:val="Table"/>
        <w:tblW w:w="8747" w:type="dxa"/>
        <w:tblInd w:w="1003" w:type="dxa"/>
        <w:tblLook w:val="04A0"/>
      </w:tblPr>
      <w:tblGrid>
        <w:gridCol w:w="3660"/>
        <w:gridCol w:w="5087"/>
      </w:tblGrid>
      <w:tr w:rsidR="00094733" w:rsidRPr="009A4E6F" w:rsidTr="0021448A">
        <w:trPr>
          <w:cnfStyle w:val="100000000000"/>
        </w:trPr>
        <w:tc>
          <w:tcPr>
            <w:tcW w:w="3660" w:type="dxa"/>
          </w:tcPr>
          <w:p w:rsidR="00094733" w:rsidRPr="009A4E6F" w:rsidRDefault="00094733" w:rsidP="0021448A">
            <w:pPr>
              <w:pStyle w:val="TableHeading"/>
            </w:pPr>
            <w:r w:rsidRPr="009A4E6F">
              <w:rPr>
                <w:rFonts w:hint="eastAsia"/>
              </w:rPr>
              <w:t>Item</w:t>
            </w:r>
          </w:p>
        </w:tc>
        <w:tc>
          <w:tcPr>
            <w:tcW w:w="5087" w:type="dxa"/>
          </w:tcPr>
          <w:p w:rsidR="00094733" w:rsidRPr="009A4E6F" w:rsidRDefault="00094733" w:rsidP="0021448A">
            <w:pPr>
              <w:pStyle w:val="TableHeading"/>
            </w:pPr>
            <w:r w:rsidRPr="009A4E6F">
              <w:rPr>
                <w:rFonts w:hint="eastAsia"/>
              </w:rPr>
              <w:t>Requirements</w:t>
            </w:r>
          </w:p>
        </w:tc>
      </w:tr>
      <w:tr w:rsidR="00094733" w:rsidRPr="009A4E6F" w:rsidTr="0021448A">
        <w:tc>
          <w:tcPr>
            <w:tcW w:w="3660" w:type="dxa"/>
          </w:tcPr>
          <w:p w:rsidR="00094733" w:rsidRPr="009A4E6F" w:rsidRDefault="00094733" w:rsidP="0021448A">
            <w:pPr>
              <w:pStyle w:val="TableText"/>
            </w:pPr>
            <w:r w:rsidRPr="009A4E6F">
              <w:rPr>
                <w:rFonts w:hint="eastAsia"/>
              </w:rPr>
              <w:t>OpenStack</w:t>
            </w:r>
          </w:p>
        </w:tc>
        <w:tc>
          <w:tcPr>
            <w:tcW w:w="5087" w:type="dxa"/>
          </w:tcPr>
          <w:p w:rsidR="00094733" w:rsidRPr="009A4E6F" w:rsidRDefault="00094733" w:rsidP="0021448A">
            <w:pPr>
              <w:pStyle w:val="TableText"/>
            </w:pPr>
            <w:r w:rsidRPr="009A4E6F">
              <w:rPr>
                <w:rFonts w:hint="eastAsia"/>
              </w:rPr>
              <w:t>OpenStack version:</w:t>
            </w:r>
          </w:p>
          <w:p w:rsidR="00094733" w:rsidRPr="009A4E6F" w:rsidRDefault="00094733" w:rsidP="0021448A">
            <w:pPr>
              <w:pStyle w:val="ItemListinTable"/>
            </w:pPr>
            <w:r w:rsidRPr="009A4E6F">
              <w:rPr>
                <w:rFonts w:hint="eastAsia"/>
              </w:rPr>
              <w:t>J</w:t>
            </w:r>
            <w:r w:rsidRPr="009A4E6F">
              <w:t>uno</w:t>
            </w:r>
            <w:r w:rsidRPr="009A4E6F">
              <w:rPr>
                <w:rFonts w:hint="eastAsia"/>
              </w:rPr>
              <w:t xml:space="preserve"> 2014.2</w:t>
            </w:r>
          </w:p>
          <w:p w:rsidR="00094733" w:rsidRPr="009A4E6F" w:rsidRDefault="00094733" w:rsidP="0021448A">
            <w:pPr>
              <w:pStyle w:val="ItemListinTable"/>
            </w:pPr>
            <w:r w:rsidRPr="009A4E6F">
              <w:rPr>
                <w:rFonts w:hint="eastAsia"/>
              </w:rPr>
              <w:t>Kilo 2015.1</w:t>
            </w:r>
          </w:p>
          <w:p w:rsidR="00094733" w:rsidRPr="009A4E6F" w:rsidRDefault="00094733" w:rsidP="0021448A">
            <w:pPr>
              <w:pStyle w:val="TableText"/>
            </w:pPr>
            <w:r w:rsidRPr="009A4E6F">
              <w:rPr>
                <w:rFonts w:hint="eastAsia"/>
              </w:rPr>
              <w:t>Operating system version:</w:t>
            </w:r>
          </w:p>
          <w:p w:rsidR="00094733" w:rsidRPr="009A4E6F" w:rsidRDefault="00094733" w:rsidP="0021448A">
            <w:pPr>
              <w:pStyle w:val="ItemListinTable"/>
            </w:pPr>
            <w:r w:rsidRPr="009A4E6F">
              <w:rPr>
                <w:rFonts w:hint="eastAsia"/>
              </w:rPr>
              <w:t>Ubuntu 14.04 LTS</w:t>
            </w:r>
          </w:p>
          <w:p w:rsidR="00094733" w:rsidRPr="009A4E6F" w:rsidRDefault="00094733" w:rsidP="0021448A">
            <w:pPr>
              <w:pStyle w:val="ItemListinTable"/>
              <w:rPr>
                <w:rFonts w:eastAsia="楷体_GB2312"/>
              </w:rPr>
            </w:pPr>
            <w:r w:rsidRPr="009A4E6F">
              <w:rPr>
                <w:rFonts w:hint="eastAsia"/>
              </w:rPr>
              <w:t>CentOS 7</w:t>
            </w:r>
          </w:p>
        </w:tc>
      </w:tr>
      <w:tr w:rsidR="00094733" w:rsidRPr="009A4E6F" w:rsidTr="0021448A">
        <w:tc>
          <w:tcPr>
            <w:tcW w:w="3660" w:type="dxa"/>
          </w:tcPr>
          <w:p w:rsidR="00094733" w:rsidRPr="009A4E6F" w:rsidRDefault="00094733" w:rsidP="0021448A">
            <w:pPr>
              <w:pStyle w:val="TableText"/>
            </w:pPr>
            <w:r w:rsidRPr="009A4E6F">
              <w:rPr>
                <w:rFonts w:hint="eastAsia"/>
              </w:rPr>
              <w:t>LLDP</w:t>
            </w:r>
          </w:p>
        </w:tc>
        <w:tc>
          <w:tcPr>
            <w:tcW w:w="5087" w:type="dxa"/>
          </w:tcPr>
          <w:p w:rsidR="00094733" w:rsidRPr="009A4E6F" w:rsidRDefault="00094733" w:rsidP="0021448A">
            <w:pPr>
              <w:pStyle w:val="TableText"/>
            </w:pPr>
            <w:r w:rsidRPr="009A4E6F">
              <w:t>lldpad</w:t>
            </w:r>
            <w:r w:rsidRPr="009A4E6F">
              <w:rPr>
                <w:rFonts w:hint="eastAsia"/>
              </w:rPr>
              <w:t xml:space="preserve"> software</w:t>
            </w:r>
          </w:p>
        </w:tc>
      </w:tr>
    </w:tbl>
    <w:p w:rsidR="00094733" w:rsidRPr="009A4E6F" w:rsidRDefault="00094733" w:rsidP="00094733">
      <w:pPr>
        <w:pStyle w:val="Spacer"/>
        <w:rPr>
          <w:lang w:eastAsia="zh-CN"/>
        </w:rPr>
      </w:pPr>
    </w:p>
    <w:p w:rsidR="00094733" w:rsidRPr="009A4E6F" w:rsidRDefault="00094733" w:rsidP="00094733">
      <w:pPr>
        <w:pStyle w:val="2"/>
      </w:pPr>
      <w:bookmarkStart w:id="19" w:name="_Toc452041650"/>
      <w:bookmarkStart w:id="20" w:name="_Toc206561666"/>
      <w:bookmarkStart w:id="21" w:name="_Toc208311625"/>
      <w:bookmarkStart w:id="22" w:name="_Toc247595325"/>
      <w:bookmarkStart w:id="23" w:name="_Toc259699877"/>
      <w:bookmarkStart w:id="24" w:name="_Toc259717268"/>
      <w:bookmarkStart w:id="25" w:name="_Toc269820448"/>
      <w:r w:rsidRPr="009A4E6F">
        <w:rPr>
          <w:rFonts w:hint="eastAsia"/>
        </w:rPr>
        <w:t>LLDP configuration</w:t>
      </w:r>
      <w:bookmarkEnd w:id="19"/>
    </w:p>
    <w:p w:rsidR="00094733" w:rsidRPr="009A4E6F" w:rsidRDefault="00094733" w:rsidP="00094733">
      <w:r w:rsidRPr="009A4E6F">
        <w:rPr>
          <w:rFonts w:hint="eastAsia"/>
        </w:rPr>
        <w:t xml:space="preserve">Enable LLDP on </w:t>
      </w:r>
      <w:r w:rsidRPr="009A4E6F">
        <w:t>the</w:t>
      </w:r>
      <w:r w:rsidRPr="009A4E6F">
        <w:rPr>
          <w:rFonts w:hint="eastAsia"/>
        </w:rPr>
        <w:t xml:space="preserve"> network devices and servers for topology data </w:t>
      </w:r>
      <w:r w:rsidRPr="009A4E6F">
        <w:t>collection</w:t>
      </w:r>
      <w:r w:rsidRPr="009A4E6F">
        <w:rPr>
          <w:rFonts w:hint="eastAsia"/>
        </w:rPr>
        <w:t xml:space="preserve">. These devices sent their </w:t>
      </w:r>
      <w:r w:rsidRPr="009A4E6F">
        <w:t>topology</w:t>
      </w:r>
      <w:r w:rsidRPr="009A4E6F">
        <w:rPr>
          <w:rFonts w:hint="eastAsia"/>
        </w:rPr>
        <w:t xml:space="preserve"> data to the </w:t>
      </w:r>
      <w:r w:rsidRPr="009A4E6F">
        <w:t>controller</w:t>
      </w:r>
      <w:r w:rsidRPr="009A4E6F">
        <w:rPr>
          <w:rFonts w:hint="eastAsia"/>
        </w:rPr>
        <w:t xml:space="preserve"> to form </w:t>
      </w:r>
      <w:r w:rsidRPr="009A4E6F">
        <w:t>the</w:t>
      </w:r>
      <w:r w:rsidRPr="009A4E6F">
        <w:rPr>
          <w:rFonts w:hint="eastAsia"/>
        </w:rPr>
        <w:t xml:space="preserve"> topology of the entire network. The controller uses the topology data to perform automated VLAN and VXLAN provisioning and configuration.</w:t>
      </w:r>
    </w:p>
    <w:p w:rsidR="00094733" w:rsidRPr="009A4E6F" w:rsidRDefault="00094733" w:rsidP="00094733">
      <w:pPr>
        <w:pStyle w:val="3"/>
      </w:pPr>
      <w:bookmarkStart w:id="26" w:name="_Toc452041651"/>
      <w:r w:rsidRPr="009A4E6F">
        <w:rPr>
          <w:rFonts w:hint="eastAsia"/>
        </w:rPr>
        <w:t>Configuring LLDP</w:t>
      </w:r>
      <w:bookmarkEnd w:id="26"/>
    </w:p>
    <w:p w:rsidR="00094733" w:rsidRPr="009A4E6F" w:rsidRDefault="00094733" w:rsidP="00094733">
      <w:r w:rsidRPr="009A4E6F">
        <w:rPr>
          <w:rFonts w:hint="eastAsia"/>
        </w:rPr>
        <w:t>LLDP configuration procedure differs depending on whether the leaf devices are directly connected to the server.</w:t>
      </w:r>
    </w:p>
    <w:p w:rsidR="00094733" w:rsidRPr="009A4E6F" w:rsidRDefault="00094733" w:rsidP="00094733">
      <w:pPr>
        <w:pStyle w:val="4"/>
        <w:rPr>
          <w:noProof w:val="0"/>
        </w:rPr>
      </w:pPr>
      <w:r w:rsidRPr="009A4E6F">
        <w:rPr>
          <w:rFonts w:hint="eastAsia"/>
          <w:noProof w:val="0"/>
        </w:rPr>
        <w:t xml:space="preserve">Configuring LLDP when leaf devices are directly connected to </w:t>
      </w:r>
      <w:r w:rsidRPr="009A4E6F">
        <w:rPr>
          <w:noProof w:val="0"/>
        </w:rPr>
        <w:t>the</w:t>
      </w:r>
      <w:r w:rsidRPr="009A4E6F">
        <w:rPr>
          <w:rFonts w:hint="eastAsia"/>
          <w:noProof w:val="0"/>
        </w:rPr>
        <w:t xml:space="preserve"> server</w:t>
      </w:r>
    </w:p>
    <w:p w:rsidR="00094733" w:rsidRPr="009A4E6F" w:rsidRDefault="00094733" w:rsidP="00094733">
      <w:pPr>
        <w:pStyle w:val="Itemstep"/>
      </w:pPr>
      <w:r w:rsidRPr="009A4E6F">
        <w:rPr>
          <w:rFonts w:hint="eastAsia"/>
        </w:rPr>
        <w:t>Enable LLDP on the leaf device.</w:t>
      </w:r>
    </w:p>
    <w:p w:rsidR="00094733" w:rsidRPr="009A4E6F" w:rsidRDefault="00094733" w:rsidP="00094733">
      <w:pPr>
        <w:pStyle w:val="TerminalDisplayIndent1"/>
      </w:pPr>
      <w:r w:rsidRPr="009A4E6F">
        <w:t>&lt;H3C&gt; system</w:t>
      </w:r>
    </w:p>
    <w:p w:rsidR="00094733" w:rsidRPr="009A4E6F" w:rsidRDefault="00094733" w:rsidP="00094733">
      <w:pPr>
        <w:pStyle w:val="TerminalDisplayIndent1"/>
      </w:pPr>
      <w:r w:rsidRPr="009A4E6F">
        <w:t>[H3C] lldp global enable</w:t>
      </w:r>
    </w:p>
    <w:p w:rsidR="00094733" w:rsidRPr="009A4E6F" w:rsidRDefault="00094733" w:rsidP="00094733">
      <w:pPr>
        <w:pStyle w:val="TerminalDisplayIndent1"/>
        <w:rPr>
          <w:shd w:val="pct15" w:color="auto" w:fill="FFFFFF"/>
        </w:rPr>
      </w:pPr>
      <w:r w:rsidRPr="009A4E6F">
        <w:t>[H3C] vcf-fabric topology enable</w:t>
      </w:r>
    </w:p>
    <w:p w:rsidR="00094733" w:rsidRPr="009A4E6F" w:rsidRDefault="00094733" w:rsidP="00094733">
      <w:pPr>
        <w:pStyle w:val="Itemstep"/>
      </w:pPr>
      <w:r w:rsidRPr="009A4E6F">
        <w:rPr>
          <w:rFonts w:hint="eastAsia"/>
        </w:rPr>
        <w:t>Enable LL</w:t>
      </w:r>
      <w:r w:rsidRPr="009A4E6F">
        <w:rPr>
          <w:rFonts w:hint="eastAsia"/>
          <w:lang w:eastAsia="zh-CN"/>
        </w:rPr>
        <w:t>D</w:t>
      </w:r>
      <w:r w:rsidRPr="009A4E6F">
        <w:rPr>
          <w:rFonts w:hint="eastAsia"/>
        </w:rPr>
        <w:t>P on the server.</w:t>
      </w:r>
    </w:p>
    <w:p w:rsidR="00094733" w:rsidRPr="009A4E6F" w:rsidRDefault="00094733" w:rsidP="00094733">
      <w:pPr>
        <w:pStyle w:val="Itemstep2"/>
      </w:pPr>
      <w:r w:rsidRPr="009A4E6F">
        <w:rPr>
          <w:rFonts w:hint="eastAsia"/>
          <w:lang w:eastAsia="zh-CN"/>
        </w:rPr>
        <w:t xml:space="preserve">Install and enable </w:t>
      </w:r>
      <w:r w:rsidRPr="009A4E6F">
        <w:rPr>
          <w:rFonts w:hint="eastAsia"/>
        </w:rPr>
        <w:t>lldpad</w:t>
      </w:r>
      <w:r w:rsidRPr="009A4E6F">
        <w:rPr>
          <w:rFonts w:hint="eastAsia"/>
          <w:lang w:eastAsia="zh-CN"/>
        </w:rPr>
        <w:t>.</w:t>
      </w:r>
    </w:p>
    <w:p w:rsidR="00094733" w:rsidRPr="009A4E6F" w:rsidRDefault="00094733" w:rsidP="00094733">
      <w:pPr>
        <w:pStyle w:val="Itemstep2"/>
        <w:numPr>
          <w:ilvl w:val="0"/>
          <w:numId w:val="0"/>
        </w:numPr>
        <w:ind w:left="1644"/>
        <w:rPr>
          <w:lang w:eastAsia="zh-CN"/>
        </w:rPr>
      </w:pPr>
      <w:r w:rsidRPr="009A4E6F">
        <w:rPr>
          <w:rFonts w:hint="eastAsia"/>
          <w:lang w:eastAsia="zh-CN"/>
        </w:rPr>
        <w:t>Ubuntu:</w:t>
      </w:r>
    </w:p>
    <w:p w:rsidR="00094733" w:rsidRPr="009A4E6F" w:rsidRDefault="00094733" w:rsidP="00094733">
      <w:pPr>
        <w:pStyle w:val="TerminalDisplayIndent2"/>
      </w:pPr>
      <w:r w:rsidRPr="009A4E6F">
        <w:rPr>
          <w:rFonts w:hint="eastAsia"/>
        </w:rPr>
        <w:t># apt-get install lldpad</w:t>
      </w:r>
    </w:p>
    <w:p w:rsidR="00094733" w:rsidRPr="009A4E6F" w:rsidRDefault="00094733" w:rsidP="00094733">
      <w:pPr>
        <w:pStyle w:val="TerminalDisplayIndent2"/>
      </w:pPr>
      <w:r w:rsidRPr="009A4E6F">
        <w:rPr>
          <w:rFonts w:hint="eastAsia"/>
        </w:rPr>
        <w:lastRenderedPageBreak/>
        <w:t># s</w:t>
      </w:r>
      <w:r w:rsidRPr="009A4E6F">
        <w:t>ervice lldp</w:t>
      </w:r>
      <w:r w:rsidRPr="009A4E6F">
        <w:rPr>
          <w:rFonts w:hint="eastAsia"/>
        </w:rPr>
        <w:t>a</w:t>
      </w:r>
      <w:r w:rsidRPr="009A4E6F">
        <w:t>d start</w:t>
      </w:r>
    </w:p>
    <w:p w:rsidR="00094733" w:rsidRPr="009A4E6F" w:rsidRDefault="00094733" w:rsidP="00094733">
      <w:pPr>
        <w:pStyle w:val="ItemIndent2"/>
        <w:rPr>
          <w:lang w:eastAsia="zh-CN"/>
        </w:rPr>
      </w:pPr>
      <w:r w:rsidRPr="009A4E6F">
        <w:rPr>
          <w:rFonts w:hint="eastAsia"/>
          <w:lang w:eastAsia="zh-CN"/>
        </w:rPr>
        <w:t>CentOS:</w:t>
      </w:r>
    </w:p>
    <w:p w:rsidR="00094733" w:rsidRPr="009A4E6F" w:rsidRDefault="00094733" w:rsidP="00094733">
      <w:pPr>
        <w:pStyle w:val="TerminalDisplayIndent2"/>
      </w:pPr>
      <w:r w:rsidRPr="009A4E6F">
        <w:t># yum install lldpad</w:t>
      </w:r>
    </w:p>
    <w:p w:rsidR="00094733" w:rsidRPr="009A4E6F" w:rsidRDefault="00094733" w:rsidP="00094733">
      <w:pPr>
        <w:pStyle w:val="TerminalDisplayIndent2"/>
      </w:pPr>
      <w:r w:rsidRPr="009A4E6F">
        <w:t># systemctl start lldpad</w:t>
      </w:r>
    </w:p>
    <w:p w:rsidR="00094733" w:rsidRPr="009A4E6F" w:rsidRDefault="00094733" w:rsidP="00094733">
      <w:pPr>
        <w:pStyle w:val="Itemstep2"/>
      </w:pPr>
      <w:r w:rsidRPr="009A4E6F">
        <w:rPr>
          <w:lang w:eastAsia="zh-CN"/>
        </w:rPr>
        <w:t>Configure</w:t>
      </w:r>
      <w:r w:rsidRPr="009A4E6F">
        <w:rPr>
          <w:rFonts w:hint="eastAsia"/>
          <w:lang w:eastAsia="zh-CN"/>
        </w:rPr>
        <w:t xml:space="preserve"> the TLVs to be carried in LLDP messages on the physical interface connected to </w:t>
      </w:r>
      <w:r w:rsidRPr="009A4E6F">
        <w:rPr>
          <w:lang w:eastAsia="zh-CN"/>
        </w:rPr>
        <w:t>the</w:t>
      </w:r>
      <w:r w:rsidRPr="009A4E6F">
        <w:rPr>
          <w:rFonts w:hint="eastAsia"/>
          <w:lang w:eastAsia="zh-CN"/>
        </w:rPr>
        <w:t xml:space="preserve"> leaf device. </w:t>
      </w:r>
      <w:r w:rsidRPr="009A4E6F">
        <w:rPr>
          <w:lang w:eastAsia="zh-CN"/>
        </w:rPr>
        <w:t>This</w:t>
      </w:r>
      <w:r w:rsidRPr="009A4E6F">
        <w:rPr>
          <w:rFonts w:hint="eastAsia"/>
          <w:lang w:eastAsia="zh-CN"/>
        </w:rPr>
        <w:t xml:space="preserve"> example uses interface em1. </w:t>
      </w:r>
    </w:p>
    <w:p w:rsidR="00094733" w:rsidRPr="009A4E6F" w:rsidRDefault="00094733" w:rsidP="00094733">
      <w:pPr>
        <w:pStyle w:val="TerminalDisplayIndent2"/>
      </w:pPr>
      <w:r w:rsidRPr="009A4E6F">
        <w:t># lldptool –i em1  –L adminstatus=rxtx</w:t>
      </w:r>
    </w:p>
    <w:p w:rsidR="00094733" w:rsidRPr="009A4E6F" w:rsidRDefault="00094733" w:rsidP="00094733">
      <w:pPr>
        <w:pStyle w:val="TerminalDisplayIndent2"/>
      </w:pPr>
      <w:r w:rsidRPr="009A4E6F">
        <w:t># lldptool -T -i em1 -V sysName enableTx=yes</w:t>
      </w:r>
    </w:p>
    <w:p w:rsidR="00094733" w:rsidRPr="009A4E6F" w:rsidRDefault="00094733" w:rsidP="00094733">
      <w:pPr>
        <w:pStyle w:val="TerminalDisplayIndent2"/>
      </w:pPr>
      <w:r w:rsidRPr="009A4E6F">
        <w:t>#  lldptool -T -i em1 -V portDesc enableTx=yes</w:t>
      </w:r>
    </w:p>
    <w:p w:rsidR="00094733" w:rsidRPr="009A4E6F" w:rsidRDefault="00094733" w:rsidP="00094733">
      <w:pPr>
        <w:pStyle w:val="4"/>
        <w:rPr>
          <w:noProof w:val="0"/>
        </w:rPr>
      </w:pPr>
      <w:r w:rsidRPr="009A4E6F">
        <w:rPr>
          <w:rFonts w:hint="eastAsia"/>
          <w:noProof w:val="0"/>
        </w:rPr>
        <w:t>Configuring LLDP when leaf devices are indirectly connected to the server</w:t>
      </w:r>
    </w:p>
    <w:p w:rsidR="00094733" w:rsidRPr="009A4E6F" w:rsidRDefault="00094733" w:rsidP="00094733">
      <w:pPr>
        <w:pStyle w:val="Itemstep"/>
      </w:pPr>
      <w:r w:rsidRPr="009A4E6F">
        <w:rPr>
          <w:rFonts w:hint="eastAsia"/>
          <w:lang w:eastAsia="zh-CN"/>
        </w:rPr>
        <w:t xml:space="preserve">On each intermediate device, configure LLDP to operate in service </w:t>
      </w:r>
      <w:r w:rsidRPr="009A4E6F">
        <w:rPr>
          <w:lang w:eastAsia="zh-CN"/>
        </w:rPr>
        <w:t>bridge</w:t>
      </w:r>
      <w:r w:rsidRPr="009A4E6F">
        <w:rPr>
          <w:rFonts w:hint="eastAsia"/>
          <w:lang w:eastAsia="zh-CN"/>
        </w:rPr>
        <w:t xml:space="preserve"> mode. This </w:t>
      </w:r>
      <w:r w:rsidRPr="009A4E6F">
        <w:rPr>
          <w:lang w:eastAsia="zh-CN"/>
        </w:rPr>
        <w:t>example</w:t>
      </w:r>
      <w:r w:rsidRPr="009A4E6F">
        <w:rPr>
          <w:rFonts w:hint="eastAsia"/>
          <w:lang w:eastAsia="zh-CN"/>
        </w:rPr>
        <w:t xml:space="preserve"> uses H3C devices.</w:t>
      </w:r>
    </w:p>
    <w:p w:rsidR="00094733" w:rsidRPr="009A4E6F" w:rsidRDefault="00094733" w:rsidP="00094733">
      <w:pPr>
        <w:pStyle w:val="TerminalDisplayIndent1"/>
      </w:pPr>
      <w:r w:rsidRPr="009A4E6F">
        <w:t>[H3C] lldp global enable</w:t>
      </w:r>
    </w:p>
    <w:p w:rsidR="00094733" w:rsidRPr="009A4E6F" w:rsidRDefault="00094733" w:rsidP="00094733">
      <w:pPr>
        <w:pStyle w:val="TerminalDisplayIndent1"/>
      </w:pPr>
      <w:r w:rsidRPr="009A4E6F">
        <w:t>[H3C] lldp mode service-bridge</w:t>
      </w:r>
    </w:p>
    <w:p w:rsidR="00094733" w:rsidRPr="009A4E6F" w:rsidRDefault="00094733" w:rsidP="00094733">
      <w:pPr>
        <w:pStyle w:val="Itemstep"/>
      </w:pPr>
      <w:r w:rsidRPr="009A4E6F">
        <w:rPr>
          <w:rFonts w:hint="eastAsia"/>
          <w:lang w:eastAsia="zh-CN"/>
        </w:rPr>
        <w:t>On each leaf device, enable LLDP globally and enable customer bridge mode on the interface that is connected to the intermediate device.</w:t>
      </w:r>
    </w:p>
    <w:p w:rsidR="00094733" w:rsidRPr="009A4E6F" w:rsidRDefault="00094733" w:rsidP="00094733">
      <w:pPr>
        <w:pStyle w:val="TerminalDisplayIndent1"/>
      </w:pPr>
      <w:r w:rsidRPr="009A4E6F">
        <w:t>&lt;H3C&gt; system</w:t>
      </w:r>
    </w:p>
    <w:p w:rsidR="00094733" w:rsidRPr="009A4E6F" w:rsidRDefault="00094733" w:rsidP="00094733">
      <w:pPr>
        <w:pStyle w:val="TerminalDisplayIndent1"/>
      </w:pPr>
      <w:r w:rsidRPr="009A4E6F">
        <w:t>[H3C] lldp global enable</w:t>
      </w:r>
    </w:p>
    <w:p w:rsidR="00094733" w:rsidRPr="009A4E6F" w:rsidRDefault="00094733" w:rsidP="00094733">
      <w:pPr>
        <w:pStyle w:val="TerminalDisplayIndent1"/>
      </w:pPr>
      <w:r w:rsidRPr="009A4E6F">
        <w:t>[H3C] vcf-fabric topology enable</w:t>
      </w:r>
    </w:p>
    <w:p w:rsidR="00094733" w:rsidRPr="009A4E6F" w:rsidRDefault="00094733" w:rsidP="00094733">
      <w:pPr>
        <w:pStyle w:val="TerminalDisplayIndent1"/>
      </w:pPr>
      <w:r w:rsidRPr="009A4E6F">
        <w:t xml:space="preserve">[H3C] interface GigabitEthernet 1/0/1 </w:t>
      </w:r>
    </w:p>
    <w:p w:rsidR="00094733" w:rsidRPr="009A4E6F" w:rsidRDefault="00094733" w:rsidP="00094733">
      <w:pPr>
        <w:pStyle w:val="TerminalDisplayIndent1"/>
      </w:pPr>
      <w:r w:rsidRPr="009A4E6F">
        <w:t>[H3C]-GigabitEthernet1/0/1]lldp agent nearest-customer admin-status txrx</w:t>
      </w:r>
    </w:p>
    <w:p w:rsidR="00094733" w:rsidRPr="009A4E6F" w:rsidRDefault="00094733" w:rsidP="00094733">
      <w:pPr>
        <w:pStyle w:val="Itemstep"/>
      </w:pPr>
      <w:r w:rsidRPr="009A4E6F">
        <w:rPr>
          <w:rFonts w:hint="eastAsia"/>
          <w:lang w:eastAsia="zh-CN"/>
        </w:rPr>
        <w:t>On the server, enable LLDP and configure the customer bridge mode on the interface that is connected to the intermediate device.</w:t>
      </w:r>
    </w:p>
    <w:p w:rsidR="00094733" w:rsidRPr="009A4E6F" w:rsidRDefault="00094733" w:rsidP="00094733">
      <w:pPr>
        <w:pStyle w:val="Itemstep2"/>
      </w:pPr>
      <w:r w:rsidRPr="009A4E6F">
        <w:rPr>
          <w:rFonts w:hint="eastAsia"/>
          <w:lang w:eastAsia="zh-CN"/>
        </w:rPr>
        <w:t xml:space="preserve">Install and enable </w:t>
      </w:r>
      <w:r w:rsidRPr="009A4E6F">
        <w:rPr>
          <w:rFonts w:hint="eastAsia"/>
        </w:rPr>
        <w:t>lldpad</w:t>
      </w:r>
      <w:r w:rsidRPr="009A4E6F">
        <w:rPr>
          <w:rFonts w:hint="eastAsia"/>
          <w:lang w:eastAsia="zh-CN"/>
        </w:rPr>
        <w:t>.</w:t>
      </w:r>
    </w:p>
    <w:p w:rsidR="00094733" w:rsidRPr="009A4E6F" w:rsidRDefault="00094733" w:rsidP="00094733">
      <w:pPr>
        <w:pStyle w:val="Itemstep2"/>
        <w:numPr>
          <w:ilvl w:val="0"/>
          <w:numId w:val="0"/>
        </w:numPr>
        <w:ind w:left="1644"/>
        <w:rPr>
          <w:lang w:eastAsia="zh-CN"/>
        </w:rPr>
      </w:pPr>
      <w:r w:rsidRPr="009A4E6F">
        <w:rPr>
          <w:rFonts w:hint="eastAsia"/>
          <w:lang w:eastAsia="zh-CN"/>
        </w:rPr>
        <w:t>Ubuntu:</w:t>
      </w:r>
    </w:p>
    <w:p w:rsidR="00094733" w:rsidRPr="009A4E6F" w:rsidRDefault="00094733" w:rsidP="00094733">
      <w:pPr>
        <w:pStyle w:val="TerminalDisplayIndent2"/>
      </w:pPr>
      <w:r w:rsidRPr="009A4E6F">
        <w:t># apt-get install lldpad</w:t>
      </w:r>
    </w:p>
    <w:p w:rsidR="00094733" w:rsidRPr="009A4E6F" w:rsidRDefault="00094733" w:rsidP="00094733">
      <w:pPr>
        <w:pStyle w:val="TerminalDisplayIndent2"/>
      </w:pPr>
      <w:r w:rsidRPr="009A4E6F">
        <w:t># service lldpad start</w:t>
      </w:r>
    </w:p>
    <w:p w:rsidR="00094733" w:rsidRPr="009A4E6F" w:rsidRDefault="00094733" w:rsidP="00094733">
      <w:pPr>
        <w:pStyle w:val="Itemstep2"/>
        <w:numPr>
          <w:ilvl w:val="0"/>
          <w:numId w:val="0"/>
        </w:numPr>
        <w:ind w:left="1644"/>
        <w:rPr>
          <w:lang w:eastAsia="zh-CN"/>
        </w:rPr>
      </w:pPr>
      <w:r w:rsidRPr="009A4E6F">
        <w:rPr>
          <w:rFonts w:hint="eastAsia"/>
          <w:lang w:eastAsia="zh-CN"/>
        </w:rPr>
        <w:t>CentOS:</w:t>
      </w:r>
    </w:p>
    <w:p w:rsidR="00094733" w:rsidRPr="009A4E6F" w:rsidRDefault="00094733" w:rsidP="00094733">
      <w:pPr>
        <w:pStyle w:val="TerminalDisplayIndent2"/>
      </w:pPr>
      <w:r w:rsidRPr="009A4E6F">
        <w:t># yum install lldpad</w:t>
      </w:r>
    </w:p>
    <w:p w:rsidR="00094733" w:rsidRPr="009A4E6F" w:rsidRDefault="00094733" w:rsidP="00094733">
      <w:pPr>
        <w:pStyle w:val="TerminalDisplayIndent2"/>
      </w:pPr>
      <w:r w:rsidRPr="009A4E6F">
        <w:t># systemctl start lldpad</w:t>
      </w:r>
    </w:p>
    <w:p w:rsidR="00094733" w:rsidRPr="009A4E6F" w:rsidRDefault="00094733" w:rsidP="00094733">
      <w:pPr>
        <w:pStyle w:val="Itemstep2"/>
      </w:pPr>
      <w:r w:rsidRPr="009A4E6F">
        <w:rPr>
          <w:rFonts w:hint="eastAsia"/>
          <w:lang w:eastAsia="zh-CN"/>
        </w:rPr>
        <w:t>On the interface that is connected to the intermediate device (in this example, interface em1), e</w:t>
      </w:r>
      <w:r w:rsidRPr="009A4E6F">
        <w:rPr>
          <w:lang w:eastAsia="zh-CN"/>
        </w:rPr>
        <w:t>nable</w:t>
      </w:r>
      <w:r w:rsidRPr="009A4E6F">
        <w:rPr>
          <w:rFonts w:hint="eastAsia"/>
          <w:lang w:eastAsia="zh-CN"/>
        </w:rPr>
        <w:t xml:space="preserve"> bridge mode and c</w:t>
      </w:r>
      <w:r w:rsidRPr="009A4E6F">
        <w:rPr>
          <w:lang w:eastAsia="zh-CN"/>
        </w:rPr>
        <w:t>onfigure</w:t>
      </w:r>
      <w:r w:rsidRPr="009A4E6F">
        <w:rPr>
          <w:rFonts w:hint="eastAsia"/>
          <w:lang w:eastAsia="zh-CN"/>
        </w:rPr>
        <w:t xml:space="preserve"> the TLVs to be carried in LLDP messages.</w:t>
      </w:r>
    </w:p>
    <w:p w:rsidR="00094733" w:rsidRPr="009A4E6F" w:rsidRDefault="00094733" w:rsidP="00094733">
      <w:pPr>
        <w:pStyle w:val="TerminalDisplayIndent2"/>
      </w:pPr>
      <w:r w:rsidRPr="009A4E6F">
        <w:t># lldptool –i em1 –g ncb  –L adminstatus=rxtx</w:t>
      </w:r>
    </w:p>
    <w:p w:rsidR="00094733" w:rsidRPr="009A4E6F" w:rsidRDefault="00094733" w:rsidP="00094733">
      <w:pPr>
        <w:pStyle w:val="TerminalDisplayIndent2"/>
      </w:pPr>
      <w:r w:rsidRPr="009A4E6F">
        <w:t># lldptool –g ncb -T -i em1 -V sysName enableTx=yes</w:t>
      </w:r>
    </w:p>
    <w:p w:rsidR="00094733" w:rsidRPr="009A4E6F" w:rsidRDefault="00094733" w:rsidP="00094733">
      <w:pPr>
        <w:pStyle w:val="TerminalDisplayIndent2"/>
      </w:pPr>
      <w:r w:rsidRPr="009A4E6F">
        <w:t>#  lldptool –g ncb -T -i em1 -V portDesc enableTx=yes</w:t>
      </w:r>
    </w:p>
    <w:p w:rsidR="00094733" w:rsidRPr="009A4E6F" w:rsidRDefault="00094733" w:rsidP="00094733">
      <w:pPr>
        <w:pStyle w:val="3"/>
      </w:pPr>
      <w:bookmarkStart w:id="27" w:name="_Toc452041652"/>
      <w:r w:rsidRPr="009A4E6F">
        <w:rPr>
          <w:rFonts w:hint="eastAsia"/>
        </w:rPr>
        <w:t>Verifying the LLDP configuration</w:t>
      </w:r>
      <w:bookmarkEnd w:id="27"/>
    </w:p>
    <w:p w:rsidR="00094733" w:rsidRPr="009A4E6F" w:rsidRDefault="00094733" w:rsidP="00094733">
      <w:r w:rsidRPr="009A4E6F">
        <w:rPr>
          <w:rFonts w:hint="eastAsia"/>
        </w:rPr>
        <w:t xml:space="preserve">Execute the following command on the leaf devices to verify that the server </w:t>
      </w:r>
      <w:r w:rsidRPr="009A4E6F">
        <w:t>information</w:t>
      </w:r>
      <w:r w:rsidRPr="009A4E6F">
        <w:rPr>
          <w:rFonts w:hint="eastAsia"/>
        </w:rPr>
        <w:t xml:space="preserve"> is displayed correctly.</w:t>
      </w:r>
    </w:p>
    <w:p w:rsidR="00094733" w:rsidRPr="009A4E6F" w:rsidRDefault="00094733" w:rsidP="00094733">
      <w:pPr>
        <w:pStyle w:val="TerminalDisplay"/>
      </w:pPr>
      <w:r w:rsidRPr="009A4E6F">
        <w:t xml:space="preserve">&lt;H3C&gt; display lldp neighbor-information list </w:t>
      </w:r>
    </w:p>
    <w:p w:rsidR="00094733" w:rsidRPr="009A4E6F" w:rsidRDefault="00094733" w:rsidP="00094733">
      <w:pPr>
        <w:pStyle w:val="TerminalDisplay"/>
      </w:pPr>
      <w:r w:rsidRPr="009A4E6F">
        <w:t>System Name          Local Interface   Chassis ID             Port ID</w:t>
      </w:r>
    </w:p>
    <w:p w:rsidR="00094733" w:rsidRPr="009A4E6F" w:rsidRDefault="00094733" w:rsidP="00094733">
      <w:pPr>
        <w:pStyle w:val="TerminalDisplay"/>
      </w:pPr>
      <w:r w:rsidRPr="009A4E6F">
        <w:t>ubuntu136                XGE2/0/5           2880-239d-4664    8cdc-d4b0-c5cd</w:t>
      </w:r>
    </w:p>
    <w:p w:rsidR="00094733" w:rsidRPr="009A4E6F" w:rsidRDefault="00094733" w:rsidP="00094733">
      <w:pPr>
        <w:sectPr w:rsidR="00094733" w:rsidRPr="009A4E6F" w:rsidSect="000B6C30">
          <w:pgSz w:w="11906" w:h="16157" w:code="9"/>
          <w:pgMar w:top="1247" w:right="1134" w:bottom="1247" w:left="1134" w:header="850" w:footer="850" w:gutter="0"/>
          <w:pgNumType w:chapStyle="1"/>
          <w:cols w:space="425"/>
          <w:docGrid w:linePitch="317"/>
        </w:sectPr>
      </w:pPr>
    </w:p>
    <w:p w:rsidR="00094733" w:rsidRPr="009A4E6F" w:rsidRDefault="00094733" w:rsidP="00094733">
      <w:pPr>
        <w:pStyle w:val="1"/>
      </w:pPr>
      <w:bookmarkStart w:id="28" w:name="_Ref378347325"/>
      <w:bookmarkStart w:id="29" w:name="_Toc452041653"/>
      <w:bookmarkEnd w:id="20"/>
      <w:bookmarkEnd w:id="21"/>
      <w:bookmarkEnd w:id="22"/>
      <w:bookmarkEnd w:id="23"/>
      <w:bookmarkEnd w:id="24"/>
      <w:bookmarkEnd w:id="25"/>
      <w:r w:rsidRPr="009A4E6F">
        <w:rPr>
          <w:rFonts w:hint="eastAsia"/>
        </w:rPr>
        <w:lastRenderedPageBreak/>
        <w:t xml:space="preserve">Installing </w:t>
      </w:r>
      <w:bookmarkEnd w:id="28"/>
      <w:r w:rsidRPr="009A4E6F">
        <w:rPr>
          <w:rFonts w:hint="eastAsia"/>
        </w:rPr>
        <w:t>or uninstalling the H3C ML2 drivers</w:t>
      </w:r>
      <w:bookmarkEnd w:id="29"/>
    </w:p>
    <w:p w:rsidR="00094733" w:rsidRPr="009A4E6F" w:rsidRDefault="00094733" w:rsidP="00094733">
      <w:r w:rsidRPr="009A4E6F">
        <w:rPr>
          <w:rFonts w:hint="eastAsia"/>
        </w:rPr>
        <w:t xml:space="preserve">H3C ML2 drivers are available in one version: Kilo. </w:t>
      </w:r>
    </w:p>
    <w:p w:rsidR="00094733" w:rsidRPr="009A4E6F" w:rsidRDefault="00094733" w:rsidP="00094733">
      <w:r w:rsidRPr="009A4E6F">
        <w:rPr>
          <w:rFonts w:hint="eastAsia"/>
        </w:rPr>
        <w:t xml:space="preserve">As a best practice, use the Ubuntu14.04 LTS or CentOS 7 operating system for </w:t>
      </w:r>
      <w:r w:rsidRPr="009A4E6F">
        <w:t>the</w:t>
      </w:r>
      <w:r w:rsidRPr="009A4E6F">
        <w:rPr>
          <w:rFonts w:hint="eastAsia"/>
        </w:rPr>
        <w:t xml:space="preserve"> server to host H3C ML2 driver. Before installing H3C ML2 drivers, make sure the required OpenStack neutron components have been installed.</w:t>
      </w:r>
    </w:p>
    <w:p w:rsidR="00094733" w:rsidRPr="009A4E6F" w:rsidRDefault="00094733" w:rsidP="00094733">
      <w:pPr>
        <w:pStyle w:val="2"/>
      </w:pPr>
      <w:bookmarkStart w:id="30" w:name="_Toc452041654"/>
      <w:bookmarkStart w:id="31" w:name="_Toc247595329"/>
      <w:bookmarkStart w:id="32" w:name="_Ref259275061"/>
      <w:bookmarkStart w:id="33" w:name="_Ref259275066"/>
      <w:bookmarkStart w:id="34" w:name="_Toc259699883"/>
      <w:bookmarkStart w:id="35" w:name="_Toc259717274"/>
      <w:bookmarkStart w:id="36" w:name="_Toc269820454"/>
      <w:bookmarkStart w:id="37" w:name="_Toc360912551"/>
      <w:r w:rsidRPr="009A4E6F">
        <w:rPr>
          <w:rFonts w:hint="eastAsia"/>
        </w:rPr>
        <w:t>Installing the H3C ML2 drivers</w:t>
      </w:r>
      <w:bookmarkEnd w:id="30"/>
    </w:p>
    <w:p w:rsidR="00094733" w:rsidRPr="009A4E6F" w:rsidRDefault="00094733" w:rsidP="00094733">
      <w:r w:rsidRPr="009A4E6F">
        <w:rPr>
          <w:rFonts w:hint="eastAsia"/>
        </w:rPr>
        <w:t xml:space="preserve">H3C ML2 drivers are written in </w:t>
      </w:r>
      <w:r w:rsidRPr="009A4E6F">
        <w:t>python</w:t>
      </w:r>
      <w:r w:rsidRPr="009A4E6F">
        <w:rPr>
          <w:rFonts w:hint="eastAsia"/>
        </w:rPr>
        <w:t xml:space="preserve">. The driver installation package is a python egg file. Before installing H3C ML2 drivers, you must install the </w:t>
      </w:r>
      <w:r w:rsidRPr="009A4E6F">
        <w:t>python</w:t>
      </w:r>
      <w:r w:rsidRPr="009A4E6F">
        <w:rPr>
          <w:rFonts w:hint="eastAsia"/>
        </w:rPr>
        <w:t xml:space="preserve"> setuptools.</w:t>
      </w:r>
    </w:p>
    <w:p w:rsidR="00094733" w:rsidRPr="009A4E6F" w:rsidRDefault="00094733" w:rsidP="00094733">
      <w:r w:rsidRPr="009A4E6F">
        <w:rPr>
          <w:rFonts w:hint="eastAsia"/>
        </w:rPr>
        <w:t>To install H3C ML2 drivers:</w:t>
      </w:r>
    </w:p>
    <w:p w:rsidR="00094733" w:rsidRPr="009A4E6F" w:rsidRDefault="00094733" w:rsidP="00094733">
      <w:pPr>
        <w:pStyle w:val="Itemstep"/>
      </w:pPr>
      <w:r w:rsidRPr="009A4E6F">
        <w:rPr>
          <w:lang w:eastAsia="zh-CN"/>
        </w:rPr>
        <w:t>On the</w:t>
      </w:r>
      <w:r w:rsidRPr="009A4E6F">
        <w:rPr>
          <w:rFonts w:hint="eastAsia"/>
          <w:lang w:eastAsia="zh-CN"/>
        </w:rPr>
        <w:t xml:space="preserve"> server, install the </w:t>
      </w:r>
      <w:r w:rsidRPr="009A4E6F">
        <w:t>python</w:t>
      </w:r>
      <w:r w:rsidRPr="009A4E6F">
        <w:rPr>
          <w:rFonts w:hint="eastAsia"/>
        </w:rPr>
        <w:t xml:space="preserve"> setuptools</w:t>
      </w:r>
      <w:r w:rsidRPr="009A4E6F">
        <w:rPr>
          <w:rFonts w:hint="eastAsia"/>
          <w:lang w:eastAsia="zh-CN"/>
        </w:rPr>
        <w:t>.</w:t>
      </w:r>
    </w:p>
    <w:p w:rsidR="00094733" w:rsidRPr="009A4E6F" w:rsidRDefault="00094733" w:rsidP="00094733">
      <w:pPr>
        <w:pStyle w:val="ItemIndent1"/>
        <w:rPr>
          <w:lang w:eastAsia="zh-CN"/>
        </w:rPr>
      </w:pPr>
      <w:r w:rsidRPr="009A4E6F">
        <w:rPr>
          <w:rFonts w:hint="eastAsia"/>
        </w:rPr>
        <w:t>Ubuntu</w:t>
      </w:r>
      <w:r w:rsidRPr="009A4E6F">
        <w:rPr>
          <w:rFonts w:hint="eastAsia"/>
          <w:lang w:eastAsia="zh-CN"/>
        </w:rPr>
        <w:t>:</w:t>
      </w:r>
    </w:p>
    <w:p w:rsidR="00094733" w:rsidRPr="009A4E6F" w:rsidRDefault="00094733" w:rsidP="00094733">
      <w:pPr>
        <w:pStyle w:val="TerminalDisplayIndent1"/>
      </w:pPr>
      <w:r w:rsidRPr="009A4E6F">
        <w:rPr>
          <w:rFonts w:hint="eastAsia"/>
        </w:rPr>
        <w:t xml:space="preserve">[user@localhost ~] $ sudo </w:t>
      </w:r>
      <w:r w:rsidRPr="009A4E6F">
        <w:t>–</w:t>
      </w:r>
      <w:r w:rsidRPr="009A4E6F">
        <w:rPr>
          <w:rFonts w:hint="eastAsia"/>
        </w:rPr>
        <w:t>s apt-get install python-pip python-setuptools</w:t>
      </w:r>
    </w:p>
    <w:p w:rsidR="00094733" w:rsidRPr="009A4E6F" w:rsidRDefault="00094733" w:rsidP="00094733">
      <w:pPr>
        <w:pStyle w:val="ItemIndent1"/>
        <w:rPr>
          <w:lang w:eastAsia="zh-CN"/>
        </w:rPr>
      </w:pPr>
      <w:r w:rsidRPr="009A4E6F">
        <w:rPr>
          <w:rFonts w:hint="eastAsia"/>
        </w:rPr>
        <w:t>CentOS</w:t>
      </w:r>
      <w:r w:rsidRPr="009A4E6F">
        <w:rPr>
          <w:rFonts w:hint="eastAsia"/>
          <w:lang w:eastAsia="zh-CN"/>
        </w:rPr>
        <w:t>:</w:t>
      </w:r>
    </w:p>
    <w:p w:rsidR="00094733" w:rsidRPr="009A4E6F" w:rsidRDefault="00094733" w:rsidP="00094733">
      <w:pPr>
        <w:pStyle w:val="TerminalDisplayIndent1"/>
      </w:pPr>
      <w:r w:rsidRPr="009A4E6F">
        <w:rPr>
          <w:rFonts w:hint="eastAsia"/>
        </w:rPr>
        <w:t xml:space="preserve">[root@localhost ~] # yum install </w:t>
      </w:r>
      <w:r w:rsidRPr="009A4E6F">
        <w:t>–</w:t>
      </w:r>
      <w:r w:rsidRPr="009A4E6F">
        <w:rPr>
          <w:rFonts w:hint="eastAsia"/>
        </w:rPr>
        <w:t>y python-pip python-setuptools</w:t>
      </w:r>
    </w:p>
    <w:p w:rsidR="00094733" w:rsidRPr="009A4E6F" w:rsidRDefault="00094733" w:rsidP="00094733">
      <w:pPr>
        <w:pStyle w:val="Itemstep"/>
      </w:pPr>
      <w:r w:rsidRPr="009A4E6F">
        <w:rPr>
          <w:rFonts w:hint="eastAsia"/>
          <w:lang w:eastAsia="zh-CN"/>
        </w:rPr>
        <w:t xml:space="preserve">On the network device, download the python egg file. Make sure the file is integrated. </w:t>
      </w:r>
    </w:p>
    <w:p w:rsidR="00094733" w:rsidRPr="009A4E6F" w:rsidRDefault="00094733" w:rsidP="00094733">
      <w:pPr>
        <w:pStyle w:val="ItemIndent1"/>
        <w:rPr>
          <w:lang w:eastAsia="zh-CN"/>
        </w:rPr>
      </w:pPr>
      <w:r w:rsidRPr="009A4E6F">
        <w:rPr>
          <w:lang w:eastAsia="zh-CN"/>
        </w:rPr>
        <w:t>I</w:t>
      </w:r>
      <w:r w:rsidRPr="009A4E6F">
        <w:rPr>
          <w:rFonts w:hint="eastAsia"/>
          <w:lang w:eastAsia="zh-CN"/>
        </w:rPr>
        <w:t>f you download the file through FTP, use binary mode.</w:t>
      </w:r>
    </w:p>
    <w:p w:rsidR="00094733" w:rsidRPr="009A4E6F" w:rsidRDefault="00094733" w:rsidP="00094733">
      <w:pPr>
        <w:pStyle w:val="Itemstep"/>
      </w:pPr>
      <w:r w:rsidRPr="009A4E6F">
        <w:t>Install</w:t>
      </w:r>
      <w:r w:rsidRPr="009A4E6F">
        <w:rPr>
          <w:rFonts w:hint="eastAsia"/>
        </w:rPr>
        <w:t xml:space="preserve"> the egg file.</w:t>
      </w:r>
    </w:p>
    <w:p w:rsidR="00094733" w:rsidRPr="009A4E6F" w:rsidRDefault="00094733" w:rsidP="00094733">
      <w:pPr>
        <w:pStyle w:val="TerminalDisplayIndent1"/>
      </w:pPr>
      <w:r w:rsidRPr="009A4E6F">
        <w:t>[root@</w:t>
      </w:r>
      <w:r w:rsidRPr="009A4E6F">
        <w:rPr>
          <w:rFonts w:hint="eastAsia"/>
        </w:rPr>
        <w:t>localhost ~</w:t>
      </w:r>
      <w:r w:rsidRPr="009A4E6F">
        <w:t>]# easy_install --no-deps h3c-1.0.0-py2.7.egg</w:t>
      </w:r>
    </w:p>
    <w:p w:rsidR="00094733" w:rsidRPr="009A4E6F" w:rsidRDefault="00094733" w:rsidP="00094733">
      <w:pPr>
        <w:pStyle w:val="TerminalDisplayIndent1"/>
      </w:pPr>
      <w:r w:rsidRPr="009A4E6F">
        <w:t>Processing h3c-1.0-py2.7.egg</w:t>
      </w:r>
    </w:p>
    <w:p w:rsidR="00094733" w:rsidRPr="009A4E6F" w:rsidRDefault="00094733" w:rsidP="00094733">
      <w:pPr>
        <w:pStyle w:val="TerminalDisplayIndent1"/>
      </w:pPr>
      <w:r w:rsidRPr="009A4E6F">
        <w:t>creating /usr/lib/python2.7/site-packages/h3c-1.0-py2.7.egg</w:t>
      </w:r>
    </w:p>
    <w:p w:rsidR="00094733" w:rsidRPr="009A4E6F" w:rsidRDefault="00094733" w:rsidP="00094733">
      <w:pPr>
        <w:pStyle w:val="TerminalDisplayIndent1"/>
      </w:pPr>
      <w:r w:rsidRPr="009A4E6F">
        <w:t>Extracting h3c-1.0-py2.7.egg to /usr/lib/python2.7/site-packages</w:t>
      </w:r>
    </w:p>
    <w:p w:rsidR="00094733" w:rsidRPr="009A4E6F" w:rsidRDefault="00094733" w:rsidP="00094733">
      <w:pPr>
        <w:pStyle w:val="TerminalDisplayIndent1"/>
      </w:pPr>
      <w:r w:rsidRPr="009A4E6F">
        <w:t>Adding h3c 1.0 to easy-install.pth file</w:t>
      </w:r>
    </w:p>
    <w:p w:rsidR="00094733" w:rsidRPr="009A4E6F" w:rsidRDefault="00094733" w:rsidP="00094733">
      <w:pPr>
        <w:pStyle w:val="TerminalDisplayIndent1"/>
      </w:pPr>
      <w:r w:rsidRPr="009A4E6F">
        <w:t>Installing h3c_config script to /usr/bin</w:t>
      </w:r>
    </w:p>
    <w:p w:rsidR="00094733" w:rsidRPr="009A4E6F" w:rsidRDefault="00094733" w:rsidP="00094733">
      <w:pPr>
        <w:pStyle w:val="TerminalDisplayIndent1"/>
      </w:pPr>
      <w:r w:rsidRPr="009A4E6F">
        <w:t>Installed /usr/lib/python2.7/site-packages/h3c-1.0-py2.7.egg</w:t>
      </w:r>
    </w:p>
    <w:p w:rsidR="00094733" w:rsidRPr="009A4E6F" w:rsidRDefault="00094733" w:rsidP="00094733">
      <w:pPr>
        <w:pStyle w:val="2"/>
      </w:pPr>
      <w:bookmarkStart w:id="38" w:name="_Toc452041655"/>
      <w:r w:rsidRPr="009A4E6F">
        <w:rPr>
          <w:rFonts w:hint="eastAsia"/>
        </w:rPr>
        <w:t>Uninstalling the H3C ML2 drivers</w:t>
      </w:r>
      <w:bookmarkEnd w:id="38"/>
    </w:p>
    <w:p w:rsidR="00094733" w:rsidRPr="009A4E6F" w:rsidRDefault="00094733" w:rsidP="00094733">
      <w:pPr>
        <w:pStyle w:val="Itemstep"/>
      </w:pPr>
      <w:r w:rsidRPr="009A4E6F">
        <w:rPr>
          <w:lang w:eastAsia="zh-CN"/>
        </w:rPr>
        <w:t>R</w:t>
      </w:r>
      <w:r w:rsidRPr="009A4E6F">
        <w:rPr>
          <w:rFonts w:hint="eastAsia"/>
          <w:lang w:eastAsia="zh-CN"/>
        </w:rPr>
        <w:t>emove the H3C database tables.</w:t>
      </w:r>
    </w:p>
    <w:p w:rsidR="00094733" w:rsidRPr="009A4E6F" w:rsidRDefault="00094733" w:rsidP="00094733">
      <w:pPr>
        <w:pStyle w:val="TerminalDisplayIndent1"/>
      </w:pPr>
      <w:r w:rsidRPr="009A4E6F">
        <w:t>[root@</w:t>
      </w:r>
      <w:r w:rsidRPr="009A4E6F">
        <w:rPr>
          <w:rFonts w:hint="eastAsia"/>
        </w:rPr>
        <w:t>localhost ~</w:t>
      </w:r>
      <w:r w:rsidRPr="009A4E6F">
        <w:t>]#</w:t>
      </w:r>
      <w:r w:rsidRPr="009A4E6F">
        <w:rPr>
          <w:rFonts w:hint="eastAsia"/>
        </w:rPr>
        <w:t xml:space="preserve"> h3c_config uninstall</w:t>
      </w:r>
    </w:p>
    <w:p w:rsidR="00094733" w:rsidRPr="009A4E6F" w:rsidRDefault="00094733" w:rsidP="00094733">
      <w:pPr>
        <w:pStyle w:val="Itemstep"/>
      </w:pPr>
      <w:r w:rsidRPr="009A4E6F">
        <w:rPr>
          <w:rFonts w:hint="eastAsia"/>
          <w:lang w:eastAsia="zh-CN"/>
        </w:rPr>
        <w:t xml:space="preserve">Remove the </w:t>
      </w:r>
      <w:r w:rsidRPr="009A4E6F">
        <w:rPr>
          <w:rFonts w:hint="eastAsia"/>
        </w:rPr>
        <w:t>H3C ML2 driver</w:t>
      </w:r>
      <w:r w:rsidRPr="009A4E6F">
        <w:rPr>
          <w:rFonts w:hint="eastAsia"/>
          <w:lang w:eastAsia="zh-CN"/>
        </w:rPr>
        <w:t xml:space="preserve"> installation file.</w:t>
      </w:r>
    </w:p>
    <w:p w:rsidR="00094733" w:rsidRPr="009A4E6F" w:rsidRDefault="00094733" w:rsidP="00094733">
      <w:pPr>
        <w:pStyle w:val="TerminalDisplayIndent1"/>
      </w:pPr>
      <w:r w:rsidRPr="009A4E6F">
        <w:t>[root@</w:t>
      </w:r>
      <w:r w:rsidRPr="009A4E6F">
        <w:rPr>
          <w:rFonts w:hint="eastAsia"/>
        </w:rPr>
        <w:t>localhost ~</w:t>
      </w:r>
      <w:r w:rsidRPr="009A4E6F">
        <w:t>]#</w:t>
      </w:r>
      <w:r w:rsidRPr="009A4E6F">
        <w:rPr>
          <w:rFonts w:hint="eastAsia"/>
        </w:rPr>
        <w:t xml:space="preserve"> </w:t>
      </w:r>
      <w:r w:rsidRPr="009A4E6F">
        <w:t xml:space="preserve"> pip uninstall h3c</w:t>
      </w:r>
    </w:p>
    <w:p w:rsidR="00094733" w:rsidRPr="009A4E6F" w:rsidRDefault="00094733" w:rsidP="00094733">
      <w:pPr>
        <w:pStyle w:val="TerminalDisplayIndent1"/>
      </w:pPr>
      <w:r w:rsidRPr="009A4E6F">
        <w:t>Uninstalling h3c:</w:t>
      </w:r>
    </w:p>
    <w:p w:rsidR="00094733" w:rsidRPr="009A4E6F" w:rsidRDefault="00094733" w:rsidP="00094733">
      <w:pPr>
        <w:pStyle w:val="TerminalDisplayIndent1"/>
      </w:pPr>
      <w:r w:rsidRPr="009A4E6F">
        <w:t xml:space="preserve">  /usr/bin/h3c_config</w:t>
      </w:r>
    </w:p>
    <w:p w:rsidR="00094733" w:rsidRPr="009A4E6F" w:rsidRDefault="00094733" w:rsidP="00094733">
      <w:pPr>
        <w:pStyle w:val="TerminalDisplayIndent1"/>
      </w:pPr>
      <w:r w:rsidRPr="009A4E6F">
        <w:t xml:space="preserve">  /usr/lib/python2.7/site-packages/h3c-1.0-py2.7.egg</w:t>
      </w:r>
    </w:p>
    <w:p w:rsidR="00094733" w:rsidRPr="009A4E6F" w:rsidRDefault="00094733" w:rsidP="00094733">
      <w:pPr>
        <w:pStyle w:val="TerminalDisplayIndent1"/>
      </w:pPr>
      <w:r w:rsidRPr="009A4E6F">
        <w:t>Proceed (y/n)? y</w:t>
      </w:r>
    </w:p>
    <w:p w:rsidR="00094733" w:rsidRPr="009A4E6F" w:rsidRDefault="00094733" w:rsidP="00094733">
      <w:pPr>
        <w:pStyle w:val="TerminalDisplayIndent1"/>
      </w:pPr>
      <w:r w:rsidRPr="009A4E6F">
        <w:t xml:space="preserve">  Successfully uninstalled h3c</w:t>
      </w:r>
    </w:p>
    <w:p w:rsidR="00094733" w:rsidRPr="009A4E6F" w:rsidRDefault="00094733" w:rsidP="00094733">
      <w:pPr>
        <w:pStyle w:val="Itemstep"/>
      </w:pPr>
      <w:r w:rsidRPr="009A4E6F">
        <w:rPr>
          <w:rFonts w:hint="eastAsia"/>
          <w:lang w:eastAsia="zh-CN"/>
        </w:rPr>
        <w:t xml:space="preserve">To remove the configurations specific to the H3C ML2 drivers, remove </w:t>
      </w:r>
      <w:r w:rsidRPr="009A4E6F">
        <w:rPr>
          <w:lang w:eastAsia="zh-CN"/>
        </w:rPr>
        <w:t>the</w:t>
      </w:r>
      <w:r w:rsidRPr="009A4E6F">
        <w:rPr>
          <w:rFonts w:hint="eastAsia"/>
          <w:lang w:eastAsia="zh-CN"/>
        </w:rPr>
        <w:t xml:space="preserve">m from the </w:t>
      </w:r>
      <w:r w:rsidRPr="009A4E6F">
        <w:rPr>
          <w:rStyle w:val="BoldText"/>
          <w:rFonts w:hint="eastAsia"/>
        </w:rPr>
        <w:t>ml2_conf.ini</w:t>
      </w:r>
      <w:r w:rsidRPr="009A4E6F">
        <w:rPr>
          <w:rFonts w:hint="eastAsia"/>
          <w:lang w:eastAsia="zh-CN"/>
        </w:rPr>
        <w:t xml:space="preserve"> file manually.</w:t>
      </w:r>
    </w:p>
    <w:p w:rsidR="00094733" w:rsidRPr="009A4E6F" w:rsidRDefault="00094733" w:rsidP="00094733">
      <w:pPr>
        <w:pStyle w:val="Itemstep"/>
        <w:rPr>
          <w:lang w:eastAsia="zh-CN"/>
        </w:rPr>
        <w:sectPr w:rsidR="00094733" w:rsidRPr="009A4E6F" w:rsidSect="000B6C30">
          <w:pgSz w:w="11906" w:h="16157" w:code="9"/>
          <w:pgMar w:top="1247" w:right="1134" w:bottom="1247" w:left="1134" w:header="850" w:footer="850" w:gutter="0"/>
          <w:pgNumType w:chapStyle="1"/>
          <w:cols w:space="425"/>
          <w:docGrid w:linePitch="317"/>
        </w:sectPr>
      </w:pPr>
      <w:r w:rsidRPr="009A4E6F">
        <w:rPr>
          <w:rFonts w:hint="eastAsia"/>
          <w:lang w:eastAsia="zh-CN"/>
        </w:rPr>
        <w:t>Restart the neutron server.</w:t>
      </w:r>
    </w:p>
    <w:p w:rsidR="00094733" w:rsidRPr="009A4E6F" w:rsidRDefault="00094733" w:rsidP="00094733">
      <w:pPr>
        <w:pStyle w:val="1"/>
      </w:pPr>
      <w:bookmarkStart w:id="39" w:name="_Toc452041656"/>
      <w:r w:rsidRPr="009A4E6F">
        <w:rPr>
          <w:rFonts w:hint="eastAsia"/>
        </w:rPr>
        <w:lastRenderedPageBreak/>
        <w:t>Configuring the networking server component</w:t>
      </w:r>
      <w:bookmarkEnd w:id="39"/>
    </w:p>
    <w:p w:rsidR="00094733" w:rsidRPr="009A4E6F" w:rsidRDefault="00094733" w:rsidP="00094733">
      <w:pPr>
        <w:pStyle w:val="2"/>
      </w:pPr>
      <w:bookmarkStart w:id="40" w:name="_Toc452041657"/>
      <w:r w:rsidRPr="009A4E6F">
        <w:rPr>
          <w:rFonts w:hint="eastAsia"/>
        </w:rPr>
        <w:t>Tuning SQL connection performance parameters</w:t>
      </w:r>
      <w:bookmarkEnd w:id="40"/>
    </w:p>
    <w:p w:rsidR="00094733" w:rsidRPr="009A4E6F" w:rsidRDefault="00094733" w:rsidP="00094733">
      <w:r w:rsidRPr="009A4E6F">
        <w:rPr>
          <w:rFonts w:hint="eastAsia"/>
        </w:rPr>
        <w:t xml:space="preserve">In the </w:t>
      </w:r>
      <w:r w:rsidRPr="009A4E6F">
        <w:rPr>
          <w:rStyle w:val="BoldText"/>
        </w:rPr>
        <w:t>/etc/neutron/neutron.conf</w:t>
      </w:r>
      <w:r w:rsidRPr="009A4E6F">
        <w:rPr>
          <w:rFonts w:hint="eastAsia"/>
        </w:rPr>
        <w:t xml:space="preserve"> file, edit the </w:t>
      </w:r>
      <w:r w:rsidRPr="009A4E6F">
        <w:rPr>
          <w:rStyle w:val="BoldText"/>
          <w:rFonts w:hint="eastAsia"/>
        </w:rPr>
        <w:t>[database]</w:t>
      </w:r>
      <w:r w:rsidRPr="009A4E6F">
        <w:rPr>
          <w:rFonts w:hint="eastAsia"/>
        </w:rPr>
        <w:t xml:space="preserve"> section to set </w:t>
      </w:r>
      <w:r w:rsidRPr="009A4E6F">
        <w:rPr>
          <w:rStyle w:val="BoldText"/>
          <w:rFonts w:hint="eastAsia"/>
        </w:rPr>
        <w:t>max pool size</w:t>
      </w:r>
      <w:r w:rsidRPr="009A4E6F">
        <w:rPr>
          <w:rFonts w:hint="eastAsia"/>
        </w:rPr>
        <w:t xml:space="preserve"> and </w:t>
      </w:r>
      <w:r w:rsidRPr="009A4E6F">
        <w:rPr>
          <w:rStyle w:val="BoldText"/>
          <w:rFonts w:hint="eastAsia"/>
        </w:rPr>
        <w:t>max overflow</w:t>
      </w:r>
      <w:r w:rsidRPr="009A4E6F">
        <w:rPr>
          <w:rFonts w:hint="eastAsia"/>
        </w:rPr>
        <w:t xml:space="preserve"> to be identical to the number of leaf devices. </w:t>
      </w:r>
    </w:p>
    <w:p w:rsidR="00094733" w:rsidRPr="009A4E6F" w:rsidRDefault="00094733" w:rsidP="00094733">
      <w:pPr>
        <w:pStyle w:val="TerminalDisplay"/>
      </w:pPr>
      <w:r w:rsidRPr="009A4E6F">
        <w:t>[database]</w:t>
      </w:r>
    </w:p>
    <w:p w:rsidR="00094733" w:rsidRPr="009A4E6F" w:rsidRDefault="00094733" w:rsidP="00094733">
      <w:pPr>
        <w:pStyle w:val="TerminalDisplay"/>
      </w:pPr>
      <w:r w:rsidRPr="009A4E6F">
        <w:t># Maximum number of SQL connections to keep open in a pool</w:t>
      </w:r>
    </w:p>
    <w:p w:rsidR="00094733" w:rsidRPr="009A4E6F" w:rsidRDefault="00094733" w:rsidP="00094733">
      <w:pPr>
        <w:pStyle w:val="TerminalDisplay"/>
      </w:pPr>
      <w:r w:rsidRPr="009A4E6F">
        <w:t># max_pool_size = 10</w:t>
      </w:r>
    </w:p>
    <w:p w:rsidR="00094733" w:rsidRPr="009A4E6F" w:rsidRDefault="00094733" w:rsidP="00094733">
      <w:pPr>
        <w:pStyle w:val="TerminalDisplay"/>
      </w:pPr>
      <w:r w:rsidRPr="009A4E6F">
        <w:t>max_pool_size = 300</w:t>
      </w:r>
    </w:p>
    <w:p w:rsidR="00094733" w:rsidRPr="009A4E6F" w:rsidRDefault="00094733" w:rsidP="00094733">
      <w:pPr>
        <w:pStyle w:val="TerminalDisplay"/>
      </w:pPr>
      <w:r w:rsidRPr="009A4E6F">
        <w:t># If set, use this value for max_overflow with sqlalchemy</w:t>
      </w:r>
    </w:p>
    <w:p w:rsidR="00094733" w:rsidRPr="009A4E6F" w:rsidRDefault="00094733" w:rsidP="00094733">
      <w:pPr>
        <w:pStyle w:val="TerminalDisplay"/>
      </w:pPr>
      <w:r w:rsidRPr="009A4E6F">
        <w:t># max_overflow = 20</w:t>
      </w:r>
    </w:p>
    <w:p w:rsidR="00094733" w:rsidRPr="009A4E6F" w:rsidRDefault="00094733" w:rsidP="00094733">
      <w:pPr>
        <w:pStyle w:val="TerminalDisplay"/>
      </w:pPr>
      <w:r w:rsidRPr="009A4E6F">
        <w:t>max_overflow = 300</w:t>
      </w:r>
    </w:p>
    <w:p w:rsidR="00094733" w:rsidRPr="009A4E6F" w:rsidRDefault="00094733" w:rsidP="00094733">
      <w:pPr>
        <w:pStyle w:val="2"/>
      </w:pPr>
      <w:bookmarkStart w:id="41" w:name="_Toc452041658"/>
      <w:r w:rsidRPr="009A4E6F">
        <w:rPr>
          <w:rFonts w:hint="eastAsia"/>
        </w:rPr>
        <w:t>Configuring the tenant network as a VLAN network</w:t>
      </w:r>
      <w:bookmarkEnd w:id="41"/>
    </w:p>
    <w:p w:rsidR="00094733" w:rsidRPr="009A4E6F" w:rsidRDefault="00094733" w:rsidP="00094733">
      <w:pPr>
        <w:pStyle w:val="4"/>
        <w:rPr>
          <w:noProof w:val="0"/>
        </w:rPr>
      </w:pPr>
      <w:r w:rsidRPr="009A4E6F">
        <w:rPr>
          <w:noProof w:val="0"/>
        </w:rPr>
        <w:t>On the</w:t>
      </w:r>
      <w:r w:rsidRPr="009A4E6F">
        <w:rPr>
          <w:rFonts w:hint="eastAsia"/>
          <w:noProof w:val="0"/>
        </w:rPr>
        <w:t xml:space="preserve"> control node</w:t>
      </w:r>
    </w:p>
    <w:p w:rsidR="00094733" w:rsidRPr="009A4E6F" w:rsidRDefault="00094733" w:rsidP="00094733">
      <w:r w:rsidRPr="009A4E6F">
        <w:rPr>
          <w:rFonts w:hint="eastAsia"/>
        </w:rPr>
        <w:t>Edit the</w:t>
      </w:r>
      <w:r w:rsidRPr="009A4E6F">
        <w:rPr>
          <w:rStyle w:val="BoldText"/>
          <w:rFonts w:hint="eastAsia"/>
        </w:rPr>
        <w:t xml:space="preserve"> /etc/neutron/plugin/ml2/ml2_conf.ini</w:t>
      </w:r>
      <w:r w:rsidRPr="009A4E6F">
        <w:rPr>
          <w:rFonts w:hint="eastAsia"/>
        </w:rPr>
        <w:t xml:space="preserve"> file as follows:</w:t>
      </w:r>
    </w:p>
    <w:p w:rsidR="00094733" w:rsidRPr="009A4E6F" w:rsidRDefault="00094733" w:rsidP="00094733">
      <w:pPr>
        <w:pStyle w:val="Itemstep"/>
      </w:pPr>
      <w:r w:rsidRPr="009A4E6F">
        <w:rPr>
          <w:lang w:eastAsia="zh-CN"/>
        </w:rPr>
        <w:t>A</w:t>
      </w:r>
      <w:r w:rsidRPr="009A4E6F">
        <w:rPr>
          <w:rFonts w:hint="eastAsia"/>
          <w:lang w:eastAsia="zh-CN"/>
        </w:rPr>
        <w:t>dd a vlan type driver.</w:t>
      </w:r>
    </w:p>
    <w:p w:rsidR="00094733" w:rsidRPr="009A4E6F" w:rsidRDefault="00094733" w:rsidP="00094733">
      <w:pPr>
        <w:pStyle w:val="TerminalDisplayIndent1"/>
      </w:pPr>
      <w:r w:rsidRPr="009A4E6F">
        <w:t>type_drivers = vlan</w:t>
      </w:r>
    </w:p>
    <w:p w:rsidR="00094733" w:rsidRPr="009A4E6F" w:rsidRDefault="00094733" w:rsidP="00094733">
      <w:pPr>
        <w:pStyle w:val="Itemstep"/>
      </w:pPr>
      <w:r w:rsidRPr="009A4E6F">
        <w:rPr>
          <w:rFonts w:hint="eastAsia"/>
          <w:lang w:eastAsia="zh-CN"/>
        </w:rPr>
        <w:t>Add h3c to the ML2 driver list.</w:t>
      </w:r>
    </w:p>
    <w:p w:rsidR="00094733" w:rsidRPr="009A4E6F" w:rsidRDefault="00094733" w:rsidP="00094733">
      <w:pPr>
        <w:pStyle w:val="TerminalDisplayIndent1"/>
      </w:pPr>
      <w:r w:rsidRPr="009A4E6F">
        <w:t>mechanism_driver = openvswitch, h3c</w:t>
      </w:r>
    </w:p>
    <w:p w:rsidR="00094733" w:rsidRPr="009A4E6F" w:rsidRDefault="00094733" w:rsidP="00094733">
      <w:pPr>
        <w:pStyle w:val="Itemstep"/>
      </w:pPr>
      <w:r w:rsidRPr="009A4E6F">
        <w:rPr>
          <w:rFonts w:hint="eastAsia"/>
          <w:lang w:eastAsia="zh-CN"/>
        </w:rPr>
        <w:t>Specify vlan as the default tenant network type.</w:t>
      </w:r>
    </w:p>
    <w:p w:rsidR="00094733" w:rsidRPr="009A4E6F" w:rsidRDefault="00094733" w:rsidP="00094733">
      <w:pPr>
        <w:pStyle w:val="TerminalDisplayIndent1"/>
      </w:pPr>
      <w:r w:rsidRPr="009A4E6F">
        <w:t>tenant_network_types=vlan</w:t>
      </w:r>
    </w:p>
    <w:p w:rsidR="00094733" w:rsidRPr="009A4E6F" w:rsidRDefault="00094733" w:rsidP="00094733">
      <w:pPr>
        <w:pStyle w:val="Itemstep"/>
        <w:rPr>
          <w:rStyle w:val="ItalicText"/>
          <w:i w:val="0"/>
        </w:rPr>
      </w:pPr>
      <w:r w:rsidRPr="009A4E6F">
        <w:rPr>
          <w:rFonts w:hint="eastAsia"/>
          <w:lang w:eastAsia="zh-CN"/>
        </w:rPr>
        <w:t xml:space="preserve">In the </w:t>
      </w:r>
      <w:r w:rsidRPr="009A4E6F">
        <w:rPr>
          <w:rStyle w:val="BoldText"/>
        </w:rPr>
        <w:t>[ml2_type_vlan]</w:t>
      </w:r>
      <w:r w:rsidRPr="009A4E6F">
        <w:rPr>
          <w:rFonts w:hint="eastAsia"/>
          <w:lang w:eastAsia="zh-CN"/>
        </w:rPr>
        <w:t xml:space="preserve"> section, specify a VLAN ID range for the tenant network. The format is</w:t>
      </w:r>
      <w:r w:rsidRPr="009A4E6F">
        <w:rPr>
          <w:rFonts w:hint="eastAsia"/>
          <w:i/>
          <w:lang w:eastAsia="zh-CN"/>
        </w:rPr>
        <w:t xml:space="preserve"> provide name</w:t>
      </w:r>
      <w:r w:rsidRPr="009A4E6F">
        <w:rPr>
          <w:rFonts w:hint="eastAsia"/>
          <w:lang w:eastAsia="zh-CN"/>
        </w:rPr>
        <w:t>:</w:t>
      </w:r>
      <w:r w:rsidRPr="009A4E6F">
        <w:rPr>
          <w:rStyle w:val="ItalicText"/>
        </w:rPr>
        <w:t>vlan-id1</w:t>
      </w:r>
      <w:r w:rsidRPr="009A4E6F">
        <w:rPr>
          <w:rFonts w:hint="eastAsia"/>
          <w:lang w:eastAsia="zh-CN"/>
        </w:rPr>
        <w:t>:</w:t>
      </w:r>
      <w:r w:rsidRPr="009A4E6F">
        <w:rPr>
          <w:rStyle w:val="ItalicText"/>
        </w:rPr>
        <w:t>vlan-id2</w:t>
      </w:r>
      <w:r w:rsidRPr="009A4E6F">
        <w:rPr>
          <w:rStyle w:val="ItalicText"/>
          <w:rFonts w:hint="eastAsia"/>
          <w:i w:val="0"/>
          <w:lang w:eastAsia="zh-CN"/>
        </w:rPr>
        <w:t xml:space="preserve">. </w:t>
      </w:r>
    </w:p>
    <w:p w:rsidR="00094733" w:rsidRPr="009A4E6F" w:rsidRDefault="00094733" w:rsidP="00094733">
      <w:pPr>
        <w:pStyle w:val="TerminalDisplayIndent1"/>
      </w:pPr>
      <w:r w:rsidRPr="009A4E6F">
        <w:t>[ml2_type_vlan]</w:t>
      </w:r>
    </w:p>
    <w:p w:rsidR="00094733" w:rsidRPr="009A4E6F" w:rsidRDefault="00094733" w:rsidP="00094733">
      <w:pPr>
        <w:pStyle w:val="TerminalDisplayIndent1"/>
      </w:pPr>
      <w:r w:rsidRPr="009A4E6F">
        <w:t>network_vlan_ranges = vlanphy:1000:2000</w:t>
      </w:r>
    </w:p>
    <w:p w:rsidR="00094733" w:rsidRPr="009A4E6F" w:rsidRDefault="00094733" w:rsidP="00094733">
      <w:pPr>
        <w:pStyle w:val="Spacer"/>
        <w:rPr>
          <w:lang w:eastAsia="zh-CN"/>
        </w:rPr>
      </w:pPr>
    </w:p>
    <w:tbl>
      <w:tblPr>
        <w:tblStyle w:val="NotesIndent1"/>
        <w:tblW w:w="8730" w:type="dxa"/>
        <w:tblLayout w:type="fixed"/>
        <w:tblLook w:val="04A0"/>
      </w:tblPr>
      <w:tblGrid>
        <w:gridCol w:w="402"/>
        <w:gridCol w:w="8328"/>
      </w:tblGrid>
      <w:tr w:rsidR="00094733" w:rsidRPr="009A4E6F" w:rsidTr="0021448A">
        <w:trPr>
          <w:trHeight w:val="260"/>
        </w:trPr>
        <w:tc>
          <w:tcPr>
            <w:cnfStyle w:val="001000000000"/>
            <w:tcW w:w="402" w:type="dxa"/>
          </w:tcPr>
          <w:p w:rsidR="00094733" w:rsidRPr="009A4E6F" w:rsidRDefault="00094733" w:rsidP="0021448A">
            <w:pPr>
              <w:pStyle w:val="NotesIcons1"/>
              <w:rPr>
                <w:noProof w:val="0"/>
              </w:rPr>
            </w:pPr>
            <w:r w:rsidRPr="009A4E6F">
              <w:drawing>
                <wp:inline distT="0" distB="0" distL="0" distR="0">
                  <wp:extent cx="167005" cy="167005"/>
                  <wp:effectExtent l="19050" t="0" r="4445" b="0"/>
                  <wp:docPr id="1" name="图片 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ORTANT"/>
                          <pic:cNvPicPr>
                            <a:picLocks noChangeAspect="1" noChangeArrowheads="1"/>
                          </pic:cNvPicPr>
                        </pic:nvPicPr>
                        <pic:blipFill>
                          <a:blip r:embed="rId10" cstate="print"/>
                          <a:srcRect/>
                          <a:stretch>
                            <a:fillRect/>
                          </a:stretch>
                        </pic:blipFill>
                        <pic:spPr bwMode="auto">
                          <a:xfrm>
                            <a:off x="0" y="0"/>
                            <a:ext cx="167005" cy="167005"/>
                          </a:xfrm>
                          <a:prstGeom prst="rect">
                            <a:avLst/>
                          </a:prstGeom>
                          <a:noFill/>
                          <a:ln w="9525">
                            <a:noFill/>
                            <a:miter lim="800000"/>
                            <a:headEnd/>
                            <a:tailEnd/>
                          </a:ln>
                        </pic:spPr>
                      </pic:pic>
                    </a:graphicData>
                  </a:graphic>
                </wp:inline>
              </w:drawing>
            </w:r>
          </w:p>
        </w:tc>
        <w:tc>
          <w:tcPr>
            <w:tcW w:w="8328" w:type="dxa"/>
          </w:tcPr>
          <w:p w:rsidR="00094733" w:rsidRPr="009A4E6F" w:rsidRDefault="00094733" w:rsidP="0021448A">
            <w:pPr>
              <w:pStyle w:val="NotesHeading"/>
              <w:cnfStyle w:val="000000000000"/>
              <w:rPr>
                <w:color w:val="FF0000"/>
                <w:lang w:eastAsia="zh-CN"/>
              </w:rPr>
            </w:pPr>
            <w:r w:rsidRPr="009A4E6F">
              <w:t>IMPORTANT:</w:t>
            </w:r>
          </w:p>
          <w:p w:rsidR="00094733" w:rsidRPr="009A4E6F" w:rsidRDefault="00094733" w:rsidP="0021448A">
            <w:pPr>
              <w:pStyle w:val="NotesText"/>
              <w:cnfStyle w:val="000000000000"/>
              <w:rPr>
                <w:lang w:eastAsia="zh-CN"/>
              </w:rPr>
            </w:pPr>
            <w:r w:rsidRPr="009A4E6F">
              <w:rPr>
                <w:rFonts w:hint="eastAsia"/>
                <w:lang w:eastAsia="zh-CN"/>
              </w:rPr>
              <w:t xml:space="preserve">The provider name must be </w:t>
            </w:r>
            <w:r w:rsidRPr="009A4E6F">
              <w:rPr>
                <w:rStyle w:val="BoldText"/>
                <w:rFonts w:hint="eastAsia"/>
              </w:rPr>
              <w:t>vlanphy</w:t>
            </w:r>
            <w:r w:rsidRPr="009A4E6F">
              <w:rPr>
                <w:rFonts w:hint="eastAsia"/>
                <w:lang w:eastAsia="zh-CN"/>
              </w:rPr>
              <w:t xml:space="preserve">. If other providers exist, make sure their names are not </w:t>
            </w:r>
            <w:r w:rsidRPr="009A4E6F">
              <w:rPr>
                <w:rStyle w:val="BoldText"/>
                <w:rFonts w:hint="eastAsia"/>
              </w:rPr>
              <w:t>vlanphy</w:t>
            </w:r>
            <w:r w:rsidRPr="009A4E6F">
              <w:rPr>
                <w:rFonts w:hint="eastAsia"/>
                <w:lang w:eastAsia="zh-CN"/>
              </w:rPr>
              <w:t>.</w:t>
            </w:r>
          </w:p>
          <w:p w:rsidR="00094733" w:rsidRPr="009A4E6F" w:rsidRDefault="00094733" w:rsidP="0021448A">
            <w:pPr>
              <w:pStyle w:val="NotesText"/>
              <w:cnfStyle w:val="000000000000"/>
            </w:pPr>
            <w:r w:rsidRPr="009A4E6F">
              <w:rPr>
                <w:rFonts w:hint="eastAsia"/>
              </w:rPr>
              <w:t>The VLAN ID range is 0 to 4095, of which 0 and 4095 are reversed and IDs from</w:t>
            </w:r>
            <w:r w:rsidRPr="009A4E6F">
              <w:t xml:space="preserve"> 1 to 4094</w:t>
            </w:r>
            <w:r w:rsidRPr="009A4E6F">
              <w:rPr>
                <w:rFonts w:hint="eastAsia"/>
              </w:rPr>
              <w:t xml:space="preserve"> are user configurable</w:t>
            </w:r>
            <w:r w:rsidRPr="009A4E6F">
              <w:t>.</w:t>
            </w:r>
          </w:p>
        </w:tc>
      </w:tr>
    </w:tbl>
    <w:p w:rsidR="00094733" w:rsidRPr="009A4E6F" w:rsidRDefault="00094733" w:rsidP="00094733">
      <w:pPr>
        <w:pStyle w:val="Spacer"/>
        <w:rPr>
          <w:lang w:eastAsia="zh-CN"/>
        </w:rPr>
      </w:pPr>
    </w:p>
    <w:p w:rsidR="00094733" w:rsidRPr="009A4E6F" w:rsidRDefault="00094733" w:rsidP="00094733">
      <w:pPr>
        <w:pStyle w:val="4"/>
        <w:rPr>
          <w:noProof w:val="0"/>
        </w:rPr>
      </w:pPr>
      <w:r w:rsidRPr="009A4E6F">
        <w:rPr>
          <w:rFonts w:hint="eastAsia"/>
          <w:noProof w:val="0"/>
        </w:rPr>
        <w:t>On all network and compute node</w:t>
      </w:r>
    </w:p>
    <w:p w:rsidR="00094733" w:rsidRPr="009A4E6F" w:rsidRDefault="00094733" w:rsidP="00094733">
      <w:pPr>
        <w:pStyle w:val="Itemstep"/>
      </w:pPr>
      <w:r w:rsidRPr="009A4E6F">
        <w:rPr>
          <w:rFonts w:hint="eastAsia"/>
        </w:rPr>
        <w:t xml:space="preserve">Create </w:t>
      </w:r>
      <w:r w:rsidRPr="009A4E6F">
        <w:rPr>
          <w:rStyle w:val="BoldText"/>
        </w:rPr>
        <w:t>br-vlan</w:t>
      </w:r>
      <w:r w:rsidRPr="009A4E6F">
        <w:rPr>
          <w:rFonts w:hint="eastAsia"/>
        </w:rPr>
        <w:t xml:space="preserve">. </w:t>
      </w:r>
    </w:p>
    <w:p w:rsidR="00094733" w:rsidRPr="009A4E6F" w:rsidRDefault="00094733" w:rsidP="00094733">
      <w:pPr>
        <w:pStyle w:val="TerminalDisplayIndent1"/>
      </w:pPr>
      <w:r w:rsidRPr="009A4E6F">
        <w:rPr>
          <w:rFonts w:hint="eastAsia"/>
        </w:rPr>
        <w:t># ovs-vsctl add-br br-vlan</w:t>
      </w:r>
    </w:p>
    <w:p w:rsidR="00094733" w:rsidRPr="009A4E6F" w:rsidRDefault="00094733" w:rsidP="00094733">
      <w:pPr>
        <w:pStyle w:val="Itemstep"/>
      </w:pPr>
      <w:r w:rsidRPr="009A4E6F">
        <w:rPr>
          <w:rFonts w:hint="eastAsia"/>
        </w:rPr>
        <w:t>Add the interface that connects the server to the VLAN</w:t>
      </w:r>
      <w:r w:rsidRPr="009A4E6F">
        <w:t xml:space="preserve"> </w:t>
      </w:r>
      <w:r w:rsidRPr="009A4E6F">
        <w:rPr>
          <w:rFonts w:hint="eastAsia"/>
        </w:rPr>
        <w:t xml:space="preserve">to </w:t>
      </w:r>
      <w:r w:rsidRPr="009A4E6F">
        <w:rPr>
          <w:rStyle w:val="BoldText"/>
        </w:rPr>
        <w:t>br-vlan</w:t>
      </w:r>
      <w:r w:rsidRPr="009A4E6F">
        <w:rPr>
          <w:rFonts w:hint="eastAsia"/>
        </w:rPr>
        <w:t>. This example uses interface em1.</w:t>
      </w:r>
    </w:p>
    <w:p w:rsidR="00094733" w:rsidRPr="009A4E6F" w:rsidRDefault="00094733" w:rsidP="00094733">
      <w:pPr>
        <w:pStyle w:val="TerminalDisplayIndent1"/>
      </w:pPr>
      <w:r w:rsidRPr="009A4E6F">
        <w:rPr>
          <w:rFonts w:hint="eastAsia"/>
        </w:rPr>
        <w:t># ovs-vsctl add-port br-vlan em1</w:t>
      </w:r>
    </w:p>
    <w:p w:rsidR="00094733" w:rsidRPr="009A4E6F" w:rsidRDefault="00094733" w:rsidP="00094733">
      <w:pPr>
        <w:pStyle w:val="Itemstep"/>
        <w:rPr>
          <w:lang w:eastAsia="zh-CN"/>
        </w:rPr>
      </w:pPr>
      <w:r w:rsidRPr="009A4E6F">
        <w:rPr>
          <w:rFonts w:hint="eastAsia"/>
          <w:lang w:eastAsia="zh-CN"/>
        </w:rPr>
        <w:t xml:space="preserve">Map </w:t>
      </w:r>
      <w:r w:rsidRPr="009A4E6F">
        <w:rPr>
          <w:rStyle w:val="BoldText"/>
        </w:rPr>
        <w:t>vlanphy</w:t>
      </w:r>
      <w:r w:rsidRPr="009A4E6F">
        <w:rPr>
          <w:rFonts w:hint="eastAsia"/>
          <w:lang w:eastAsia="zh-CN"/>
        </w:rPr>
        <w:t xml:space="preserve"> to </w:t>
      </w:r>
      <w:r w:rsidRPr="009A4E6F">
        <w:rPr>
          <w:rStyle w:val="BoldText"/>
        </w:rPr>
        <w:t>br-vlan</w:t>
      </w:r>
      <w:r w:rsidRPr="009A4E6F">
        <w:rPr>
          <w:rFonts w:hint="eastAsia"/>
          <w:lang w:eastAsia="zh-CN"/>
        </w:rPr>
        <w:t>.</w:t>
      </w:r>
    </w:p>
    <w:p w:rsidR="00094733" w:rsidRPr="009A4E6F" w:rsidRDefault="00094733" w:rsidP="00094733">
      <w:pPr>
        <w:pStyle w:val="TerminalDisplayIndent1"/>
      </w:pPr>
      <w:r w:rsidRPr="009A4E6F">
        <w:lastRenderedPageBreak/>
        <w:t xml:space="preserve"> [ovs]</w:t>
      </w:r>
    </w:p>
    <w:p w:rsidR="00094733" w:rsidRPr="009A4E6F" w:rsidRDefault="00094733" w:rsidP="00094733">
      <w:pPr>
        <w:pStyle w:val="TerminalDisplayIndent1"/>
      </w:pPr>
      <w:r w:rsidRPr="009A4E6F">
        <w:t>bridge_mappings = external:br-ex,vlanphy:br-vlan</w:t>
      </w:r>
    </w:p>
    <w:p w:rsidR="00094733" w:rsidRPr="009A4E6F" w:rsidRDefault="00094733" w:rsidP="00094733">
      <w:pPr>
        <w:pStyle w:val="2"/>
      </w:pPr>
      <w:bookmarkStart w:id="42" w:name="_Toc452041659"/>
      <w:r w:rsidRPr="009A4E6F">
        <w:rPr>
          <w:rFonts w:hint="eastAsia"/>
        </w:rPr>
        <w:t>Configuring the tenant network as a VXLAN network</w:t>
      </w:r>
      <w:bookmarkEnd w:id="42"/>
    </w:p>
    <w:p w:rsidR="00094733" w:rsidRPr="009A4E6F" w:rsidRDefault="00094733" w:rsidP="00094733">
      <w:pPr>
        <w:pStyle w:val="4"/>
        <w:rPr>
          <w:noProof w:val="0"/>
        </w:rPr>
      </w:pPr>
      <w:r w:rsidRPr="009A4E6F">
        <w:rPr>
          <w:rFonts w:hint="eastAsia"/>
          <w:noProof w:val="0"/>
        </w:rPr>
        <w:t>On the control node</w:t>
      </w:r>
    </w:p>
    <w:p w:rsidR="00094733" w:rsidRPr="009A4E6F" w:rsidRDefault="00094733" w:rsidP="00094733">
      <w:r w:rsidRPr="009A4E6F">
        <w:rPr>
          <w:rFonts w:hint="eastAsia"/>
        </w:rPr>
        <w:t xml:space="preserve">To configure the tenant network as a VXLAN network, edit the </w:t>
      </w:r>
      <w:r w:rsidRPr="009A4E6F">
        <w:rPr>
          <w:rStyle w:val="BoldText"/>
        </w:rPr>
        <w:t xml:space="preserve">/etc/neutron/plugin/ml2/ml2_conf.ini </w:t>
      </w:r>
      <w:r w:rsidRPr="009A4E6F">
        <w:rPr>
          <w:rFonts w:hint="eastAsia"/>
        </w:rPr>
        <w:t>file as follows:</w:t>
      </w:r>
    </w:p>
    <w:p w:rsidR="00094733" w:rsidRPr="009A4E6F" w:rsidRDefault="00094733" w:rsidP="00094733">
      <w:pPr>
        <w:pStyle w:val="Itemstep"/>
      </w:pPr>
      <w:r w:rsidRPr="009A4E6F">
        <w:rPr>
          <w:lang w:eastAsia="zh-CN"/>
        </w:rPr>
        <w:t>A</w:t>
      </w:r>
      <w:r w:rsidRPr="009A4E6F">
        <w:rPr>
          <w:rFonts w:hint="eastAsia"/>
          <w:lang w:eastAsia="zh-CN"/>
        </w:rPr>
        <w:t xml:space="preserve">dd the h3c_vxlan type driver to the type driver list. </w:t>
      </w:r>
    </w:p>
    <w:p w:rsidR="00094733" w:rsidRPr="009A4E6F" w:rsidRDefault="00094733" w:rsidP="00094733">
      <w:pPr>
        <w:pStyle w:val="TerminalDisplayIndent1"/>
      </w:pPr>
      <w:r w:rsidRPr="009A4E6F">
        <w:t>type_drivers = h3c_vxlan</w:t>
      </w:r>
    </w:p>
    <w:p w:rsidR="00094733" w:rsidRPr="009A4E6F" w:rsidRDefault="00094733" w:rsidP="00094733">
      <w:pPr>
        <w:pStyle w:val="Itemstep"/>
      </w:pPr>
      <w:r w:rsidRPr="009A4E6F">
        <w:rPr>
          <w:rFonts w:hint="eastAsia"/>
          <w:lang w:eastAsia="zh-CN"/>
        </w:rPr>
        <w:t>Add h3c to the mechanism driver list.</w:t>
      </w:r>
    </w:p>
    <w:p w:rsidR="00094733" w:rsidRPr="009A4E6F" w:rsidRDefault="00094733" w:rsidP="00094733">
      <w:pPr>
        <w:pStyle w:val="TerminalDisplayIndent1"/>
      </w:pPr>
      <w:r w:rsidRPr="009A4E6F">
        <w:t>mechanism_driver = openvswitch, h3c</w:t>
      </w:r>
    </w:p>
    <w:p w:rsidR="00094733" w:rsidRPr="009A4E6F" w:rsidRDefault="00094733" w:rsidP="00094733">
      <w:pPr>
        <w:pStyle w:val="Itemstep"/>
      </w:pPr>
      <w:r w:rsidRPr="009A4E6F">
        <w:rPr>
          <w:rFonts w:hint="eastAsia"/>
          <w:lang w:eastAsia="zh-CN"/>
        </w:rPr>
        <w:t xml:space="preserve">Specify </w:t>
      </w:r>
      <w:r w:rsidRPr="009A4E6F">
        <w:rPr>
          <w:rFonts w:hint="eastAsia"/>
        </w:rPr>
        <w:t>h3c_vxlan</w:t>
      </w:r>
      <w:r w:rsidRPr="009A4E6F">
        <w:rPr>
          <w:rFonts w:hint="eastAsia"/>
          <w:lang w:eastAsia="zh-CN"/>
        </w:rPr>
        <w:t xml:space="preserve"> as the default tenant network type.</w:t>
      </w:r>
    </w:p>
    <w:p w:rsidR="00094733" w:rsidRPr="009A4E6F" w:rsidRDefault="00094733" w:rsidP="00094733">
      <w:pPr>
        <w:pStyle w:val="TerminalDisplayIndent1"/>
        <w:rPr>
          <w:shd w:val="pct15" w:color="auto" w:fill="FFFFFF"/>
        </w:rPr>
      </w:pPr>
      <w:r w:rsidRPr="009A4E6F">
        <w:rPr>
          <w:rFonts w:hint="eastAsia"/>
        </w:rPr>
        <w:t>tenant_network_types=h3c_vxlan</w:t>
      </w:r>
    </w:p>
    <w:p w:rsidR="00094733" w:rsidRPr="009A4E6F" w:rsidRDefault="00094733" w:rsidP="00094733">
      <w:pPr>
        <w:pStyle w:val="Itemstep"/>
      </w:pPr>
      <w:r w:rsidRPr="009A4E6F">
        <w:rPr>
          <w:rFonts w:hint="eastAsia"/>
          <w:lang w:eastAsia="zh-CN"/>
        </w:rPr>
        <w:t xml:space="preserve">Add the </w:t>
      </w:r>
      <w:r w:rsidRPr="009A4E6F">
        <w:rPr>
          <w:rStyle w:val="BoldText"/>
        </w:rPr>
        <w:t>[ml2_type_h3c_vxlan]</w:t>
      </w:r>
      <w:r w:rsidRPr="009A4E6F">
        <w:rPr>
          <w:rFonts w:hint="eastAsia"/>
          <w:lang w:eastAsia="zh-CN"/>
        </w:rPr>
        <w:t xml:space="preserve"> section, and specify a VNI range for the VXLAN segments. The format is</w:t>
      </w:r>
      <w:r w:rsidRPr="009A4E6F">
        <w:rPr>
          <w:rFonts w:hint="eastAsia"/>
          <w:i/>
          <w:lang w:eastAsia="zh-CN"/>
        </w:rPr>
        <w:t xml:space="preserve"> </w:t>
      </w:r>
      <w:r w:rsidRPr="009A4E6F">
        <w:rPr>
          <w:rStyle w:val="ItalicText"/>
        </w:rPr>
        <w:t>v</w:t>
      </w:r>
      <w:r w:rsidRPr="009A4E6F">
        <w:rPr>
          <w:rStyle w:val="ItalicText"/>
          <w:rFonts w:hint="eastAsia"/>
          <w:lang w:eastAsia="zh-CN"/>
        </w:rPr>
        <w:t>x</w:t>
      </w:r>
      <w:r w:rsidRPr="009A4E6F">
        <w:rPr>
          <w:rStyle w:val="ItalicText"/>
        </w:rPr>
        <w:t>lan-id1</w:t>
      </w:r>
      <w:r w:rsidRPr="009A4E6F">
        <w:rPr>
          <w:rFonts w:hint="eastAsia"/>
          <w:lang w:eastAsia="zh-CN"/>
        </w:rPr>
        <w:t>:</w:t>
      </w:r>
      <w:r w:rsidRPr="009A4E6F">
        <w:rPr>
          <w:rStyle w:val="ItalicText"/>
        </w:rPr>
        <w:t>v</w:t>
      </w:r>
      <w:r w:rsidRPr="009A4E6F">
        <w:rPr>
          <w:rStyle w:val="ItalicText"/>
          <w:rFonts w:hint="eastAsia"/>
          <w:lang w:eastAsia="zh-CN"/>
        </w:rPr>
        <w:t>x</w:t>
      </w:r>
      <w:r w:rsidRPr="009A4E6F">
        <w:rPr>
          <w:rStyle w:val="ItalicText"/>
        </w:rPr>
        <w:t>lan-id2</w:t>
      </w:r>
      <w:r w:rsidRPr="009A4E6F">
        <w:rPr>
          <w:rStyle w:val="ItalicText"/>
          <w:rFonts w:hint="eastAsia"/>
          <w:i w:val="0"/>
          <w:lang w:eastAsia="zh-CN"/>
        </w:rPr>
        <w:t>.</w:t>
      </w:r>
    </w:p>
    <w:p w:rsidR="00094733" w:rsidRPr="009A4E6F" w:rsidRDefault="00094733" w:rsidP="00094733">
      <w:pPr>
        <w:pStyle w:val="TerminalDisplayIndent1"/>
      </w:pPr>
      <w:r w:rsidRPr="009A4E6F">
        <w:t>[ml2_type_h3c_vxlan]</w:t>
      </w:r>
    </w:p>
    <w:p w:rsidR="00094733" w:rsidRPr="009A4E6F" w:rsidRDefault="00094733" w:rsidP="00094733">
      <w:pPr>
        <w:pStyle w:val="TerminalDisplayIndent1"/>
      </w:pPr>
      <w:r w:rsidRPr="009A4E6F">
        <w:t>vni_ranges = 10000:60000</w:t>
      </w:r>
    </w:p>
    <w:p w:rsidR="00094733" w:rsidRPr="009A4E6F" w:rsidRDefault="00094733" w:rsidP="00094733">
      <w:pPr>
        <w:pStyle w:val="Spacer"/>
        <w:rPr>
          <w:lang w:eastAsia="zh-CN"/>
        </w:rPr>
      </w:pPr>
    </w:p>
    <w:tbl>
      <w:tblPr>
        <w:tblStyle w:val="NotesIndent1"/>
        <w:tblW w:w="8730" w:type="dxa"/>
        <w:tblLayout w:type="fixed"/>
        <w:tblLook w:val="04A0"/>
      </w:tblPr>
      <w:tblGrid>
        <w:gridCol w:w="402"/>
        <w:gridCol w:w="8328"/>
      </w:tblGrid>
      <w:tr w:rsidR="00094733" w:rsidRPr="009A4E6F" w:rsidTr="0021448A">
        <w:trPr>
          <w:trHeight w:val="260"/>
        </w:trPr>
        <w:tc>
          <w:tcPr>
            <w:cnfStyle w:val="001000000000"/>
            <w:tcW w:w="402" w:type="dxa"/>
          </w:tcPr>
          <w:p w:rsidR="00094733" w:rsidRPr="009A4E6F" w:rsidRDefault="00094733" w:rsidP="0021448A">
            <w:pPr>
              <w:pStyle w:val="NotesIcons1"/>
              <w:rPr>
                <w:noProof w:val="0"/>
              </w:rPr>
            </w:pPr>
          </w:p>
        </w:tc>
        <w:tc>
          <w:tcPr>
            <w:tcW w:w="8328" w:type="dxa"/>
          </w:tcPr>
          <w:p w:rsidR="00094733" w:rsidRPr="009A4E6F" w:rsidRDefault="00094733" w:rsidP="0021448A">
            <w:pPr>
              <w:pStyle w:val="NotesHeading"/>
              <w:cnfStyle w:val="000000000000"/>
            </w:pPr>
            <w:r w:rsidRPr="009A4E6F">
              <w:t>NOTE:</w:t>
            </w:r>
          </w:p>
          <w:p w:rsidR="00094733" w:rsidRPr="009A4E6F" w:rsidRDefault="00094733" w:rsidP="0021448A">
            <w:pPr>
              <w:pStyle w:val="NotesText"/>
              <w:cnfStyle w:val="000000000000"/>
              <w:rPr>
                <w:kern w:val="2"/>
                <w:lang w:eastAsia="zh-CN"/>
              </w:rPr>
            </w:pPr>
            <w:r w:rsidRPr="009A4E6F">
              <w:rPr>
                <w:rFonts w:hint="eastAsia"/>
                <w:lang w:eastAsia="zh-CN"/>
              </w:rPr>
              <w:t xml:space="preserve">The VNI range is </w:t>
            </w:r>
            <w:r w:rsidRPr="009A4E6F">
              <w:rPr>
                <w:rFonts w:hint="eastAsia"/>
              </w:rPr>
              <w:t>0</w:t>
            </w:r>
            <w:r w:rsidRPr="009A4E6F">
              <w:rPr>
                <w:rFonts w:hint="eastAsia"/>
                <w:lang w:eastAsia="zh-CN"/>
              </w:rPr>
              <w:t xml:space="preserve"> to </w:t>
            </w:r>
            <w:r w:rsidRPr="009A4E6F">
              <w:rPr>
                <w:rFonts w:hint="eastAsia"/>
              </w:rPr>
              <w:t>16777215</w:t>
            </w:r>
            <w:r w:rsidRPr="009A4E6F">
              <w:rPr>
                <w:rFonts w:hint="eastAsia"/>
                <w:lang w:eastAsia="zh-CN"/>
              </w:rPr>
              <w:t>.</w:t>
            </w:r>
          </w:p>
        </w:tc>
      </w:tr>
    </w:tbl>
    <w:p w:rsidR="00094733" w:rsidRPr="009A4E6F" w:rsidRDefault="00094733" w:rsidP="00094733">
      <w:pPr>
        <w:pStyle w:val="Spacer"/>
      </w:pPr>
    </w:p>
    <w:p w:rsidR="00094733" w:rsidRPr="009A4E6F" w:rsidRDefault="00094733" w:rsidP="00094733">
      <w:pPr>
        <w:pStyle w:val="4"/>
        <w:rPr>
          <w:noProof w:val="0"/>
        </w:rPr>
      </w:pPr>
      <w:r w:rsidRPr="009A4E6F">
        <w:rPr>
          <w:rFonts w:hint="eastAsia"/>
          <w:noProof w:val="0"/>
        </w:rPr>
        <w:t>On all network and compute node</w:t>
      </w:r>
    </w:p>
    <w:p w:rsidR="00094733" w:rsidRPr="009A4E6F" w:rsidRDefault="00094733" w:rsidP="00094733">
      <w:pPr>
        <w:pStyle w:val="Itemstep"/>
      </w:pPr>
      <w:r w:rsidRPr="009A4E6F">
        <w:rPr>
          <w:rFonts w:hint="eastAsia"/>
        </w:rPr>
        <w:t xml:space="preserve">Create br-vlan. </w:t>
      </w:r>
    </w:p>
    <w:p w:rsidR="00094733" w:rsidRPr="009A4E6F" w:rsidRDefault="00094733" w:rsidP="00094733">
      <w:pPr>
        <w:pStyle w:val="TerminalDisplayIndent1"/>
      </w:pPr>
      <w:r w:rsidRPr="009A4E6F">
        <w:rPr>
          <w:rFonts w:hint="eastAsia"/>
        </w:rPr>
        <w:t># ovs-vsctl add-br br-vlan</w:t>
      </w:r>
    </w:p>
    <w:p w:rsidR="00094733" w:rsidRPr="009A4E6F" w:rsidRDefault="00094733" w:rsidP="00094733">
      <w:pPr>
        <w:pStyle w:val="Itemstep"/>
      </w:pPr>
      <w:r w:rsidRPr="009A4E6F">
        <w:rPr>
          <w:rFonts w:hint="eastAsia"/>
        </w:rPr>
        <w:t xml:space="preserve">Add the interface that connects the server to the </w:t>
      </w:r>
      <w:r w:rsidRPr="009A4E6F">
        <w:rPr>
          <w:rFonts w:hint="eastAsia"/>
          <w:lang w:eastAsia="zh-CN"/>
        </w:rPr>
        <w:t>fabric</w:t>
      </w:r>
      <w:r w:rsidRPr="009A4E6F">
        <w:t xml:space="preserve"> </w:t>
      </w:r>
      <w:r w:rsidRPr="009A4E6F">
        <w:rPr>
          <w:rFonts w:hint="eastAsia"/>
        </w:rPr>
        <w:t>to br-vlan. This example uses interface em1.</w:t>
      </w:r>
    </w:p>
    <w:p w:rsidR="00094733" w:rsidRPr="009A4E6F" w:rsidRDefault="00094733" w:rsidP="00094733">
      <w:pPr>
        <w:pStyle w:val="TerminalDisplayIndent1"/>
      </w:pPr>
      <w:r w:rsidRPr="009A4E6F">
        <w:rPr>
          <w:rFonts w:hint="eastAsia"/>
        </w:rPr>
        <w:t># ovs-vsctl add-port br-vlan em1</w:t>
      </w:r>
    </w:p>
    <w:p w:rsidR="00094733" w:rsidRPr="009A4E6F" w:rsidRDefault="00094733" w:rsidP="00094733">
      <w:pPr>
        <w:pStyle w:val="Itemstep"/>
        <w:rPr>
          <w:lang w:eastAsia="zh-CN"/>
        </w:rPr>
      </w:pPr>
      <w:r w:rsidRPr="009A4E6F">
        <w:rPr>
          <w:rFonts w:hint="eastAsia"/>
          <w:lang w:eastAsia="zh-CN"/>
        </w:rPr>
        <w:t xml:space="preserve">Map </w:t>
      </w:r>
      <w:r w:rsidRPr="009A4E6F">
        <w:rPr>
          <w:rStyle w:val="BoldText"/>
        </w:rPr>
        <w:t>vlanphy</w:t>
      </w:r>
      <w:r w:rsidRPr="009A4E6F">
        <w:rPr>
          <w:rFonts w:hint="eastAsia"/>
          <w:lang w:eastAsia="zh-CN"/>
        </w:rPr>
        <w:t xml:space="preserve"> to </w:t>
      </w:r>
      <w:r w:rsidRPr="009A4E6F">
        <w:rPr>
          <w:rStyle w:val="BoldText"/>
        </w:rPr>
        <w:t>br-vlan</w:t>
      </w:r>
      <w:r w:rsidRPr="009A4E6F">
        <w:rPr>
          <w:rFonts w:hint="eastAsia"/>
          <w:lang w:eastAsia="zh-CN"/>
        </w:rPr>
        <w:t>.</w:t>
      </w:r>
    </w:p>
    <w:p w:rsidR="00094733" w:rsidRPr="009A4E6F" w:rsidRDefault="00094733" w:rsidP="00094733">
      <w:pPr>
        <w:pStyle w:val="TerminalDisplayIndent1"/>
      </w:pPr>
      <w:r w:rsidRPr="009A4E6F">
        <w:t xml:space="preserve"> [ovs]</w:t>
      </w:r>
    </w:p>
    <w:p w:rsidR="00094733" w:rsidRPr="009A4E6F" w:rsidRDefault="00094733" w:rsidP="00094733">
      <w:pPr>
        <w:pStyle w:val="TerminalDisplayIndent1"/>
      </w:pPr>
      <w:r w:rsidRPr="009A4E6F">
        <w:t>bridge_mappings = external:br-ex,vlanphy:br-vlan</w:t>
      </w:r>
    </w:p>
    <w:p w:rsidR="00094733" w:rsidRPr="009A4E6F" w:rsidRDefault="00094733" w:rsidP="00094733">
      <w:pPr>
        <w:pStyle w:val="2"/>
      </w:pPr>
      <w:bookmarkStart w:id="43" w:name="_Toc452041660"/>
      <w:r w:rsidRPr="009A4E6F">
        <w:rPr>
          <w:rFonts w:hint="eastAsia"/>
        </w:rPr>
        <w:t>Deploying L2 and L3 agents</w:t>
      </w:r>
      <w:bookmarkEnd w:id="43"/>
    </w:p>
    <w:p w:rsidR="00094733" w:rsidRPr="009A4E6F" w:rsidRDefault="00094733" w:rsidP="00094733">
      <w:pPr>
        <w:pStyle w:val="3"/>
      </w:pPr>
      <w:r w:rsidRPr="009A4E6F">
        <w:rPr>
          <w:rFonts w:hint="eastAsia"/>
        </w:rPr>
        <w:t>On the control node</w:t>
      </w:r>
    </w:p>
    <w:p w:rsidR="00094733" w:rsidRPr="009A4E6F" w:rsidRDefault="00094733" w:rsidP="00094733">
      <w:r w:rsidRPr="009A4E6F">
        <w:rPr>
          <w:rFonts w:hint="eastAsia"/>
        </w:rPr>
        <w:t>For centralized deployment, deploy L2 and L3 agents as follows:</w:t>
      </w:r>
    </w:p>
    <w:p w:rsidR="00094733" w:rsidRPr="009A4E6F" w:rsidRDefault="00094733" w:rsidP="00094733">
      <w:pPr>
        <w:pStyle w:val="ItemList"/>
      </w:pPr>
      <w:r w:rsidRPr="009A4E6F">
        <w:t>C</w:t>
      </w:r>
      <w:r w:rsidRPr="009A4E6F">
        <w:rPr>
          <w:rFonts w:hint="eastAsia"/>
        </w:rPr>
        <w:t>entos:</w:t>
      </w:r>
    </w:p>
    <w:p w:rsidR="00094733" w:rsidRPr="009A4E6F" w:rsidRDefault="00094733" w:rsidP="00094733">
      <w:pPr>
        <w:pStyle w:val="TerminalDisplayIndent1"/>
      </w:pPr>
      <w:r w:rsidRPr="009A4E6F">
        <w:t>systemctl stop neutron-l3-agent</w:t>
      </w:r>
    </w:p>
    <w:p w:rsidR="00094733" w:rsidRPr="009A4E6F" w:rsidRDefault="00094733" w:rsidP="00094733">
      <w:pPr>
        <w:pStyle w:val="ItemList"/>
      </w:pPr>
      <w:r w:rsidRPr="009A4E6F">
        <w:t>Ubuntu</w:t>
      </w:r>
      <w:r w:rsidRPr="009A4E6F">
        <w:rPr>
          <w:rFonts w:hint="eastAsia"/>
        </w:rPr>
        <w:t>:</w:t>
      </w:r>
    </w:p>
    <w:p w:rsidR="00094733" w:rsidRPr="009A4E6F" w:rsidRDefault="00094733" w:rsidP="00094733">
      <w:pPr>
        <w:pStyle w:val="TerminalDisplayIndent1"/>
      </w:pPr>
      <w:r w:rsidRPr="009A4E6F">
        <w:t>service neutron-l3-agent stop</w:t>
      </w:r>
    </w:p>
    <w:p w:rsidR="00094733" w:rsidRPr="009A4E6F" w:rsidRDefault="00094733" w:rsidP="00094733">
      <w:r w:rsidRPr="009A4E6F">
        <w:rPr>
          <w:rFonts w:hint="eastAsia"/>
        </w:rPr>
        <w:t xml:space="preserve">For distributed deployment, edit the </w:t>
      </w:r>
      <w:r w:rsidRPr="009A4E6F">
        <w:rPr>
          <w:rStyle w:val="BoldText"/>
        </w:rPr>
        <w:t>/etc/neutron/neutron.con</w:t>
      </w:r>
      <w:r w:rsidRPr="009A4E6F">
        <w:rPr>
          <w:rStyle w:val="BoldText"/>
          <w:rFonts w:hint="eastAsia"/>
        </w:rPr>
        <w:t>f</w:t>
      </w:r>
      <w:r w:rsidRPr="009A4E6F">
        <w:rPr>
          <w:rFonts w:hint="eastAsia"/>
        </w:rPr>
        <w:t xml:space="preserve"> file as follows:</w:t>
      </w:r>
    </w:p>
    <w:p w:rsidR="00094733" w:rsidRPr="009A4E6F" w:rsidRDefault="00094733" w:rsidP="00094733">
      <w:pPr>
        <w:pStyle w:val="TerminalDisplayIndent1"/>
      </w:pPr>
      <w:r w:rsidRPr="009A4E6F">
        <w:t>l3_ha = True</w:t>
      </w:r>
    </w:p>
    <w:p w:rsidR="00094733" w:rsidRPr="009A4E6F" w:rsidRDefault="00094733" w:rsidP="00094733">
      <w:pPr>
        <w:pStyle w:val="TerminalDisplayIndent1"/>
      </w:pPr>
      <w:r w:rsidRPr="009A4E6F">
        <w:t>max_l3_agents_per_router = 300</w:t>
      </w:r>
    </w:p>
    <w:p w:rsidR="00094733" w:rsidRPr="009A4E6F" w:rsidRDefault="00094733" w:rsidP="00094733">
      <w:pPr>
        <w:pStyle w:val="TerminalDisplayIndent1"/>
      </w:pPr>
      <w:r w:rsidRPr="009A4E6F">
        <w:lastRenderedPageBreak/>
        <w:t>min_l3_agents_per_router = 2</w:t>
      </w:r>
    </w:p>
    <w:p w:rsidR="00094733" w:rsidRPr="009A4E6F" w:rsidRDefault="00094733" w:rsidP="00094733">
      <w:pPr>
        <w:pStyle w:val="3"/>
      </w:pPr>
      <w:r w:rsidRPr="009A4E6F">
        <w:rPr>
          <w:rFonts w:hint="eastAsia"/>
        </w:rPr>
        <w:t>On the network devices</w:t>
      </w:r>
    </w:p>
    <w:p w:rsidR="00094733" w:rsidRPr="009A4E6F" w:rsidRDefault="00094733" w:rsidP="00094733">
      <w:r w:rsidRPr="009A4E6F">
        <w:rPr>
          <w:rFonts w:hint="eastAsia"/>
        </w:rPr>
        <w:t xml:space="preserve">Deploy L2 and L3 agents depending on the fabric deployment solution. </w:t>
      </w:r>
      <w:r w:rsidRPr="009A4E6F">
        <w:t>See</w:t>
      </w:r>
      <w:r w:rsidRPr="009A4E6F">
        <w:rPr>
          <w:rFonts w:hint="eastAsia"/>
        </w:rPr>
        <w:t xml:space="preserve"> </w:t>
      </w:r>
      <w:fldSimple w:instr=" REF _Ref452041601 \r \h  \* MERGEFORMAT ">
        <w:r w:rsidRPr="009A4E6F">
          <w:rPr>
            <w:rStyle w:val="Reference-R0G144B200"/>
          </w:rPr>
          <w:t>Table 3</w:t>
        </w:r>
      </w:fldSimple>
      <w:r w:rsidRPr="009A4E6F">
        <w:rPr>
          <w:rFonts w:hint="eastAsia"/>
        </w:rPr>
        <w:t xml:space="preserve"> for centralized deployment. See </w:t>
      </w:r>
      <w:fldSimple w:instr=" REF _Ref452041602 \r \h  \* MERGEFORMAT ">
        <w:r w:rsidRPr="009A4E6F">
          <w:rPr>
            <w:rStyle w:val="Reference-R0G144B200"/>
          </w:rPr>
          <w:t>Table 4</w:t>
        </w:r>
      </w:fldSimple>
      <w:r w:rsidRPr="009A4E6F">
        <w:rPr>
          <w:rFonts w:hint="eastAsia"/>
        </w:rPr>
        <w:t xml:space="preserve"> for distributed deployment.</w:t>
      </w:r>
    </w:p>
    <w:p w:rsidR="00094733" w:rsidRPr="009A4E6F" w:rsidRDefault="00094733" w:rsidP="00094733">
      <w:pPr>
        <w:pStyle w:val="TableDescription"/>
      </w:pPr>
      <w:bookmarkStart w:id="44" w:name="_Ref452041601"/>
      <w:r w:rsidRPr="009A4E6F">
        <w:rPr>
          <w:rFonts w:hint="eastAsia"/>
        </w:rPr>
        <w:t>L2 and L3 agents in centralized deployment</w:t>
      </w:r>
      <w:bookmarkEnd w:id="44"/>
    </w:p>
    <w:tbl>
      <w:tblPr>
        <w:tblStyle w:val="Table"/>
        <w:tblW w:w="0" w:type="auto"/>
        <w:tblLook w:val="04A0"/>
      </w:tblPr>
      <w:tblGrid>
        <w:gridCol w:w="4425"/>
        <w:gridCol w:w="4425"/>
      </w:tblGrid>
      <w:tr w:rsidR="00094733" w:rsidRPr="009A4E6F" w:rsidTr="0021448A">
        <w:trPr>
          <w:cnfStyle w:val="100000000000"/>
        </w:trPr>
        <w:tc>
          <w:tcPr>
            <w:tcW w:w="4425" w:type="dxa"/>
          </w:tcPr>
          <w:p w:rsidR="00094733" w:rsidRPr="009A4E6F" w:rsidRDefault="00094733" w:rsidP="0021448A">
            <w:pPr>
              <w:pStyle w:val="TableHeading"/>
            </w:pPr>
            <w:r w:rsidRPr="009A4E6F">
              <w:rPr>
                <w:rFonts w:hint="eastAsia"/>
              </w:rPr>
              <w:t>Network device</w:t>
            </w:r>
          </w:p>
        </w:tc>
        <w:tc>
          <w:tcPr>
            <w:tcW w:w="4425" w:type="dxa"/>
          </w:tcPr>
          <w:p w:rsidR="00094733" w:rsidRPr="009A4E6F" w:rsidRDefault="00094733" w:rsidP="0021448A">
            <w:pPr>
              <w:pStyle w:val="TableHeading"/>
            </w:pPr>
            <w:r w:rsidRPr="009A4E6F">
              <w:rPr>
                <w:rFonts w:hint="eastAsia"/>
              </w:rPr>
              <w:t>Neutron component</w:t>
            </w:r>
          </w:p>
        </w:tc>
      </w:tr>
      <w:tr w:rsidR="00094733" w:rsidRPr="009A4E6F" w:rsidTr="0021448A">
        <w:tc>
          <w:tcPr>
            <w:tcW w:w="4425" w:type="dxa"/>
            <w:vAlign w:val="top"/>
          </w:tcPr>
          <w:p w:rsidR="00094733" w:rsidRPr="009A4E6F" w:rsidRDefault="00094733" w:rsidP="0021448A">
            <w:pPr>
              <w:pStyle w:val="TableText"/>
            </w:pPr>
            <w:r w:rsidRPr="009A4E6F">
              <w:rPr>
                <w:rFonts w:hint="eastAsia"/>
              </w:rPr>
              <w:t>Spine</w:t>
            </w:r>
          </w:p>
        </w:tc>
        <w:tc>
          <w:tcPr>
            <w:tcW w:w="4425" w:type="dxa"/>
            <w:vAlign w:val="top"/>
          </w:tcPr>
          <w:p w:rsidR="00094733" w:rsidRPr="009A4E6F" w:rsidRDefault="00094733" w:rsidP="0021448A">
            <w:pPr>
              <w:pStyle w:val="TableText"/>
            </w:pPr>
            <w:r w:rsidRPr="009A4E6F">
              <w:rPr>
                <w:rFonts w:hint="eastAsia"/>
              </w:rPr>
              <w:t>Neutron-L2-Agent</w:t>
            </w:r>
          </w:p>
          <w:p w:rsidR="00094733" w:rsidRPr="009A4E6F" w:rsidRDefault="00094733" w:rsidP="0021448A">
            <w:pPr>
              <w:pStyle w:val="TableText"/>
            </w:pPr>
            <w:r w:rsidRPr="009A4E6F">
              <w:rPr>
                <w:rFonts w:hint="eastAsia"/>
              </w:rPr>
              <w:t>Neutron-L3-Agent</w:t>
            </w:r>
          </w:p>
        </w:tc>
      </w:tr>
      <w:tr w:rsidR="00094733" w:rsidRPr="009A4E6F" w:rsidTr="0021448A">
        <w:tc>
          <w:tcPr>
            <w:tcW w:w="4425" w:type="dxa"/>
            <w:vAlign w:val="top"/>
          </w:tcPr>
          <w:p w:rsidR="00094733" w:rsidRPr="009A4E6F" w:rsidRDefault="00094733" w:rsidP="0021448A">
            <w:pPr>
              <w:pStyle w:val="TableText"/>
            </w:pPr>
            <w:r w:rsidRPr="009A4E6F">
              <w:rPr>
                <w:rFonts w:hint="eastAsia"/>
              </w:rPr>
              <w:t>Leaf</w:t>
            </w:r>
          </w:p>
        </w:tc>
        <w:tc>
          <w:tcPr>
            <w:tcW w:w="4425" w:type="dxa"/>
            <w:vAlign w:val="top"/>
          </w:tcPr>
          <w:p w:rsidR="00094733" w:rsidRPr="009A4E6F" w:rsidRDefault="00094733" w:rsidP="0021448A">
            <w:pPr>
              <w:pStyle w:val="TableText"/>
            </w:pPr>
            <w:r w:rsidRPr="009A4E6F">
              <w:rPr>
                <w:rFonts w:hint="eastAsia"/>
              </w:rPr>
              <w:t>Neutron-L2-Agent</w:t>
            </w:r>
          </w:p>
        </w:tc>
      </w:tr>
    </w:tbl>
    <w:p w:rsidR="00094733" w:rsidRPr="009A4E6F" w:rsidRDefault="00094733" w:rsidP="00094733">
      <w:pPr>
        <w:pStyle w:val="Spacer"/>
      </w:pPr>
    </w:p>
    <w:p w:rsidR="00094733" w:rsidRPr="009A4E6F" w:rsidRDefault="00094733" w:rsidP="00094733">
      <w:pPr>
        <w:pStyle w:val="TableDescription"/>
      </w:pPr>
      <w:bookmarkStart w:id="45" w:name="_Ref452041602"/>
      <w:r w:rsidRPr="009A4E6F">
        <w:rPr>
          <w:rFonts w:hint="eastAsia"/>
        </w:rPr>
        <w:t>L2 and L3 agents in distributed deployment</w:t>
      </w:r>
      <w:bookmarkEnd w:id="45"/>
    </w:p>
    <w:tbl>
      <w:tblPr>
        <w:tblStyle w:val="Table"/>
        <w:tblW w:w="0" w:type="auto"/>
        <w:tblLook w:val="04A0"/>
      </w:tblPr>
      <w:tblGrid>
        <w:gridCol w:w="4425"/>
        <w:gridCol w:w="4425"/>
      </w:tblGrid>
      <w:tr w:rsidR="00094733" w:rsidRPr="009A4E6F" w:rsidTr="0021448A">
        <w:trPr>
          <w:cnfStyle w:val="100000000000"/>
        </w:trPr>
        <w:tc>
          <w:tcPr>
            <w:tcW w:w="4425" w:type="dxa"/>
          </w:tcPr>
          <w:p w:rsidR="00094733" w:rsidRPr="009A4E6F" w:rsidRDefault="00094733" w:rsidP="0021448A">
            <w:pPr>
              <w:pStyle w:val="TableHeading"/>
            </w:pPr>
            <w:r w:rsidRPr="009A4E6F">
              <w:rPr>
                <w:rFonts w:hint="eastAsia"/>
              </w:rPr>
              <w:t>Network device</w:t>
            </w:r>
          </w:p>
        </w:tc>
        <w:tc>
          <w:tcPr>
            <w:tcW w:w="4425" w:type="dxa"/>
          </w:tcPr>
          <w:p w:rsidR="00094733" w:rsidRPr="009A4E6F" w:rsidRDefault="00094733" w:rsidP="0021448A">
            <w:pPr>
              <w:pStyle w:val="TableHeading"/>
            </w:pPr>
            <w:r w:rsidRPr="009A4E6F">
              <w:rPr>
                <w:rFonts w:hint="eastAsia"/>
              </w:rPr>
              <w:t>Neutron component</w:t>
            </w:r>
          </w:p>
        </w:tc>
      </w:tr>
      <w:tr w:rsidR="00094733" w:rsidRPr="009A4E6F" w:rsidTr="0021448A">
        <w:tc>
          <w:tcPr>
            <w:tcW w:w="4425" w:type="dxa"/>
            <w:vAlign w:val="top"/>
          </w:tcPr>
          <w:p w:rsidR="00094733" w:rsidRPr="009A4E6F" w:rsidRDefault="00094733" w:rsidP="0021448A">
            <w:pPr>
              <w:pStyle w:val="TableText"/>
            </w:pPr>
            <w:r w:rsidRPr="009A4E6F">
              <w:rPr>
                <w:rFonts w:hint="eastAsia"/>
              </w:rPr>
              <w:t>Spine</w:t>
            </w:r>
          </w:p>
        </w:tc>
        <w:tc>
          <w:tcPr>
            <w:tcW w:w="4425" w:type="dxa"/>
            <w:vAlign w:val="top"/>
          </w:tcPr>
          <w:p w:rsidR="00094733" w:rsidRPr="009A4E6F" w:rsidRDefault="00094733" w:rsidP="0021448A">
            <w:pPr>
              <w:pStyle w:val="TableText"/>
            </w:pPr>
            <w:r w:rsidRPr="009A4E6F">
              <w:rPr>
                <w:rFonts w:hint="eastAsia"/>
              </w:rPr>
              <w:t>N/A</w:t>
            </w:r>
          </w:p>
        </w:tc>
      </w:tr>
      <w:tr w:rsidR="00094733" w:rsidRPr="009A4E6F" w:rsidTr="0021448A">
        <w:tc>
          <w:tcPr>
            <w:tcW w:w="4425" w:type="dxa"/>
            <w:vAlign w:val="top"/>
          </w:tcPr>
          <w:p w:rsidR="00094733" w:rsidRPr="009A4E6F" w:rsidRDefault="00094733" w:rsidP="0021448A">
            <w:pPr>
              <w:pStyle w:val="TableText"/>
            </w:pPr>
            <w:r w:rsidRPr="009A4E6F">
              <w:rPr>
                <w:rFonts w:hint="eastAsia"/>
              </w:rPr>
              <w:t>Leaf</w:t>
            </w:r>
          </w:p>
        </w:tc>
        <w:tc>
          <w:tcPr>
            <w:tcW w:w="4425" w:type="dxa"/>
            <w:vAlign w:val="top"/>
          </w:tcPr>
          <w:p w:rsidR="00094733" w:rsidRPr="009A4E6F" w:rsidRDefault="00094733" w:rsidP="0021448A">
            <w:pPr>
              <w:pStyle w:val="TableText"/>
            </w:pPr>
            <w:r w:rsidRPr="009A4E6F">
              <w:rPr>
                <w:rFonts w:hint="eastAsia"/>
              </w:rPr>
              <w:t>Neutron-L2-Agent</w:t>
            </w:r>
          </w:p>
          <w:p w:rsidR="00094733" w:rsidRPr="009A4E6F" w:rsidRDefault="00094733" w:rsidP="0021448A">
            <w:pPr>
              <w:pStyle w:val="TableText"/>
            </w:pPr>
            <w:r w:rsidRPr="009A4E6F">
              <w:rPr>
                <w:rFonts w:hint="eastAsia"/>
              </w:rPr>
              <w:t>Neutron-L3-Agent</w:t>
            </w:r>
          </w:p>
        </w:tc>
        <w:bookmarkStart w:id="46" w:name="_GoBack"/>
        <w:bookmarkEnd w:id="46"/>
      </w:tr>
    </w:tbl>
    <w:p w:rsidR="00094733" w:rsidRPr="009A4E6F" w:rsidRDefault="00094733" w:rsidP="00094733">
      <w:pPr>
        <w:pStyle w:val="Spacer"/>
      </w:pPr>
    </w:p>
    <w:p w:rsidR="00094733" w:rsidRPr="009A4E6F" w:rsidRDefault="00094733" w:rsidP="00094733">
      <w:pPr>
        <w:pStyle w:val="2"/>
      </w:pPr>
      <w:bookmarkStart w:id="47" w:name="_Toc452041661"/>
      <w:r w:rsidRPr="009A4E6F">
        <w:rPr>
          <w:rFonts w:hint="eastAsia"/>
        </w:rPr>
        <w:t>Configuring H3C databases</w:t>
      </w:r>
      <w:bookmarkEnd w:id="47"/>
    </w:p>
    <w:p w:rsidR="00094733" w:rsidRPr="009A4E6F" w:rsidRDefault="00094733" w:rsidP="00094733">
      <w:r w:rsidRPr="009A4E6F">
        <w:rPr>
          <w:rFonts w:hint="eastAsia"/>
        </w:rPr>
        <w:t>Before configuring H3C databases, make sure you have finished configuring the neutron server.</w:t>
      </w:r>
    </w:p>
    <w:p w:rsidR="00094733" w:rsidRPr="009A4E6F" w:rsidRDefault="00094733" w:rsidP="00094733">
      <w:pPr>
        <w:pStyle w:val="TerminalDisplay"/>
      </w:pPr>
      <w:r w:rsidRPr="009A4E6F">
        <w:t>[openstack@localhost ~]$ sudo h3c_config db_sync</w:t>
      </w:r>
    </w:p>
    <w:p w:rsidR="00094733" w:rsidRPr="009A4E6F" w:rsidRDefault="00094733" w:rsidP="00094733">
      <w:pPr>
        <w:pStyle w:val="2"/>
      </w:pPr>
      <w:bookmarkStart w:id="48" w:name="_Toc452041662"/>
      <w:r w:rsidRPr="009A4E6F">
        <w:rPr>
          <w:rFonts w:hint="eastAsia"/>
        </w:rPr>
        <w:t>Restarting the neutron server</w:t>
      </w:r>
      <w:bookmarkEnd w:id="48"/>
    </w:p>
    <w:p w:rsidR="00094733" w:rsidRPr="009A4E6F" w:rsidRDefault="00094733" w:rsidP="00094733">
      <w:pPr>
        <w:pStyle w:val="ItemList"/>
      </w:pPr>
      <w:r w:rsidRPr="009A4E6F">
        <w:t>Ubuntu</w:t>
      </w:r>
      <w:r w:rsidRPr="009A4E6F">
        <w:rPr>
          <w:rFonts w:hint="eastAsia"/>
          <w:lang w:eastAsia="zh-CN"/>
        </w:rPr>
        <w:t>:</w:t>
      </w:r>
    </w:p>
    <w:p w:rsidR="00094733" w:rsidRPr="009A4E6F" w:rsidRDefault="00094733" w:rsidP="00094733">
      <w:pPr>
        <w:pStyle w:val="TerminalDisplayIndent1"/>
      </w:pPr>
      <w:r w:rsidRPr="009A4E6F">
        <w:t>[root@localhost ~]# service neutron-server restart</w:t>
      </w:r>
    </w:p>
    <w:p w:rsidR="00094733" w:rsidRPr="009A4E6F" w:rsidRDefault="00094733" w:rsidP="00094733">
      <w:pPr>
        <w:pStyle w:val="ItemList"/>
      </w:pPr>
      <w:r w:rsidRPr="009A4E6F">
        <w:rPr>
          <w:rFonts w:hint="eastAsia"/>
          <w:lang w:eastAsia="zh-CN"/>
        </w:rPr>
        <w:t>CentOS:</w:t>
      </w:r>
    </w:p>
    <w:p w:rsidR="00094733" w:rsidRPr="009A4E6F" w:rsidRDefault="00094733" w:rsidP="00094733">
      <w:pPr>
        <w:pStyle w:val="TerminalDisplayIndent1"/>
        <w:sectPr w:rsidR="00094733" w:rsidRPr="009A4E6F" w:rsidSect="000B6C30">
          <w:pgSz w:w="11906" w:h="16157" w:code="9"/>
          <w:pgMar w:top="1247" w:right="1134" w:bottom="1247" w:left="1134" w:header="850" w:footer="850" w:gutter="0"/>
          <w:pgNumType w:chapStyle="1"/>
          <w:cols w:space="425"/>
          <w:docGrid w:linePitch="317"/>
        </w:sectPr>
      </w:pPr>
      <w:r w:rsidRPr="009A4E6F">
        <w:t>[root@localhost ~]# systemctl restart neutron-server</w:t>
      </w:r>
    </w:p>
    <w:p w:rsidR="00094733" w:rsidRPr="009A4E6F" w:rsidRDefault="00094733" w:rsidP="00094733">
      <w:pPr>
        <w:pStyle w:val="1"/>
      </w:pPr>
      <w:bookmarkStart w:id="49" w:name="_Toc442112360"/>
      <w:bookmarkStart w:id="50" w:name="_Toc452041663"/>
      <w:r w:rsidRPr="009A4E6F">
        <w:rPr>
          <w:rFonts w:hint="eastAsia"/>
        </w:rPr>
        <w:lastRenderedPageBreak/>
        <w:t>Troubleshooting</w:t>
      </w:r>
      <w:bookmarkEnd w:id="49"/>
      <w:bookmarkEnd w:id="50"/>
    </w:p>
    <w:p w:rsidR="00094733" w:rsidRPr="009A4E6F" w:rsidRDefault="00094733" w:rsidP="00094733">
      <w:pPr>
        <w:pStyle w:val="2"/>
      </w:pPr>
      <w:bookmarkStart w:id="51" w:name="_Toc452041664"/>
      <w:r w:rsidRPr="009A4E6F">
        <w:rPr>
          <w:rFonts w:hint="eastAsia"/>
        </w:rPr>
        <w:t>Layer 3 configuration deployment failure</w:t>
      </w:r>
      <w:bookmarkEnd w:id="51"/>
    </w:p>
    <w:p w:rsidR="00094733" w:rsidRPr="009A4E6F" w:rsidRDefault="00094733" w:rsidP="00094733">
      <w:pPr>
        <w:pStyle w:val="4"/>
        <w:rPr>
          <w:noProof w:val="0"/>
        </w:rPr>
      </w:pPr>
      <w:r w:rsidRPr="009A4E6F">
        <w:rPr>
          <w:rFonts w:hint="eastAsia"/>
          <w:noProof w:val="0"/>
        </w:rPr>
        <w:t>Symptom</w:t>
      </w:r>
    </w:p>
    <w:p w:rsidR="00094733" w:rsidRPr="009A4E6F" w:rsidRDefault="00094733" w:rsidP="00094733">
      <w:r w:rsidRPr="009A4E6F">
        <w:rPr>
          <w:rFonts w:hint="eastAsia"/>
        </w:rPr>
        <w:t>When a router created through Horizon connects to the network, Layer 3 configurations for the router are not deployed to the network device.</w:t>
      </w:r>
    </w:p>
    <w:p w:rsidR="00094733" w:rsidRPr="009A4E6F" w:rsidRDefault="00094733" w:rsidP="00094733">
      <w:pPr>
        <w:pStyle w:val="4"/>
        <w:rPr>
          <w:noProof w:val="0"/>
        </w:rPr>
      </w:pPr>
      <w:r w:rsidRPr="009A4E6F">
        <w:rPr>
          <w:rFonts w:hint="eastAsia"/>
          <w:noProof w:val="0"/>
        </w:rPr>
        <w:t>Solution</w:t>
      </w:r>
    </w:p>
    <w:p w:rsidR="00094733" w:rsidRPr="009A4E6F" w:rsidRDefault="00094733" w:rsidP="00094733">
      <w:r w:rsidRPr="009A4E6F">
        <w:rPr>
          <w:rFonts w:hint="eastAsia"/>
        </w:rPr>
        <w:t>To resolve the problem:</w:t>
      </w:r>
    </w:p>
    <w:p w:rsidR="00094733" w:rsidRPr="009A4E6F" w:rsidRDefault="00094733" w:rsidP="00094733">
      <w:pPr>
        <w:pStyle w:val="Itemstep"/>
      </w:pPr>
      <w:r w:rsidRPr="009A4E6F">
        <w:rPr>
          <w:rFonts w:hint="eastAsia"/>
          <w:lang w:eastAsia="zh-CN"/>
        </w:rPr>
        <w:t xml:space="preserve">On </w:t>
      </w:r>
      <w:r w:rsidRPr="009A4E6F">
        <w:rPr>
          <w:lang w:eastAsia="zh-CN"/>
        </w:rPr>
        <w:t>the</w:t>
      </w:r>
      <w:r w:rsidRPr="009A4E6F">
        <w:rPr>
          <w:rFonts w:hint="eastAsia"/>
          <w:lang w:eastAsia="zh-CN"/>
        </w:rPr>
        <w:t xml:space="preserve"> network device, execute </w:t>
      </w:r>
      <w:r w:rsidRPr="009A4E6F">
        <w:rPr>
          <w:lang w:eastAsia="zh-CN"/>
        </w:rPr>
        <w:t>the</w:t>
      </w:r>
      <w:r w:rsidRPr="009A4E6F">
        <w:rPr>
          <w:rFonts w:hint="eastAsia"/>
          <w:lang w:eastAsia="zh-CN"/>
        </w:rPr>
        <w:t xml:space="preserve"> </w:t>
      </w:r>
      <w:r w:rsidRPr="009A4E6F">
        <w:rPr>
          <w:rStyle w:val="BoldText"/>
          <w:rFonts w:hint="eastAsia"/>
        </w:rPr>
        <w:t>display tcp</w:t>
      </w:r>
      <w:r w:rsidRPr="009A4E6F">
        <w:rPr>
          <w:rFonts w:hint="eastAsia"/>
          <w:lang w:eastAsia="zh-CN"/>
        </w:rPr>
        <w:t xml:space="preserve"> command to verify </w:t>
      </w:r>
      <w:r w:rsidRPr="009A4E6F">
        <w:rPr>
          <w:lang w:eastAsia="zh-CN"/>
        </w:rPr>
        <w:t>that</w:t>
      </w:r>
      <w:r w:rsidRPr="009A4E6F">
        <w:rPr>
          <w:rFonts w:hint="eastAsia"/>
          <w:lang w:eastAsia="zh-CN"/>
        </w:rPr>
        <w:t xml:space="preserve"> the device has a TCP connection to the </w:t>
      </w:r>
      <w:r w:rsidRPr="009A4E6F">
        <w:rPr>
          <w:rFonts w:hint="eastAsia"/>
        </w:rPr>
        <w:t>rabbitMQ server</w:t>
      </w:r>
      <w:r w:rsidRPr="009A4E6F">
        <w:rPr>
          <w:rFonts w:hint="eastAsia"/>
          <w:lang w:eastAsia="zh-CN"/>
        </w:rPr>
        <w:t>.</w:t>
      </w:r>
    </w:p>
    <w:p w:rsidR="00094733" w:rsidRPr="009A4E6F" w:rsidRDefault="00094733" w:rsidP="00094733">
      <w:pPr>
        <w:pStyle w:val="Itemstep"/>
      </w:pPr>
      <w:r w:rsidRPr="009A4E6F">
        <w:rPr>
          <w:rFonts w:hint="eastAsia"/>
          <w:lang w:eastAsia="zh-CN"/>
        </w:rPr>
        <w:t xml:space="preserve">On the server, examine </w:t>
      </w:r>
      <w:r w:rsidRPr="009A4E6F">
        <w:rPr>
          <w:lang w:eastAsia="zh-CN"/>
        </w:rPr>
        <w:t>the</w:t>
      </w:r>
      <w:r w:rsidRPr="009A4E6F">
        <w:rPr>
          <w:rFonts w:hint="eastAsia"/>
          <w:lang w:eastAsia="zh-CN"/>
        </w:rPr>
        <w:t xml:space="preserve"> </w:t>
      </w:r>
      <w:r w:rsidRPr="009A4E6F">
        <w:t>h3c_device_topology</w:t>
      </w:r>
      <w:r w:rsidRPr="009A4E6F">
        <w:rPr>
          <w:rFonts w:hint="eastAsia"/>
          <w:lang w:eastAsia="zh-CN"/>
        </w:rPr>
        <w:t xml:space="preserve"> and </w:t>
      </w:r>
      <w:r w:rsidRPr="009A4E6F">
        <w:t>h3c_host_topology</w:t>
      </w:r>
      <w:r w:rsidRPr="009A4E6F">
        <w:rPr>
          <w:rFonts w:hint="eastAsia"/>
          <w:lang w:eastAsia="zh-CN"/>
        </w:rPr>
        <w:t xml:space="preserve"> database tables to verify that the topologies are correct.</w:t>
      </w:r>
    </w:p>
    <w:p w:rsidR="00094733" w:rsidRPr="009A4E6F" w:rsidRDefault="00094733" w:rsidP="00094733">
      <w:pPr>
        <w:pStyle w:val="Itemstep"/>
      </w:pPr>
      <w:r w:rsidRPr="009A4E6F">
        <w:rPr>
          <w:rFonts w:hint="eastAsia"/>
          <w:lang w:eastAsia="zh-CN"/>
        </w:rPr>
        <w:t xml:space="preserve">On the network device, execute the </w:t>
      </w:r>
      <w:r w:rsidRPr="009A4E6F">
        <w:rPr>
          <w:rStyle w:val="BoldText"/>
          <w:rFonts w:hint="eastAsia"/>
        </w:rPr>
        <w:t>view /var/log/neutron.server.log | include ERROR</w:t>
      </w:r>
      <w:r w:rsidRPr="009A4E6F">
        <w:rPr>
          <w:rFonts w:hint="eastAsia"/>
          <w:lang w:eastAsia="zh-CN"/>
        </w:rPr>
        <w:t xml:space="preserve"> command in probe view to verify that the commands are issued correctly.</w:t>
      </w:r>
    </w:p>
    <w:p w:rsidR="00094733" w:rsidRPr="009A4E6F" w:rsidRDefault="00094733" w:rsidP="00094733">
      <w:pPr>
        <w:pStyle w:val="2"/>
      </w:pPr>
      <w:bookmarkStart w:id="52" w:name="_Toc452041665"/>
      <w:r w:rsidRPr="009A4E6F">
        <w:rPr>
          <w:rFonts w:hint="eastAsia"/>
        </w:rPr>
        <w:t>L3 agent failure</w:t>
      </w:r>
      <w:bookmarkEnd w:id="52"/>
    </w:p>
    <w:p w:rsidR="00094733" w:rsidRPr="009A4E6F" w:rsidRDefault="00094733" w:rsidP="00094733">
      <w:pPr>
        <w:pStyle w:val="4"/>
        <w:rPr>
          <w:noProof w:val="0"/>
        </w:rPr>
      </w:pPr>
      <w:r w:rsidRPr="009A4E6F">
        <w:rPr>
          <w:rFonts w:hint="eastAsia"/>
          <w:noProof w:val="0"/>
        </w:rPr>
        <w:t>Symptom</w:t>
      </w:r>
    </w:p>
    <w:p w:rsidR="00094733" w:rsidRPr="009A4E6F" w:rsidRDefault="00094733" w:rsidP="00094733">
      <w:r w:rsidRPr="009A4E6F">
        <w:rPr>
          <w:rFonts w:hint="eastAsia"/>
        </w:rPr>
        <w:t xml:space="preserve">The </w:t>
      </w:r>
      <w:r w:rsidRPr="009A4E6F">
        <w:rPr>
          <w:rStyle w:val="BoldText"/>
          <w:rFonts w:hint="eastAsia"/>
        </w:rPr>
        <w:t>neutron agent-list</w:t>
      </w:r>
      <w:r w:rsidRPr="009A4E6F">
        <w:rPr>
          <w:rFonts w:hint="eastAsia"/>
        </w:rPr>
        <w:t xml:space="preserve"> command output of </w:t>
      </w:r>
      <w:r w:rsidRPr="009A4E6F">
        <w:t>the</w:t>
      </w:r>
      <w:r w:rsidRPr="009A4E6F">
        <w:rPr>
          <w:rFonts w:hint="eastAsia"/>
        </w:rPr>
        <w:t xml:space="preserve"> command on the server shows that </w:t>
      </w:r>
      <w:r w:rsidRPr="009A4E6F">
        <w:t>a</w:t>
      </w:r>
      <w:r w:rsidRPr="009A4E6F">
        <w:rPr>
          <w:rFonts w:hint="eastAsia"/>
        </w:rPr>
        <w:t xml:space="preserve"> L3 agent has failed.</w:t>
      </w:r>
    </w:p>
    <w:p w:rsidR="00094733" w:rsidRPr="009A4E6F" w:rsidRDefault="00094733" w:rsidP="00094733">
      <w:pPr>
        <w:pStyle w:val="4"/>
        <w:rPr>
          <w:noProof w:val="0"/>
        </w:rPr>
      </w:pPr>
      <w:r w:rsidRPr="009A4E6F">
        <w:rPr>
          <w:rFonts w:hint="eastAsia"/>
          <w:noProof w:val="0"/>
        </w:rPr>
        <w:t>Solution</w:t>
      </w:r>
    </w:p>
    <w:p w:rsidR="00094733" w:rsidRPr="009A4E6F" w:rsidRDefault="00094733" w:rsidP="00094733">
      <w:r w:rsidRPr="009A4E6F">
        <w:rPr>
          <w:rFonts w:hint="eastAsia"/>
        </w:rPr>
        <w:t>To resolve the problem:</w:t>
      </w:r>
    </w:p>
    <w:p w:rsidR="00094733" w:rsidRPr="009A4E6F" w:rsidRDefault="00094733" w:rsidP="00094733">
      <w:pPr>
        <w:pStyle w:val="Itemstep"/>
      </w:pPr>
      <w:r w:rsidRPr="009A4E6F">
        <w:rPr>
          <w:rFonts w:hint="eastAsia"/>
          <w:lang w:eastAsia="zh-CN"/>
        </w:rPr>
        <w:t xml:space="preserve">Use </w:t>
      </w:r>
      <w:r w:rsidRPr="009A4E6F">
        <w:rPr>
          <w:lang w:eastAsia="zh-CN"/>
        </w:rPr>
        <w:t>the</w:t>
      </w:r>
      <w:r w:rsidRPr="009A4E6F">
        <w:rPr>
          <w:rFonts w:hint="eastAsia"/>
          <w:lang w:eastAsia="zh-CN"/>
        </w:rPr>
        <w:t xml:space="preserve"> </w:t>
      </w:r>
      <w:r w:rsidRPr="009A4E6F">
        <w:rPr>
          <w:rStyle w:val="BoldText"/>
          <w:rFonts w:hint="eastAsia"/>
        </w:rPr>
        <w:t>ping</w:t>
      </w:r>
      <w:r w:rsidRPr="009A4E6F">
        <w:rPr>
          <w:rFonts w:hint="eastAsia"/>
          <w:lang w:eastAsia="zh-CN"/>
        </w:rPr>
        <w:t xml:space="preserve"> command to verify that the device can ping the server.</w:t>
      </w:r>
    </w:p>
    <w:p w:rsidR="00094733" w:rsidRPr="009A4E6F" w:rsidRDefault="00094733" w:rsidP="00094733">
      <w:pPr>
        <w:pStyle w:val="Itemstep"/>
      </w:pPr>
      <w:r w:rsidRPr="009A4E6F">
        <w:rPr>
          <w:rFonts w:hint="eastAsia"/>
          <w:lang w:eastAsia="zh-CN"/>
        </w:rPr>
        <w:t xml:space="preserve">Examine the </w:t>
      </w:r>
      <w:r w:rsidRPr="009A4E6F">
        <w:rPr>
          <w:rStyle w:val="BoldText"/>
          <w:rFonts w:hint="eastAsia"/>
        </w:rPr>
        <w:t>rabbit_user</w:t>
      </w:r>
      <w:r w:rsidRPr="009A4E6F">
        <w:rPr>
          <w:rFonts w:hint="eastAsia"/>
          <w:lang w:eastAsia="zh-CN"/>
        </w:rPr>
        <w:t xml:space="preserve"> and </w:t>
      </w:r>
      <w:r w:rsidRPr="009A4E6F">
        <w:rPr>
          <w:rStyle w:val="BoldText"/>
          <w:rFonts w:hint="eastAsia"/>
        </w:rPr>
        <w:t>rabbit_password</w:t>
      </w:r>
      <w:r w:rsidRPr="009A4E6F">
        <w:rPr>
          <w:rFonts w:hint="eastAsia"/>
          <w:lang w:eastAsia="zh-CN"/>
        </w:rPr>
        <w:t xml:space="preserve"> sections in the</w:t>
      </w:r>
      <w:r w:rsidRPr="009A4E6F">
        <w:rPr>
          <w:rStyle w:val="BoldText"/>
          <w:rFonts w:hint="eastAsia"/>
        </w:rPr>
        <w:t xml:space="preserve"> /etc/neutron/neutron.conf</w:t>
      </w:r>
      <w:r w:rsidRPr="009A4E6F">
        <w:rPr>
          <w:rFonts w:hint="eastAsia"/>
          <w:lang w:eastAsia="zh-CN"/>
        </w:rPr>
        <w:t xml:space="preserve"> file to verify that these sections contain the same configuration as the template file on the network device.</w:t>
      </w:r>
    </w:p>
    <w:p w:rsidR="00094733" w:rsidRPr="009A4E6F" w:rsidRDefault="00094733" w:rsidP="00094733">
      <w:pPr>
        <w:pStyle w:val="2"/>
      </w:pPr>
      <w:bookmarkStart w:id="53" w:name="_Toc452041666"/>
      <w:r w:rsidRPr="009A4E6F">
        <w:rPr>
          <w:rFonts w:hint="eastAsia"/>
        </w:rPr>
        <w:t>Slow deployment of Layer 3 configurations</w:t>
      </w:r>
      <w:bookmarkEnd w:id="53"/>
    </w:p>
    <w:p w:rsidR="00094733" w:rsidRPr="009A4E6F" w:rsidRDefault="00094733" w:rsidP="00094733">
      <w:pPr>
        <w:pStyle w:val="4"/>
        <w:rPr>
          <w:noProof w:val="0"/>
        </w:rPr>
      </w:pPr>
      <w:r w:rsidRPr="009A4E6F">
        <w:rPr>
          <w:rFonts w:hint="eastAsia"/>
          <w:noProof w:val="0"/>
        </w:rPr>
        <w:t>Symptom</w:t>
      </w:r>
    </w:p>
    <w:p w:rsidR="00094733" w:rsidRPr="009A4E6F" w:rsidRDefault="00094733" w:rsidP="00094733">
      <w:r w:rsidRPr="009A4E6F">
        <w:rPr>
          <w:rFonts w:hint="eastAsia"/>
        </w:rPr>
        <w:t xml:space="preserve">Deployment of Layer 3 configurations is slow on a network that uses distributed gateways. </w:t>
      </w:r>
    </w:p>
    <w:p w:rsidR="00094733" w:rsidRPr="009A4E6F" w:rsidRDefault="00094733" w:rsidP="00094733">
      <w:pPr>
        <w:pStyle w:val="4"/>
        <w:rPr>
          <w:noProof w:val="0"/>
        </w:rPr>
      </w:pPr>
      <w:r w:rsidRPr="009A4E6F">
        <w:rPr>
          <w:rFonts w:hint="eastAsia"/>
          <w:noProof w:val="0"/>
        </w:rPr>
        <w:t>Solution</w:t>
      </w:r>
    </w:p>
    <w:p w:rsidR="00094733" w:rsidRPr="009A4E6F" w:rsidRDefault="00094733" w:rsidP="00094733">
      <w:r w:rsidRPr="009A4E6F">
        <w:rPr>
          <w:rFonts w:hint="eastAsia"/>
        </w:rPr>
        <w:t xml:space="preserve">Slow configuration deployment typically occurs when a large number of L3 agents are deployed. This is because the server deploys Layer 3 configurations in unicast mode. </w:t>
      </w:r>
    </w:p>
    <w:p w:rsidR="00094733" w:rsidRPr="009A4E6F" w:rsidRDefault="00094733" w:rsidP="00094733">
      <w:r w:rsidRPr="009A4E6F">
        <w:rPr>
          <w:rFonts w:hint="eastAsia"/>
        </w:rPr>
        <w:t>To resolve the problem:</w:t>
      </w:r>
    </w:p>
    <w:p w:rsidR="00094733" w:rsidRPr="009A4E6F" w:rsidRDefault="00094733" w:rsidP="00094733">
      <w:pPr>
        <w:pStyle w:val="Itemstep"/>
      </w:pPr>
      <w:r w:rsidRPr="009A4E6F">
        <w:rPr>
          <w:rFonts w:hint="eastAsia"/>
          <w:lang w:eastAsia="zh-CN"/>
        </w:rPr>
        <w:t xml:space="preserve">Remove </w:t>
      </w:r>
      <w:r w:rsidRPr="009A4E6F">
        <w:rPr>
          <w:rStyle w:val="BoldText"/>
        </w:rPr>
        <w:t>l3_agent_scheduler</w:t>
      </w:r>
      <w:r w:rsidRPr="009A4E6F">
        <w:rPr>
          <w:rFonts w:hint="eastAsia"/>
          <w:lang w:eastAsia="zh-CN"/>
        </w:rPr>
        <w:t xml:space="preserve"> from the </w:t>
      </w:r>
      <w:r w:rsidRPr="009A4E6F">
        <w:rPr>
          <w:rStyle w:val="BoldText"/>
        </w:rPr>
        <w:t>neutron/services/l3_router/l3_router_plugin.py</w:t>
      </w:r>
      <w:r w:rsidRPr="009A4E6F">
        <w:rPr>
          <w:rStyle w:val="BoldText"/>
          <w:rFonts w:hint="eastAsia"/>
          <w:lang w:eastAsia="zh-CN"/>
        </w:rPr>
        <w:t xml:space="preserve"> </w:t>
      </w:r>
      <w:r w:rsidRPr="009A4E6F">
        <w:rPr>
          <w:rFonts w:hint="eastAsia"/>
        </w:rPr>
        <w:t>file</w:t>
      </w:r>
      <w:r w:rsidRPr="009A4E6F">
        <w:rPr>
          <w:rFonts w:hint="eastAsia"/>
          <w:lang w:eastAsia="zh-CN"/>
        </w:rPr>
        <w:t>. The server will deploy Layer 3 configurations in broadcast mode.</w:t>
      </w:r>
    </w:p>
    <w:p w:rsidR="00094733" w:rsidRPr="009A4E6F" w:rsidRDefault="00094733" w:rsidP="00094733">
      <w:pPr>
        <w:pStyle w:val="TerminalDisplayIndent1"/>
      </w:pPr>
      <w:r w:rsidRPr="009A4E6F">
        <w:t>supported_extension_aliases = ["dvr", "router", "ext-gw-mode",</w:t>
      </w:r>
    </w:p>
    <w:p w:rsidR="00094733" w:rsidRPr="009A4E6F" w:rsidRDefault="00094733" w:rsidP="00094733">
      <w:pPr>
        <w:pStyle w:val="TerminalDisplayIndent1"/>
        <w:rPr>
          <w:strike/>
          <w:color w:val="FF0000"/>
        </w:rPr>
      </w:pPr>
      <w:r w:rsidRPr="009A4E6F">
        <w:t xml:space="preserve">"extraroute", </w:t>
      </w:r>
      <w:r w:rsidRPr="009A4E6F">
        <w:rPr>
          <w:strike/>
          <w:color w:val="FF0000"/>
        </w:rPr>
        <w:t>"l3_agent_scheduler",</w:t>
      </w:r>
    </w:p>
    <w:p w:rsidR="00094733" w:rsidRPr="009A4E6F" w:rsidRDefault="00094733" w:rsidP="00094733">
      <w:pPr>
        <w:pStyle w:val="TerminalDisplayIndent1"/>
      </w:pPr>
      <w:r w:rsidRPr="009A4E6F">
        <w:t>"l3-ha"]</w:t>
      </w:r>
    </w:p>
    <w:p w:rsidR="00094733" w:rsidRPr="009A4E6F" w:rsidRDefault="00094733" w:rsidP="00094733">
      <w:pPr>
        <w:pStyle w:val="Itemstep"/>
        <w:rPr>
          <w:lang w:eastAsia="zh-CN"/>
        </w:rPr>
      </w:pPr>
      <w:r w:rsidRPr="009A4E6F">
        <w:rPr>
          <w:rFonts w:hint="eastAsia"/>
          <w:lang w:eastAsia="zh-CN"/>
        </w:rPr>
        <w:t xml:space="preserve">Edit the </w:t>
      </w:r>
      <w:r w:rsidRPr="009A4E6F">
        <w:rPr>
          <w:rStyle w:val="BoldText"/>
        </w:rPr>
        <w:t>/etc/neutron/neutron.con</w:t>
      </w:r>
      <w:r w:rsidRPr="009A4E6F">
        <w:rPr>
          <w:rStyle w:val="BoldText"/>
          <w:rFonts w:hint="eastAsia"/>
        </w:rPr>
        <w:t>f</w:t>
      </w:r>
      <w:r w:rsidRPr="009A4E6F">
        <w:rPr>
          <w:rFonts w:hint="eastAsia"/>
          <w:lang w:eastAsia="zh-CN"/>
        </w:rPr>
        <w:t xml:space="preserve"> file to disable HA for L3 agents.</w:t>
      </w:r>
    </w:p>
    <w:p w:rsidR="00094733" w:rsidRPr="009A4E6F" w:rsidRDefault="00094733" w:rsidP="00094733">
      <w:pPr>
        <w:pStyle w:val="TerminalDisplayIndent1"/>
      </w:pPr>
      <w:r w:rsidRPr="009A4E6F">
        <w:rPr>
          <w:rFonts w:hint="eastAsia"/>
          <w:shd w:val="pct15" w:color="auto" w:fill="FFFFFF"/>
        </w:rPr>
        <w:t>l3_ha = False</w:t>
      </w:r>
    </w:p>
    <w:p w:rsidR="00094733" w:rsidRPr="009A4E6F" w:rsidRDefault="00094733" w:rsidP="00094733">
      <w:pPr>
        <w:pStyle w:val="Itemstep"/>
      </w:pPr>
      <w:r w:rsidRPr="009A4E6F">
        <w:rPr>
          <w:rFonts w:hint="eastAsia"/>
          <w:lang w:eastAsia="zh-CN"/>
        </w:rPr>
        <w:lastRenderedPageBreak/>
        <w:t xml:space="preserve">Remove the interfaces bound to L3 agents from the </w:t>
      </w:r>
      <w:r w:rsidRPr="009A4E6F">
        <w:rPr>
          <w:rStyle w:val="BoldText"/>
        </w:rPr>
        <w:t>def sync_routers</w:t>
      </w:r>
      <w:r w:rsidRPr="009A4E6F">
        <w:rPr>
          <w:rFonts w:hint="eastAsia"/>
          <w:lang w:eastAsia="zh-CN"/>
        </w:rPr>
        <w:t xml:space="preserve"> method in the </w:t>
      </w:r>
      <w:r w:rsidRPr="009A4E6F">
        <w:rPr>
          <w:rStyle w:val="BoldText"/>
          <w:lang w:eastAsia="zh-CN"/>
        </w:rPr>
        <w:t>neutron</w:t>
      </w:r>
      <w:r w:rsidRPr="009A4E6F">
        <w:rPr>
          <w:rStyle w:val="BoldText"/>
        </w:rPr>
        <w:t>/api/rp</w:t>
      </w:r>
      <w:r w:rsidRPr="009A4E6F">
        <w:rPr>
          <w:rStyle w:val="BoldText"/>
          <w:lang w:eastAsia="zh-CN"/>
        </w:rPr>
        <w:t>c/ha</w:t>
      </w:r>
      <w:r w:rsidRPr="009A4E6F">
        <w:rPr>
          <w:rStyle w:val="BoldText"/>
        </w:rPr>
        <w:t>ndlers/l3_rpc.py</w:t>
      </w:r>
      <w:r w:rsidRPr="009A4E6F">
        <w:rPr>
          <w:rFonts w:hint="eastAsia"/>
        </w:rPr>
        <w:t xml:space="preserve"> file</w:t>
      </w:r>
      <w:r w:rsidRPr="009A4E6F">
        <w:rPr>
          <w:rFonts w:hint="eastAsia"/>
          <w:lang w:eastAsia="zh-CN"/>
        </w:rPr>
        <w:t>.</w:t>
      </w:r>
    </w:p>
    <w:p w:rsidR="00094733" w:rsidRPr="009A4E6F" w:rsidRDefault="00094733" w:rsidP="00094733">
      <w:pPr>
        <w:pStyle w:val="TerminalDisplayIndent1"/>
      </w:pPr>
      <w:r w:rsidRPr="009A4E6F">
        <w:t>def sync_routers(self, context, **kwargs):</w:t>
      </w:r>
    </w:p>
    <w:p w:rsidR="00094733" w:rsidRPr="009A4E6F" w:rsidRDefault="00094733" w:rsidP="00094733">
      <w:pPr>
        <w:pStyle w:val="TerminalDisplayIndent1"/>
      </w:pPr>
      <w:r w:rsidRPr="009A4E6F">
        <w:rPr>
          <w:rFonts w:hint="eastAsia"/>
        </w:rPr>
        <w:t xml:space="preserve">                      </w:t>
      </w:r>
      <w:r w:rsidRPr="009A4E6F">
        <w:t>…</w:t>
      </w:r>
    </w:p>
    <w:p w:rsidR="00094733" w:rsidRPr="009A4E6F" w:rsidRDefault="00094733" w:rsidP="00094733">
      <w:pPr>
        <w:pStyle w:val="TerminalDisplayIndent1"/>
        <w:rPr>
          <w:strike/>
          <w:color w:val="FF0000"/>
        </w:rPr>
      </w:pPr>
      <w:r w:rsidRPr="009A4E6F">
        <w:rPr>
          <w:strike/>
          <w:color w:val="FF0000"/>
        </w:rPr>
        <w:t>if utils.is_extension_supported(</w:t>
      </w:r>
    </w:p>
    <w:p w:rsidR="00094733" w:rsidRPr="009A4E6F" w:rsidRDefault="00094733" w:rsidP="00094733">
      <w:pPr>
        <w:pStyle w:val="TerminalDisplayIndent1"/>
        <w:rPr>
          <w:strike/>
          <w:color w:val="FF0000"/>
        </w:rPr>
      </w:pPr>
      <w:r w:rsidRPr="009A4E6F">
        <w:rPr>
          <w:strike/>
          <w:color w:val="FF0000"/>
        </w:rPr>
        <w:t>self.plugin, constants.PORT_BINDING_EXT_ALIAS):</w:t>
      </w:r>
    </w:p>
    <w:p w:rsidR="00094733" w:rsidRPr="009A4E6F" w:rsidRDefault="00094733" w:rsidP="00094733">
      <w:pPr>
        <w:pStyle w:val="TerminalDisplayIndent1"/>
        <w:rPr>
          <w:strike/>
          <w:color w:val="FF0000"/>
        </w:rPr>
      </w:pPr>
      <w:r w:rsidRPr="009A4E6F">
        <w:rPr>
          <w:strike/>
          <w:color w:val="FF0000"/>
        </w:rPr>
        <w:t>self._ensure_host_set_on_ports(context, host, routers)</w:t>
      </w:r>
    </w:p>
    <w:p w:rsidR="00094733" w:rsidRPr="009A4E6F" w:rsidRDefault="00094733" w:rsidP="00094733">
      <w:pPr>
        <w:pStyle w:val="TerminalDisplayIndent1"/>
      </w:pPr>
      <w:r w:rsidRPr="009A4E6F">
        <w:t>LOG.debug("Routers %s returned to l3 agent:\n %s",</w:t>
      </w:r>
    </w:p>
    <w:p w:rsidR="00094733" w:rsidRPr="009A4E6F" w:rsidRDefault="00094733" w:rsidP="00094733">
      <w:pPr>
        <w:pStyle w:val="TerminalDisplayIndent1"/>
      </w:pPr>
      <w:r w:rsidRPr="009A4E6F">
        <w:t>routers, utils.DelayedStringRenderer(jsonutils.dumps,</w:t>
      </w:r>
    </w:p>
    <w:p w:rsidR="00094733" w:rsidRPr="009A4E6F" w:rsidRDefault="00094733" w:rsidP="00094733">
      <w:pPr>
        <w:pStyle w:val="TerminalDisplayIndent1"/>
      </w:pPr>
      <w:r w:rsidRPr="009A4E6F">
        <w:t>routers, indent=5))</w:t>
      </w:r>
    </w:p>
    <w:p w:rsidR="00094733" w:rsidRPr="009A4E6F" w:rsidRDefault="00094733" w:rsidP="00094733">
      <w:pPr>
        <w:pStyle w:val="TerminalDisplayIndent1"/>
      </w:pPr>
      <w:r w:rsidRPr="009A4E6F">
        <w:t>return routers</w:t>
      </w:r>
    </w:p>
    <w:p w:rsidR="00094733" w:rsidRPr="009A4E6F" w:rsidRDefault="00094733" w:rsidP="00094733">
      <w:pPr>
        <w:pStyle w:val="Itemstep"/>
      </w:pPr>
      <w:r w:rsidRPr="009A4E6F">
        <w:rPr>
          <w:rFonts w:hint="eastAsia"/>
          <w:lang w:eastAsia="zh-CN"/>
        </w:rPr>
        <w:t xml:space="preserve">If </w:t>
      </w:r>
      <w:r w:rsidRPr="009A4E6F">
        <w:rPr>
          <w:lang w:eastAsia="zh-CN"/>
        </w:rPr>
        <w:t>the</w:t>
      </w:r>
      <w:r w:rsidRPr="009A4E6F">
        <w:rPr>
          <w:rFonts w:hint="eastAsia"/>
          <w:lang w:eastAsia="zh-CN"/>
        </w:rPr>
        <w:t xml:space="preserve"> problem persists, contact H3C Support.</w:t>
      </w:r>
    </w:p>
    <w:bookmarkEnd w:id="8"/>
    <w:bookmarkEnd w:id="9"/>
    <w:bookmarkEnd w:id="10"/>
    <w:bookmarkEnd w:id="11"/>
    <w:bookmarkEnd w:id="12"/>
    <w:bookmarkEnd w:id="31"/>
    <w:bookmarkEnd w:id="32"/>
    <w:bookmarkEnd w:id="33"/>
    <w:bookmarkEnd w:id="34"/>
    <w:bookmarkEnd w:id="35"/>
    <w:bookmarkEnd w:id="36"/>
    <w:bookmarkEnd w:id="37"/>
    <w:p w:rsidR="00094733" w:rsidRPr="009A4E6F" w:rsidRDefault="00094733" w:rsidP="00094733"/>
    <w:p w:rsidR="00901746" w:rsidRPr="00094733" w:rsidRDefault="00901746" w:rsidP="00094733"/>
    <w:sectPr w:rsidR="00901746" w:rsidRPr="00094733" w:rsidSect="000B6C30">
      <w:headerReference w:type="even" r:id="rId11"/>
      <w:pgSz w:w="11906" w:h="16157" w:code="9"/>
      <w:pgMar w:top="1247" w:right="1134" w:bottom="1247" w:left="1134" w:header="850" w:footer="850" w:gutter="0"/>
      <w:pgNumType w:chapStyle="1"/>
      <w:cols w:space="425"/>
      <w:docGrid w:linePitch="31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4D1" w:rsidRDefault="00F164D1">
      <w:r>
        <w:separator/>
      </w:r>
    </w:p>
    <w:p w:rsidR="00F164D1" w:rsidRDefault="00F164D1"/>
    <w:p w:rsidR="00F164D1" w:rsidRDefault="00F164D1"/>
    <w:p w:rsidR="00F164D1" w:rsidRDefault="00F164D1"/>
  </w:endnote>
  <w:endnote w:type="continuationSeparator" w:id="0">
    <w:p w:rsidR="00F164D1" w:rsidRDefault="00F164D1">
      <w:r>
        <w:continuationSeparator/>
      </w:r>
    </w:p>
    <w:p w:rsidR="00F164D1" w:rsidRDefault="00F164D1"/>
    <w:p w:rsidR="00F164D1" w:rsidRDefault="00F164D1"/>
    <w:p w:rsidR="00F164D1" w:rsidRDefault="00F164D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Futura Bk">
    <w:panose1 w:val="020B0502020204020303"/>
    <w:charset w:val="00"/>
    <w:family w:val="swiss"/>
    <w:pitch w:val="variable"/>
    <w:sig w:usb0="A00002AF" w:usb1="5000204A" w:usb2="00000000" w:usb3="00000000" w:csb0="0000009F" w:csb1="00000000"/>
  </w:font>
  <w:font w:name="Futura Hv">
    <w:panose1 w:val="020B0702020204020204"/>
    <w:charset w:val="00"/>
    <w:family w:val="swiss"/>
    <w:pitch w:val="variable"/>
    <w:sig w:usb0="A00002AF" w:usb1="5000204A"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楷体">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l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楷体_GB2312">
    <w:altName w:val="黑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733" w:rsidRDefault="00447E1F">
    <w:pPr>
      <w:pStyle w:val="a5"/>
    </w:pPr>
    <w:r w:rsidRPr="00447E1F">
      <w:fldChar w:fldCharType="begin"/>
    </w:r>
    <w:r w:rsidR="00094733">
      <w:instrText xml:space="preserve"> PAGE   \* MERGEFORMAT </w:instrText>
    </w:r>
    <w:r w:rsidRPr="00447E1F">
      <w:fldChar w:fldCharType="separate"/>
    </w:r>
    <w:r w:rsidR="007B2E56" w:rsidRPr="007B2E56">
      <w:rPr>
        <w:noProof/>
        <w:lang w:val="zh-CN"/>
      </w:rPr>
      <w:t>5</w:t>
    </w:r>
    <w:r>
      <w:rPr>
        <w:noProof/>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4D1" w:rsidRDefault="00F164D1">
      <w:r>
        <w:separator/>
      </w:r>
    </w:p>
    <w:p w:rsidR="00F164D1" w:rsidRDefault="00F164D1"/>
    <w:p w:rsidR="00F164D1" w:rsidRDefault="00F164D1"/>
    <w:p w:rsidR="00F164D1" w:rsidRDefault="00F164D1"/>
  </w:footnote>
  <w:footnote w:type="continuationSeparator" w:id="0">
    <w:p w:rsidR="00F164D1" w:rsidRDefault="00F164D1">
      <w:r>
        <w:continuationSeparator/>
      </w:r>
    </w:p>
    <w:p w:rsidR="00F164D1" w:rsidRDefault="00F164D1"/>
    <w:p w:rsidR="00F164D1" w:rsidRDefault="00F164D1"/>
    <w:p w:rsidR="00F164D1" w:rsidRDefault="00F164D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733" w:rsidRDefault="0009473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B85" w:rsidRDefault="00F52B8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54AD5"/>
    <w:multiLevelType w:val="multilevel"/>
    <w:tmpl w:val="3ED85C2A"/>
    <w:lvl w:ilvl="0">
      <w:start w:val="1"/>
      <w:numFmt w:val="decimal"/>
      <w:suff w:val="nothing"/>
      <w:lvlText w:val="%1 "/>
      <w:lvlJc w:val="left"/>
      <w:pPr>
        <w:ind w:left="0" w:firstLine="0"/>
      </w:pPr>
      <w:rPr>
        <w:rFonts w:ascii="Times New Roman" w:hAnsi="Times New Roman" w:cs="Arial" w:hint="default"/>
        <w:b/>
        <w:bCs/>
        <w:i w:val="0"/>
        <w:iCs w:val="0"/>
        <w:caps w:val="0"/>
        <w:strike w:val="0"/>
        <w:dstrike w:val="0"/>
        <w:outline w:val="0"/>
        <w:shadow w:val="0"/>
        <w:emboss w:val="0"/>
        <w:imprint w:val="0"/>
        <w:vanish w:val="0"/>
        <w:color w:val="800000"/>
        <w:sz w:val="80"/>
        <w:szCs w:val="80"/>
        <w:vertAlign w:val="baseline"/>
      </w:rPr>
    </w:lvl>
    <w:lvl w:ilvl="1">
      <w:start w:val="1"/>
      <w:numFmt w:val="decimal"/>
      <w:suff w:val="nothing"/>
      <w:lvlText w:val="%1.%2  "/>
      <w:lvlJc w:val="left"/>
      <w:pPr>
        <w:ind w:left="0" w:firstLine="0"/>
      </w:pPr>
      <w:rPr>
        <w:rFonts w:ascii="Arial" w:hAnsi="Arial" w:cs="Arial" w:hint="default"/>
        <w:b w:val="0"/>
        <w:bCs w:val="0"/>
        <w:i w:val="0"/>
        <w:iCs w:val="0"/>
        <w:caps w:val="0"/>
        <w:strike w:val="0"/>
        <w:dstrike w:val="0"/>
        <w:outline w:val="0"/>
        <w:shadow w:val="0"/>
        <w:emboss w:val="0"/>
        <w:imprint w:val="0"/>
        <w:vanish w:val="0"/>
        <w:color w:val="800000"/>
        <w:sz w:val="30"/>
        <w:szCs w:val="30"/>
        <w:vertAlign w:val="baseline"/>
      </w:rPr>
    </w:lvl>
    <w:lvl w:ilvl="2">
      <w:start w:val="1"/>
      <w:numFmt w:val="decimal"/>
      <w:suff w:val="nothing"/>
      <w:lvlText w:val="%1.%2.%3  "/>
      <w:lvlJc w:val="left"/>
      <w:pPr>
        <w:ind w:left="0" w:firstLine="0"/>
      </w:pPr>
      <w:rPr>
        <w:rFonts w:ascii="Arial" w:hAnsi="Arial" w:cs="Arial" w:hint="default"/>
        <w:b w:val="0"/>
        <w:bCs w:val="0"/>
        <w:i w:val="0"/>
        <w:iCs w:val="0"/>
        <w:caps w:val="0"/>
        <w:strike w:val="0"/>
        <w:dstrike w:val="0"/>
        <w:outline w:val="0"/>
        <w:shadow w:val="0"/>
        <w:emboss w:val="0"/>
        <w:imprint w:val="0"/>
        <w:vanish w:val="0"/>
        <w:color w:val="800000"/>
        <w:sz w:val="24"/>
        <w:szCs w:val="24"/>
        <w:vertAlign w:val="baseline"/>
      </w:rPr>
    </w:lvl>
    <w:lvl w:ilvl="3">
      <w:start w:val="1"/>
      <w:numFmt w:val="decimal"/>
      <w:suff w:val="nothing"/>
      <w:lvlText w:val="%4. "/>
      <w:lvlJc w:val="left"/>
      <w:pPr>
        <w:ind w:left="0" w:firstLine="624"/>
      </w:pPr>
      <w:rPr>
        <w:rFonts w:ascii="Arial" w:hAnsi="Arial" w:cs="Arial" w:hint="default"/>
        <w:b w:val="0"/>
        <w:bCs w:val="0"/>
        <w:i w:val="0"/>
        <w:iCs w:val="0"/>
        <w:caps w:val="0"/>
        <w:strike w:val="0"/>
        <w:dstrike w:val="0"/>
        <w:outline w:val="0"/>
        <w:shadow w:val="0"/>
        <w:emboss w:val="0"/>
        <w:imprint w:val="0"/>
        <w:vanish w:val="0"/>
        <w:color w:val="800000"/>
        <w:sz w:val="21"/>
        <w:szCs w:val="21"/>
        <w:vertAlign w:val="baseline"/>
      </w:rPr>
    </w:lvl>
    <w:lvl w:ilvl="4">
      <w:start w:val="1"/>
      <w:numFmt w:val="decimal"/>
      <w:lvlText w:val="(%5)"/>
      <w:lvlJc w:val="left"/>
      <w:pPr>
        <w:tabs>
          <w:tab w:val="num" w:pos="1134"/>
        </w:tabs>
        <w:ind w:left="1134" w:hanging="510"/>
      </w:pPr>
      <w:rPr>
        <w:rFonts w:ascii="Arial" w:eastAsia="宋体" w:hAnsi="Arial" w:hint="default"/>
        <w:b w:val="0"/>
        <w:bCs w:val="0"/>
        <w:i w:val="0"/>
        <w:iCs w:val="0"/>
        <w:caps w:val="0"/>
        <w:strike w:val="0"/>
        <w:dstrike w:val="0"/>
        <w:outline w:val="0"/>
        <w:shadow w:val="0"/>
        <w:emboss w:val="0"/>
        <w:imprint w:val="0"/>
        <w:snapToGrid/>
        <w:vanish w:val="0"/>
        <w:color w:val="auto"/>
        <w:spacing w:val="0"/>
        <w:w w:val="100"/>
        <w:kern w:val="0"/>
        <w:position w:val="0"/>
        <w:sz w:val="21"/>
        <w:szCs w:val="21"/>
        <w:u w:val="none"/>
        <w:vertAlign w:val="baseline"/>
      </w:rPr>
    </w:lvl>
    <w:lvl w:ilvl="5">
      <w:start w:val="1"/>
      <w:numFmt w:val="decimal"/>
      <w:lvlRestart w:val="1"/>
      <w:suff w:val="space"/>
      <w:lvlText w:val="图%1-%6"/>
      <w:lvlJc w:val="left"/>
      <w:pPr>
        <w:ind w:left="0" w:firstLine="624"/>
      </w:pPr>
      <w:rPr>
        <w:rFonts w:ascii="Arial" w:eastAsia="黑体" w:hAnsi="Arial" w:hint="default"/>
        <w:b w:val="0"/>
        <w:bCs w:val="0"/>
        <w:i w:val="0"/>
        <w:iCs w:val="0"/>
        <w:color w:val="auto"/>
        <w:sz w:val="21"/>
        <w:szCs w:val="21"/>
        <w:u w:val="none"/>
      </w:rPr>
    </w:lvl>
    <w:lvl w:ilvl="6">
      <w:start w:val="1"/>
      <w:numFmt w:val="decimal"/>
      <w:lvlRestart w:val="1"/>
      <w:suff w:val="space"/>
      <w:lvlText w:val="表%1-%7"/>
      <w:lvlJc w:val="left"/>
      <w:pPr>
        <w:ind w:left="0" w:firstLine="624"/>
      </w:pPr>
      <w:rPr>
        <w:rFonts w:ascii="Arial" w:eastAsia="黑体" w:hAnsi="Arial" w:hint="default"/>
        <w:b w:val="0"/>
        <w:bCs w:val="0"/>
        <w:i w:val="0"/>
        <w:iCs w:val="0"/>
        <w:caps w:val="0"/>
        <w:strike w:val="0"/>
        <w:dstrike w:val="0"/>
        <w:outline w:val="0"/>
        <w:shadow w:val="0"/>
        <w:emboss w:val="0"/>
        <w:imprint w:val="0"/>
        <w:snapToGrid/>
        <w:vanish w:val="0"/>
        <w:color w:val="auto"/>
        <w:spacing w:val="0"/>
        <w:w w:val="100"/>
        <w:kern w:val="0"/>
        <w:position w:val="0"/>
        <w:sz w:val="21"/>
        <w:szCs w:val="21"/>
        <w:vertAlign w:val="baseline"/>
      </w:rPr>
    </w:lvl>
    <w:lvl w:ilvl="7">
      <w:start w:val="1"/>
      <w:numFmt w:val="lowerLetter"/>
      <w:lvlRestart w:val="5"/>
      <w:lvlText w:val="%8"/>
      <w:lvlJc w:val="left"/>
      <w:pPr>
        <w:tabs>
          <w:tab w:val="num" w:pos="1418"/>
        </w:tabs>
        <w:ind w:left="1418" w:hanging="284"/>
      </w:pPr>
      <w:rPr>
        <w:rFonts w:hint="eastAsia"/>
      </w:rPr>
    </w:lvl>
    <w:lvl w:ilvl="8">
      <w:start w:val="1"/>
      <w:numFmt w:val="decimal"/>
      <w:lvlRestart w:val="5"/>
      <w:lvlText w:val="步骤%9"/>
      <w:lvlJc w:val="left"/>
      <w:pPr>
        <w:tabs>
          <w:tab w:val="num" w:pos="737"/>
        </w:tabs>
        <w:ind w:left="737" w:hanging="737"/>
      </w:pPr>
      <w:rPr>
        <w:rFonts w:ascii="Arial" w:eastAsia="宋体" w:hAnsi="Arial" w:hint="default"/>
        <w:b/>
        <w:bCs/>
        <w:i w:val="0"/>
        <w:iCs w:val="0"/>
        <w:color w:val="auto"/>
        <w:sz w:val="21"/>
        <w:szCs w:val="21"/>
      </w:rPr>
    </w:lvl>
  </w:abstractNum>
  <w:abstractNum w:abstractNumId="1">
    <w:nsid w:val="12C94C5B"/>
    <w:multiLevelType w:val="multilevel"/>
    <w:tmpl w:val="D806168A"/>
    <w:lvl w:ilvl="0">
      <w:start w:val="1"/>
      <w:numFmt w:val="decimal"/>
      <w:pStyle w:val="ItemStepinTable"/>
      <w:lvlText w:val="%1."/>
      <w:lvlJc w:val="left"/>
      <w:pPr>
        <w:tabs>
          <w:tab w:val="num" w:pos="0"/>
        </w:tabs>
        <w:ind w:left="397" w:hanging="397"/>
      </w:pPr>
      <w:rPr>
        <w:rFonts w:ascii="Arial" w:hAnsi="Arial" w:hint="default"/>
        <w:b/>
        <w:i w:val="0"/>
        <w:color w:val="auto"/>
        <w:sz w:val="18"/>
        <w:szCs w:val="18"/>
        <w:u w:val="none"/>
      </w:rPr>
    </w:lvl>
    <w:lvl w:ilvl="1">
      <w:start w:val="1"/>
      <w:numFmt w:val="lowerLetter"/>
      <w:pStyle w:val="ItemStepinTable2"/>
      <w:lvlText w:val="%2."/>
      <w:lvlJc w:val="left"/>
      <w:pPr>
        <w:tabs>
          <w:tab w:val="num" w:pos="397"/>
        </w:tabs>
        <w:ind w:left="680" w:hanging="283"/>
      </w:pPr>
      <w:rPr>
        <w:rFonts w:ascii="Arial" w:hAnsi="Arial" w:hint="default"/>
        <w:b/>
        <w:i w:val="0"/>
        <w:color w:val="auto"/>
        <w:sz w:val="18"/>
        <w:szCs w:val="18"/>
      </w:rPr>
    </w:lvl>
    <w:lvl w:ilvl="2">
      <w:start w:val="1"/>
      <w:numFmt w:val="lowerLetter"/>
      <w:lvlRestart w:val="1"/>
      <w:pStyle w:val="ItemStepinTable2F"/>
      <w:lvlText w:val="%3"/>
      <w:lvlJc w:val="left"/>
      <w:pPr>
        <w:tabs>
          <w:tab w:val="num" w:pos="0"/>
        </w:tabs>
        <w:ind w:left="397" w:hanging="397"/>
      </w:pPr>
      <w:rPr>
        <w:rFonts w:ascii="Arial" w:hAnsi="Arial" w:hint="default"/>
        <w:b/>
        <w:i w:val="0"/>
        <w:color w:val="auto"/>
        <w:sz w:val="18"/>
        <w:szCs w:val="18"/>
      </w:rPr>
    </w:lvl>
    <w:lvl w:ilvl="3">
      <w:start w:val="1"/>
      <w:numFmt w:val="none"/>
      <w:lvlRestart w:val="0"/>
      <w:suff w:val="nothing"/>
      <w:lvlText w:val=""/>
      <w:lvlJc w:val="left"/>
      <w:pPr>
        <w:ind w:left="2520" w:firstLine="0"/>
      </w:pPr>
      <w:rPr>
        <w:rFonts w:hint="default"/>
        <w:color w:val="669900"/>
      </w:rPr>
    </w:lvl>
    <w:lvl w:ilvl="4">
      <w:start w:val="1"/>
      <w:numFmt w:val="none"/>
      <w:lvlRestart w:val="0"/>
      <w:suff w:val="nothing"/>
      <w:lvlText w:val=""/>
      <w:lvlJc w:val="left"/>
      <w:pPr>
        <w:ind w:left="2520" w:firstLine="0"/>
      </w:pPr>
      <w:rPr>
        <w:rFonts w:hint="default"/>
        <w:color w:val="669900"/>
      </w:rPr>
    </w:lvl>
    <w:lvl w:ilvl="5">
      <w:start w:val="1"/>
      <w:numFmt w:val="none"/>
      <w:lvlRestart w:val="0"/>
      <w:suff w:val="nothing"/>
      <w:lvlText w:val=""/>
      <w:lvlJc w:val="left"/>
      <w:pPr>
        <w:ind w:left="2520" w:firstLine="0"/>
      </w:pPr>
      <w:rPr>
        <w:rFonts w:hint="default"/>
        <w:color w:val="669900"/>
      </w:rPr>
    </w:lvl>
    <w:lvl w:ilvl="6">
      <w:start w:val="1"/>
      <w:numFmt w:val="none"/>
      <w:lvlRestart w:val="0"/>
      <w:suff w:val="nothing"/>
      <w:lvlText w:val=""/>
      <w:lvlJc w:val="left"/>
      <w:pPr>
        <w:ind w:left="2520" w:firstLine="0"/>
      </w:pPr>
      <w:rPr>
        <w:rFonts w:hint="default"/>
        <w:color w:val="669900"/>
      </w:rPr>
    </w:lvl>
    <w:lvl w:ilvl="7">
      <w:start w:val="1"/>
      <w:numFmt w:val="none"/>
      <w:lvlRestart w:val="0"/>
      <w:suff w:val="nothing"/>
      <w:lvlText w:val=""/>
      <w:lvlJc w:val="left"/>
      <w:pPr>
        <w:ind w:left="2520" w:firstLine="0"/>
      </w:pPr>
      <w:rPr>
        <w:rFonts w:hint="default"/>
        <w:color w:val="669900"/>
      </w:rPr>
    </w:lvl>
    <w:lvl w:ilvl="8">
      <w:start w:val="1"/>
      <w:numFmt w:val="none"/>
      <w:lvlRestart w:val="0"/>
      <w:suff w:val="nothing"/>
      <w:lvlText w:val=""/>
      <w:lvlJc w:val="left"/>
      <w:pPr>
        <w:ind w:left="2520" w:firstLine="0"/>
      </w:pPr>
      <w:rPr>
        <w:rFonts w:hint="default"/>
        <w:color w:val="669900"/>
      </w:rPr>
    </w:lvl>
  </w:abstractNum>
  <w:abstractNum w:abstractNumId="2">
    <w:nsid w:val="152B3C31"/>
    <w:multiLevelType w:val="multilevel"/>
    <w:tmpl w:val="134EFBF6"/>
    <w:lvl w:ilvl="0">
      <w:start w:val="1"/>
      <w:numFmt w:val="decimal"/>
      <w:suff w:val="nothing"/>
      <w:lvlText w:val="%1  "/>
      <w:lvlJc w:val="left"/>
      <w:pPr>
        <w:ind w:left="-227" w:firstLine="0"/>
      </w:pPr>
      <w:rPr>
        <w:rFonts w:ascii="Arial" w:hAnsi="Arial" w:cs="Arial" w:hint="default"/>
        <w:b/>
        <w:bCs/>
        <w:i w:val="0"/>
        <w:iCs w:val="0"/>
        <w:caps w:val="0"/>
        <w:strike w:val="0"/>
        <w:dstrike w:val="0"/>
        <w:outline w:val="0"/>
        <w:shadow w:val="0"/>
        <w:emboss w:val="0"/>
        <w:imprint w:val="0"/>
        <w:vanish w:val="0"/>
        <w:color w:val="800000"/>
        <w:sz w:val="72"/>
        <w:szCs w:val="72"/>
        <w:u w:val="none"/>
        <w:vertAlign w:val="baseline"/>
      </w:rPr>
    </w:lvl>
    <w:lvl w:ilvl="1">
      <w:start w:val="1"/>
      <w:numFmt w:val="decimal"/>
      <w:suff w:val="nothing"/>
      <w:lvlText w:val="%1.%2  "/>
      <w:lvlJc w:val="left"/>
      <w:pPr>
        <w:ind w:left="-227" w:firstLine="0"/>
      </w:pPr>
      <w:rPr>
        <w:rFonts w:ascii="Arial" w:hAnsi="Arial" w:cs="Arial" w:hint="default"/>
        <w:b/>
        <w:bCs/>
        <w:i w:val="0"/>
        <w:iCs w:val="0"/>
        <w:caps w:val="0"/>
        <w:strike w:val="0"/>
        <w:dstrike w:val="0"/>
        <w:outline w:val="0"/>
        <w:shadow w:val="0"/>
        <w:emboss w:val="0"/>
        <w:imprint w:val="0"/>
        <w:vanish w:val="0"/>
        <w:color w:val="auto"/>
        <w:sz w:val="30"/>
        <w:szCs w:val="30"/>
        <w:vertAlign w:val="baseline"/>
      </w:rPr>
    </w:lvl>
    <w:lvl w:ilvl="2">
      <w:start w:val="1"/>
      <w:numFmt w:val="decimal"/>
      <w:suff w:val="nothing"/>
      <w:lvlText w:val="%1.%2.%3  "/>
      <w:lvlJc w:val="left"/>
      <w:pPr>
        <w:ind w:left="-227" w:firstLine="0"/>
      </w:pPr>
      <w:rPr>
        <w:rFonts w:ascii="Arial" w:hAnsi="Arial" w:cs="Arial" w:hint="default"/>
        <w:b/>
        <w:bCs/>
        <w:i w:val="0"/>
        <w:iCs w:val="0"/>
        <w:caps w:val="0"/>
        <w:strike w:val="0"/>
        <w:dstrike w:val="0"/>
        <w:outline w:val="0"/>
        <w:shadow w:val="0"/>
        <w:emboss w:val="0"/>
        <w:imprint w:val="0"/>
        <w:vanish w:val="0"/>
        <w:color w:val="auto"/>
        <w:sz w:val="24"/>
        <w:szCs w:val="24"/>
        <w:vertAlign w:val="baseline"/>
      </w:rPr>
    </w:lvl>
    <w:lvl w:ilvl="3">
      <w:start w:val="1"/>
      <w:numFmt w:val="upperRoman"/>
      <w:suff w:val="nothing"/>
      <w:lvlText w:val="%4. "/>
      <w:lvlJc w:val="left"/>
      <w:pPr>
        <w:ind w:left="907" w:hanging="170"/>
      </w:pPr>
      <w:rPr>
        <w:rFonts w:ascii="Arial" w:hAnsi="Arial" w:cs="Arial" w:hint="default"/>
        <w:b/>
        <w:bCs/>
        <w:i w:val="0"/>
        <w:iCs w:val="0"/>
        <w:caps w:val="0"/>
        <w:strike w:val="0"/>
        <w:dstrike w:val="0"/>
        <w:outline w:val="0"/>
        <w:shadow w:val="0"/>
        <w:emboss w:val="0"/>
        <w:imprint w:val="0"/>
        <w:vanish w:val="0"/>
        <w:color w:val="auto"/>
        <w:sz w:val="21"/>
        <w:szCs w:val="21"/>
        <w:vertAlign w:val="baseline"/>
      </w:rPr>
    </w:lvl>
    <w:lvl w:ilvl="4">
      <w:start w:val="1"/>
      <w:numFmt w:val="decimal"/>
      <w:lvlText w:val="%5)"/>
      <w:lvlJc w:val="left"/>
      <w:pPr>
        <w:tabs>
          <w:tab w:val="num" w:pos="1021"/>
        </w:tabs>
        <w:ind w:left="1021" w:hanging="397"/>
      </w:pPr>
      <w:rPr>
        <w:rFonts w:ascii="Arial" w:eastAsia="宋体" w:hAnsi="Arial" w:hint="default"/>
        <w:b w:val="0"/>
        <w:bCs w:val="0"/>
        <w:i w:val="0"/>
        <w:iCs w:val="0"/>
        <w:caps w:val="0"/>
        <w:strike w:val="0"/>
        <w:dstrike w:val="0"/>
        <w:outline w:val="0"/>
        <w:shadow w:val="0"/>
        <w:emboss w:val="0"/>
        <w:imprint w:val="0"/>
        <w:snapToGrid/>
        <w:vanish w:val="0"/>
        <w:color w:val="auto"/>
        <w:spacing w:val="0"/>
        <w:w w:val="100"/>
        <w:kern w:val="0"/>
        <w:position w:val="0"/>
        <w:sz w:val="20"/>
        <w:szCs w:val="20"/>
        <w:u w:val="none"/>
        <w:vertAlign w:val="baseline"/>
      </w:rPr>
    </w:lvl>
    <w:lvl w:ilvl="5">
      <w:start w:val="1"/>
      <w:numFmt w:val="decimal"/>
      <w:lvlRestart w:val="1"/>
      <w:suff w:val="space"/>
      <w:lvlText w:val="Figure %1-%6"/>
      <w:lvlJc w:val="left"/>
      <w:pPr>
        <w:ind w:left="765" w:firstLine="0"/>
      </w:pPr>
      <w:rPr>
        <w:rFonts w:ascii="Arial" w:hAnsi="Arial" w:cs="Arial Narrow" w:hint="default"/>
        <w:b/>
        <w:bCs/>
        <w:i w:val="0"/>
        <w:iCs w:val="0"/>
        <w:color w:val="auto"/>
        <w:sz w:val="20"/>
        <w:szCs w:val="20"/>
        <w:u w:val="none"/>
      </w:rPr>
    </w:lvl>
    <w:lvl w:ilvl="6">
      <w:start w:val="1"/>
      <w:numFmt w:val="decimal"/>
      <w:lvlRestart w:val="1"/>
      <w:suff w:val="space"/>
      <w:lvlText w:val="Table %1-%7"/>
      <w:lvlJc w:val="left"/>
      <w:pPr>
        <w:ind w:left="765" w:hanging="141"/>
      </w:pPr>
      <w:rPr>
        <w:rFonts w:ascii="Arial" w:eastAsia="宋体" w:hAnsi="Arial" w:hint="default"/>
        <w:b/>
        <w:bCs/>
        <w:i w:val="0"/>
        <w:iCs w:val="0"/>
        <w:caps w:val="0"/>
        <w:strike w:val="0"/>
        <w:dstrike w:val="0"/>
        <w:outline w:val="0"/>
        <w:shadow w:val="0"/>
        <w:emboss w:val="0"/>
        <w:imprint w:val="0"/>
        <w:snapToGrid/>
        <w:vanish w:val="0"/>
        <w:color w:val="auto"/>
        <w:spacing w:val="0"/>
        <w:w w:val="100"/>
        <w:kern w:val="0"/>
        <w:position w:val="0"/>
        <w:sz w:val="20"/>
        <w:szCs w:val="20"/>
        <w:vertAlign w:val="baseline"/>
      </w:rPr>
    </w:lvl>
    <w:lvl w:ilvl="7">
      <w:start w:val="1"/>
      <w:numFmt w:val="none"/>
      <w:pStyle w:val="INFeature"/>
      <w:suff w:val="nothing"/>
      <w:lvlText w:val=""/>
      <w:lvlJc w:val="left"/>
      <w:pPr>
        <w:ind w:left="-227" w:firstLine="0"/>
      </w:pPr>
      <w:rPr>
        <w:rFonts w:hint="eastAsia"/>
      </w:rPr>
    </w:lvl>
    <w:lvl w:ilvl="8">
      <w:start w:val="1"/>
      <w:numFmt w:val="decimal"/>
      <w:lvlText w:val="Step%9"/>
      <w:lvlJc w:val="left"/>
      <w:pPr>
        <w:tabs>
          <w:tab w:val="num" w:pos="907"/>
        </w:tabs>
        <w:ind w:left="907" w:hanging="850"/>
      </w:pPr>
      <w:rPr>
        <w:rFonts w:ascii="Arial" w:hAnsi="Arial" w:cs="Arial" w:hint="default"/>
        <w:b w:val="0"/>
        <w:bCs w:val="0"/>
        <w:i w:val="0"/>
        <w:iCs w:val="0"/>
        <w:caps w:val="0"/>
        <w:strike w:val="0"/>
        <w:dstrike w:val="0"/>
        <w:outline w:val="0"/>
        <w:shadow w:val="0"/>
        <w:emboss w:val="0"/>
        <w:imprint w:val="0"/>
        <w:vanish w:val="0"/>
        <w:color w:val="auto"/>
        <w:sz w:val="20"/>
        <w:szCs w:val="20"/>
        <w:vertAlign w:val="baseline"/>
      </w:rPr>
    </w:lvl>
  </w:abstractNum>
  <w:abstractNum w:abstractNumId="3">
    <w:nsid w:val="1D7A1528"/>
    <w:multiLevelType w:val="multilevel"/>
    <w:tmpl w:val="480C44AC"/>
    <w:lvl w:ilvl="0">
      <w:start w:val="1"/>
      <w:numFmt w:val="decimal"/>
      <w:lvlText w:val="(%1)"/>
      <w:lvlJc w:val="left"/>
      <w:pPr>
        <w:tabs>
          <w:tab w:val="num" w:pos="397"/>
        </w:tabs>
        <w:ind w:left="397" w:hanging="39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624"/>
        </w:tabs>
        <w:ind w:left="624" w:hanging="227"/>
      </w:pPr>
      <w:rPr>
        <w:rFonts w:ascii="Arial" w:eastAsia="宋体" w:hAnsi="Arial" w:cs="Times New Roman"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18"/>
        <w:szCs w:val="0"/>
        <w:u w:val="none"/>
        <w:vertAlign w:val="baseline"/>
        <w:em w:val="none"/>
      </w:rPr>
    </w:lvl>
    <w:lvl w:ilvl="2">
      <w:start w:val="1"/>
      <w:numFmt w:val="none"/>
      <w:lvlText w:val=""/>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
      <w:lvlJc w:val="left"/>
      <w:pPr>
        <w:ind w:left="1134" w:hanging="1134"/>
      </w:pPr>
      <w:rPr>
        <w:rFonts w:hint="eastAsia"/>
      </w:rPr>
    </w:lvl>
    <w:lvl w:ilvl="6">
      <w:start w:val="1"/>
      <w:numFmt w:val="none"/>
      <w:lvlText w:val=""/>
      <w:lvlJc w:val="left"/>
      <w:pPr>
        <w:ind w:left="1276" w:hanging="1276"/>
      </w:pPr>
      <w:rPr>
        <w:rFonts w:hint="eastAsia"/>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4">
    <w:nsid w:val="23BC1125"/>
    <w:multiLevelType w:val="multilevel"/>
    <w:tmpl w:val="913E6E02"/>
    <w:lvl w:ilvl="0">
      <w:start w:val="1"/>
      <w:numFmt w:val="none"/>
      <w:pStyle w:val="1"/>
      <w:suff w:val="nothing"/>
      <w:lvlText w:val="%1"/>
      <w:lvlJc w:val="left"/>
      <w:pPr>
        <w:ind w:left="0" w:firstLine="0"/>
      </w:pPr>
      <w:rPr>
        <w:rFonts w:ascii="Futura Bk" w:hAnsi="Futura Bk" w:cs="Arial" w:hint="default"/>
        <w:b w:val="0"/>
        <w:bCs/>
        <w:i w:val="0"/>
        <w:iCs w:val="0"/>
        <w:caps w:val="0"/>
        <w:strike w:val="0"/>
        <w:dstrike w:val="0"/>
        <w:outline w:val="0"/>
        <w:shadow w:val="0"/>
        <w:emboss w:val="0"/>
        <w:imprint w:val="0"/>
        <w:vanish w:val="0"/>
        <w:color w:val="0090C8"/>
        <w:sz w:val="48"/>
        <w:szCs w:val="48"/>
        <w:vertAlign w:val="baseline"/>
      </w:rPr>
    </w:lvl>
    <w:lvl w:ilvl="1">
      <w:start w:val="1"/>
      <w:numFmt w:val="none"/>
      <w:lvlRestart w:val="0"/>
      <w:pStyle w:val="2"/>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color w:val="auto"/>
        <w:sz w:val="30"/>
        <w:szCs w:val="30"/>
        <w:vertAlign w:val="baseline"/>
      </w:rPr>
    </w:lvl>
    <w:lvl w:ilvl="2">
      <w:start w:val="1"/>
      <w:numFmt w:val="none"/>
      <w:lvlRestart w:val="0"/>
      <w:pStyle w:val="3"/>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color w:val="auto"/>
        <w:sz w:val="24"/>
        <w:szCs w:val="24"/>
        <w:vertAlign w:val="baseline"/>
      </w:rPr>
    </w:lvl>
    <w:lvl w:ilvl="3">
      <w:start w:val="1"/>
      <w:numFmt w:val="none"/>
      <w:lvlRestart w:val="0"/>
      <w:pStyle w:val="4"/>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color w:val="auto"/>
        <w:sz w:val="21"/>
        <w:szCs w:val="21"/>
        <w:vertAlign w:val="baseline"/>
      </w:rPr>
    </w:lvl>
    <w:lvl w:ilvl="4">
      <w:start w:val="1"/>
      <w:numFmt w:val="decimal"/>
      <w:lvlRestart w:val="0"/>
      <w:pStyle w:val="TableDescription"/>
      <w:isLgl/>
      <w:suff w:val="space"/>
      <w:lvlText w:val="Table %5"/>
      <w:lvlJc w:val="left"/>
      <w:pPr>
        <w:ind w:left="879" w:firstLine="0"/>
      </w:pPr>
      <w:rPr>
        <w:rFonts w:ascii="Arial" w:eastAsia="宋体" w:hAnsi="Arial" w:hint="default"/>
        <w:b/>
        <w:bCs w:val="0"/>
        <w:i w:val="0"/>
        <w:iCs w:val="0"/>
        <w:color w:val="auto"/>
        <w:sz w:val="20"/>
        <w:szCs w:val="20"/>
        <w:u w:val="none"/>
      </w:rPr>
    </w:lvl>
    <w:lvl w:ilvl="5">
      <w:start w:val="1"/>
      <w:numFmt w:val="decimal"/>
      <w:lvlRestart w:val="0"/>
      <w:pStyle w:val="FigureDescription"/>
      <w:isLgl/>
      <w:suff w:val="space"/>
      <w:lvlText w:val="Figure %6"/>
      <w:lvlJc w:val="left"/>
      <w:pPr>
        <w:ind w:left="879" w:firstLine="0"/>
      </w:pPr>
      <w:rPr>
        <w:rFonts w:ascii="Arial" w:hAnsi="Arial" w:cs="Arial Narrow" w:hint="default"/>
        <w:b/>
        <w:bCs/>
        <w:i w:val="0"/>
        <w:iCs w:val="0"/>
        <w:color w:val="auto"/>
        <w:sz w:val="20"/>
        <w:szCs w:val="20"/>
        <w:u w:val="none"/>
      </w:rPr>
    </w:lvl>
    <w:lvl w:ilvl="6">
      <w:start w:val="1"/>
      <w:numFmt w:val="decimal"/>
      <w:lvlRestart w:val="4"/>
      <w:pStyle w:val="Itemstep"/>
      <w:lvlText w:val="%7."/>
      <w:lvlJc w:val="left"/>
      <w:pPr>
        <w:tabs>
          <w:tab w:val="num" w:pos="1327"/>
        </w:tabs>
        <w:ind w:left="1327" w:hanging="448"/>
      </w:pPr>
      <w:rPr>
        <w:rFonts w:ascii="Arial" w:eastAsia="宋体" w:hAnsi="Arial" w:hint="default"/>
        <w:b/>
        <w:bCs/>
        <w:i w:val="0"/>
        <w:iCs w:val="0"/>
        <w:caps w:val="0"/>
        <w:strike w:val="0"/>
        <w:dstrike w:val="0"/>
        <w:shadow w:val="0"/>
        <w:emboss w:val="0"/>
        <w:imprint w:val="0"/>
        <w:vanish w:val="0"/>
        <w:color w:val="auto"/>
        <w:spacing w:val="0"/>
        <w:w w:val="100"/>
        <w:kern w:val="0"/>
        <w:position w:val="0"/>
        <w:sz w:val="20"/>
        <w:szCs w:val="18"/>
        <w:vertAlign w:val="baseline"/>
      </w:rPr>
    </w:lvl>
    <w:lvl w:ilvl="7">
      <w:start w:val="1"/>
      <w:numFmt w:val="lowerLetter"/>
      <w:pStyle w:val="Itemstep2"/>
      <w:lvlText w:val="%8."/>
      <w:lvlJc w:val="left"/>
      <w:pPr>
        <w:tabs>
          <w:tab w:val="num" w:pos="1644"/>
        </w:tabs>
        <w:ind w:left="1644" w:hanging="317"/>
      </w:pPr>
      <w:rPr>
        <w:rFonts w:ascii="Arial" w:hAnsi="Arial" w:hint="default"/>
        <w:b/>
        <w:i w:val="0"/>
        <w:color w:val="auto"/>
        <w:sz w:val="20"/>
        <w:szCs w:val="18"/>
      </w:rPr>
    </w:lvl>
    <w:lvl w:ilvl="8">
      <w:start w:val="1"/>
      <w:numFmt w:val="none"/>
      <w:lvlRestart w:val="4"/>
      <w:lvlText w:val=""/>
      <w:lvlJc w:val="left"/>
      <w:pPr>
        <w:tabs>
          <w:tab w:val="num" w:pos="907"/>
        </w:tabs>
        <w:ind w:left="907" w:hanging="623"/>
      </w:pPr>
      <w:rPr>
        <w:rFonts w:ascii="Arial" w:hAnsi="Arial" w:cs="Arial" w:hint="default"/>
        <w:b/>
        <w:bCs w:val="0"/>
        <w:i w:val="0"/>
        <w:iCs w:val="0"/>
        <w:caps w:val="0"/>
        <w:strike w:val="0"/>
        <w:dstrike w:val="0"/>
        <w:outline w:val="0"/>
        <w:shadow w:val="0"/>
        <w:emboss w:val="0"/>
        <w:imprint w:val="0"/>
        <w:vanish w:val="0"/>
        <w:color w:val="auto"/>
        <w:sz w:val="20"/>
        <w:szCs w:val="18"/>
        <w:vertAlign w:val="baseline"/>
      </w:rPr>
    </w:lvl>
  </w:abstractNum>
  <w:abstractNum w:abstractNumId="5">
    <w:nsid w:val="3B4E67DA"/>
    <w:multiLevelType w:val="multilevel"/>
    <w:tmpl w:val="CB1EDB94"/>
    <w:lvl w:ilvl="0">
      <w:start w:val="1"/>
      <w:numFmt w:val="none"/>
      <w:pStyle w:val="Index"/>
      <w:suff w:val="nothing"/>
      <w:lvlText w:val=""/>
      <w:lvlJc w:val="left"/>
      <w:pPr>
        <w:ind w:left="0" w:firstLine="0"/>
      </w:pPr>
      <w:rPr>
        <w:rFonts w:ascii="Futura Bk" w:hAnsi="Futura Bk" w:cs="Arial" w:hint="default"/>
        <w:b w:val="0"/>
        <w:bCs/>
        <w:i w:val="0"/>
        <w:iCs w:val="0"/>
        <w:caps w:val="0"/>
        <w:strike w:val="0"/>
        <w:dstrike w:val="0"/>
        <w:outline w:val="0"/>
        <w:shadow w:val="0"/>
        <w:emboss w:val="0"/>
        <w:imprint w:val="0"/>
        <w:vanish w:val="0"/>
        <w:color w:val="006CFF"/>
        <w:sz w:val="48"/>
        <w:szCs w:val="48"/>
        <w:vertAlign w:val="baseline"/>
      </w:rPr>
    </w:lvl>
    <w:lvl w:ilvl="1">
      <w:start w:val="1"/>
      <w:numFmt w:val="none"/>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color w:val="auto"/>
        <w:sz w:val="30"/>
        <w:szCs w:val="30"/>
        <w:vertAlign w:val="baseline"/>
      </w:rPr>
    </w:lvl>
    <w:lvl w:ilvl="2">
      <w:start w:val="1"/>
      <w:numFmt w:val="none"/>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color w:val="auto"/>
        <w:sz w:val="24"/>
        <w:szCs w:val="24"/>
        <w:vertAlign w:val="baseline"/>
      </w:rPr>
    </w:lvl>
    <w:lvl w:ilvl="3">
      <w:start w:val="1"/>
      <w:numFmt w:val="none"/>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color w:val="auto"/>
        <w:sz w:val="21"/>
        <w:szCs w:val="21"/>
        <w:vertAlign w:val="baseline"/>
      </w:rPr>
    </w:lvl>
    <w:lvl w:ilvl="4">
      <w:start w:val="1"/>
      <w:numFmt w:val="none"/>
      <w:suff w:val="nothing"/>
      <w:lvlText w:val=""/>
      <w:lvlJc w:val="left"/>
      <w:pPr>
        <w:ind w:left="1327" w:hanging="448"/>
      </w:pPr>
      <w:rPr>
        <w:rFonts w:ascii="Arial" w:eastAsia="宋体" w:hAnsi="Arial" w:hint="default"/>
        <w:b w:val="0"/>
        <w:bCs w:val="0"/>
        <w:i w:val="0"/>
        <w:iCs w:val="0"/>
        <w:color w:val="auto"/>
        <w:sz w:val="20"/>
        <w:szCs w:val="20"/>
        <w:u w:val="none"/>
      </w:rPr>
    </w:lvl>
    <w:lvl w:ilvl="5">
      <w:start w:val="1"/>
      <w:numFmt w:val="none"/>
      <w:lvlRestart w:val="1"/>
      <w:suff w:val="nothing"/>
      <w:lvlText w:val=""/>
      <w:lvlJc w:val="left"/>
      <w:pPr>
        <w:ind w:left="1327" w:hanging="448"/>
      </w:pPr>
      <w:rPr>
        <w:rFonts w:ascii="Arial" w:hAnsi="Arial" w:cs="Arial Narrow" w:hint="default"/>
        <w:b/>
        <w:bCs/>
        <w:i w:val="0"/>
        <w:iCs w:val="0"/>
        <w:color w:val="auto"/>
        <w:sz w:val="20"/>
        <w:szCs w:val="20"/>
        <w:u w:val="none"/>
      </w:rPr>
    </w:lvl>
    <w:lvl w:ilvl="6">
      <w:start w:val="1"/>
      <w:numFmt w:val="decimal"/>
      <w:lvlRestart w:val="1"/>
      <w:suff w:val="nothing"/>
      <w:lvlText w:val="Table %1%7 "/>
      <w:lvlJc w:val="left"/>
      <w:pPr>
        <w:ind w:left="0" w:firstLine="879"/>
      </w:pPr>
      <w:rPr>
        <w:rFonts w:ascii="Futura Hv" w:eastAsia="宋体" w:hAnsi="Futura Hv" w:hint="default"/>
        <w:b w:val="0"/>
        <w:bCs/>
        <w:i w:val="0"/>
        <w:iCs w:val="0"/>
        <w:caps w:val="0"/>
        <w:strike w:val="0"/>
        <w:dstrike w:val="0"/>
        <w:shadow w:val="0"/>
        <w:emboss w:val="0"/>
        <w:imprint w:val="0"/>
        <w:vanish w:val="0"/>
        <w:color w:val="0066FF"/>
        <w:spacing w:val="0"/>
        <w:w w:val="100"/>
        <w:kern w:val="0"/>
        <w:position w:val="0"/>
        <w:sz w:val="20"/>
        <w:szCs w:val="20"/>
        <w:vertAlign w:val="baseline"/>
      </w:rPr>
    </w:lvl>
    <w:lvl w:ilvl="7">
      <w:start w:val="1"/>
      <w:numFmt w:val="decimal"/>
      <w:lvlRestart w:val="1"/>
      <w:suff w:val="nothing"/>
      <w:lvlText w:val="Figure %8 "/>
      <w:lvlJc w:val="left"/>
      <w:pPr>
        <w:ind w:left="1327" w:hanging="448"/>
      </w:pPr>
      <w:rPr>
        <w:rFonts w:ascii="Futura Hv" w:hAnsi="Futura Hv" w:hint="default"/>
        <w:color w:val="0066FF"/>
        <w:sz w:val="20"/>
        <w:szCs w:val="20"/>
      </w:rPr>
    </w:lvl>
    <w:lvl w:ilvl="8">
      <w:start w:val="1"/>
      <w:numFmt w:val="decimal"/>
      <w:lvlText w:val="Step%9"/>
      <w:lvlJc w:val="left"/>
      <w:pPr>
        <w:tabs>
          <w:tab w:val="num" w:pos="907"/>
        </w:tabs>
        <w:ind w:left="907" w:hanging="623"/>
      </w:pPr>
      <w:rPr>
        <w:rFonts w:ascii="Futura Hv" w:hAnsi="Futura Hv" w:cs="Arial" w:hint="default"/>
        <w:b w:val="0"/>
        <w:bCs w:val="0"/>
        <w:i w:val="0"/>
        <w:iCs w:val="0"/>
        <w:caps w:val="0"/>
        <w:strike w:val="0"/>
        <w:dstrike w:val="0"/>
        <w:outline w:val="0"/>
        <w:shadow w:val="0"/>
        <w:emboss w:val="0"/>
        <w:imprint w:val="0"/>
        <w:vanish w:val="0"/>
        <w:color w:val="0066FF"/>
        <w:sz w:val="20"/>
        <w:szCs w:val="20"/>
        <w:vertAlign w:val="baseline"/>
      </w:rPr>
    </w:lvl>
  </w:abstractNum>
  <w:abstractNum w:abstractNumId="6">
    <w:nsid w:val="44121AA6"/>
    <w:multiLevelType w:val="multilevel"/>
    <w:tmpl w:val="B28417DA"/>
    <w:lvl w:ilvl="0">
      <w:start w:val="1"/>
      <w:numFmt w:val="decimal"/>
      <w:lvlText w:val="(%1)"/>
      <w:lvlJc w:val="left"/>
      <w:pPr>
        <w:tabs>
          <w:tab w:val="num" w:pos="397"/>
        </w:tabs>
        <w:ind w:left="397" w:hanging="397"/>
      </w:pPr>
      <w:rPr>
        <w:rFonts w:ascii="Arial" w:eastAsia="宋体" w:hAnsi="Arial" w:hint="default"/>
        <w:b w:val="0"/>
        <w:i w:val="0"/>
        <w:color w:val="auto"/>
        <w:sz w:val="18"/>
        <w:szCs w:val="18"/>
      </w:rPr>
    </w:lvl>
    <w:lvl w:ilvl="1">
      <w:start w:val="1"/>
      <w:numFmt w:val="lowerLetter"/>
      <w:lvlText w:val="%2."/>
      <w:lvlJc w:val="left"/>
      <w:pPr>
        <w:tabs>
          <w:tab w:val="num" w:pos="624"/>
        </w:tabs>
        <w:ind w:left="624" w:hanging="227"/>
      </w:pPr>
      <w:rPr>
        <w:rFonts w:ascii="Arial" w:eastAsia="宋体" w:hAnsi="Arial" w:hint="default"/>
        <w:color w:val="auto"/>
        <w:sz w:val="18"/>
      </w:rPr>
    </w:lvl>
    <w:lvl w:ilvl="2">
      <w:start w:val="1"/>
      <w:numFmt w:val="none"/>
      <w:lvlText w:val=""/>
      <w:lvlJc w:val="right"/>
      <w:pPr>
        <w:tabs>
          <w:tab w:val="num" w:pos="1260"/>
        </w:tabs>
        <w:ind w:left="1259" w:hanging="419"/>
      </w:pPr>
      <w:rPr>
        <w:rFonts w:hint="eastAsia"/>
      </w:rPr>
    </w:lvl>
    <w:lvl w:ilvl="3">
      <w:start w:val="1"/>
      <w:numFmt w:val="none"/>
      <w:lvlText w:val=""/>
      <w:lvlJc w:val="left"/>
      <w:pPr>
        <w:tabs>
          <w:tab w:val="num" w:pos="1680"/>
        </w:tabs>
        <w:ind w:left="1680" w:hanging="420"/>
      </w:pPr>
      <w:rPr>
        <w:rFonts w:hint="eastAsia"/>
      </w:rPr>
    </w:lvl>
    <w:lvl w:ilvl="4">
      <w:start w:val="1"/>
      <w:numFmt w:val="none"/>
      <w:lvlText w:val=""/>
      <w:lvlJc w:val="left"/>
      <w:pPr>
        <w:tabs>
          <w:tab w:val="num" w:pos="2100"/>
        </w:tabs>
        <w:ind w:left="2100" w:hanging="420"/>
      </w:pPr>
      <w:rPr>
        <w:rFonts w:hint="eastAsia"/>
      </w:rPr>
    </w:lvl>
    <w:lvl w:ilvl="5">
      <w:start w:val="1"/>
      <w:numFmt w:val="none"/>
      <w:lvlText w:val=""/>
      <w:lvlJc w:val="right"/>
      <w:pPr>
        <w:tabs>
          <w:tab w:val="num" w:pos="2520"/>
        </w:tabs>
        <w:ind w:left="2520" w:hanging="420"/>
      </w:pPr>
      <w:rPr>
        <w:rFonts w:hint="eastAsia"/>
      </w:rPr>
    </w:lvl>
    <w:lvl w:ilvl="6">
      <w:start w:val="1"/>
      <w:numFmt w:val="none"/>
      <w:lvlText w:val=""/>
      <w:lvlJc w:val="left"/>
      <w:pPr>
        <w:tabs>
          <w:tab w:val="num" w:pos="2940"/>
        </w:tabs>
        <w:ind w:left="2940" w:hanging="420"/>
      </w:pPr>
      <w:rPr>
        <w:rFonts w:hint="eastAsia"/>
      </w:rPr>
    </w:lvl>
    <w:lvl w:ilvl="7">
      <w:start w:val="1"/>
      <w:numFmt w:val="none"/>
      <w:lvlText w:val=""/>
      <w:lvlJc w:val="left"/>
      <w:pPr>
        <w:tabs>
          <w:tab w:val="num" w:pos="3360"/>
        </w:tabs>
        <w:ind w:left="3360" w:hanging="420"/>
      </w:pPr>
      <w:rPr>
        <w:rFonts w:hint="eastAsia"/>
      </w:rPr>
    </w:lvl>
    <w:lvl w:ilvl="8">
      <w:start w:val="1"/>
      <w:numFmt w:val="none"/>
      <w:lvlText w:val=""/>
      <w:lvlJc w:val="right"/>
      <w:pPr>
        <w:tabs>
          <w:tab w:val="num" w:pos="3780"/>
        </w:tabs>
        <w:ind w:left="3780" w:hanging="420"/>
      </w:pPr>
      <w:rPr>
        <w:rFonts w:hint="eastAsia"/>
      </w:rPr>
    </w:lvl>
  </w:abstractNum>
  <w:abstractNum w:abstractNumId="7">
    <w:nsid w:val="4E37518A"/>
    <w:multiLevelType w:val="multilevel"/>
    <w:tmpl w:val="91FE275E"/>
    <w:lvl w:ilvl="0">
      <w:start w:val="1"/>
      <w:numFmt w:val="bullet"/>
      <w:pStyle w:val="ItemList"/>
      <w:lvlText w:val=""/>
      <w:lvlJc w:val="left"/>
      <w:pPr>
        <w:tabs>
          <w:tab w:val="num" w:pos="879"/>
        </w:tabs>
        <w:ind w:left="1325" w:hanging="447"/>
      </w:pPr>
      <w:rPr>
        <w:rFonts w:ascii="Symbol" w:hAnsi="Symbol" w:hint="default"/>
        <w:b/>
        <w:bCs w:val="0"/>
        <w:i w:val="0"/>
        <w:iCs w:val="0"/>
        <w:color w:val="auto"/>
        <w:sz w:val="20"/>
        <w:szCs w:val="20"/>
      </w:rPr>
    </w:lvl>
    <w:lvl w:ilvl="1">
      <w:start w:val="1"/>
      <w:numFmt w:val="bullet"/>
      <w:pStyle w:val="ItemList2"/>
      <w:lvlText w:val=""/>
      <w:lvlJc w:val="left"/>
      <w:pPr>
        <w:tabs>
          <w:tab w:val="num" w:pos="1327"/>
        </w:tabs>
        <w:ind w:left="1644" w:hanging="317"/>
      </w:pPr>
      <w:rPr>
        <w:rFonts w:ascii="Wingdings" w:hAnsi="Wingdings" w:hint="default"/>
        <w:b w:val="0"/>
        <w:bCs w:val="0"/>
        <w:i w:val="0"/>
        <w:iCs w:val="0"/>
        <w:color w:val="auto"/>
        <w:sz w:val="12"/>
        <w:szCs w:val="20"/>
      </w:rPr>
    </w:lvl>
    <w:lvl w:ilvl="2">
      <w:start w:val="1"/>
      <w:numFmt w:val="bullet"/>
      <w:pStyle w:val="ItemList3"/>
      <w:lvlText w:val=""/>
      <w:lvlJc w:val="left"/>
      <w:pPr>
        <w:tabs>
          <w:tab w:val="num" w:pos="1644"/>
        </w:tabs>
        <w:ind w:left="1962" w:hanging="318"/>
      </w:pPr>
      <w:rPr>
        <w:rFonts w:ascii="Symbol" w:hAnsi="Symbol" w:hint="default"/>
        <w:b w:val="0"/>
        <w:bCs w:val="0"/>
        <w:i w:val="0"/>
        <w:iCs w:val="0"/>
        <w:color w:val="auto"/>
        <w:sz w:val="20"/>
        <w:szCs w:val="20"/>
      </w:rPr>
    </w:lvl>
    <w:lvl w:ilvl="3">
      <w:start w:val="1"/>
      <w:numFmt w:val="bullet"/>
      <w:lvlRestart w:val="0"/>
      <w:pStyle w:val="ItemListinTable"/>
      <w:lvlText w:val=""/>
      <w:lvlJc w:val="left"/>
      <w:pPr>
        <w:tabs>
          <w:tab w:val="num" w:pos="0"/>
        </w:tabs>
        <w:ind w:left="397" w:hanging="397"/>
      </w:pPr>
      <w:rPr>
        <w:rFonts w:ascii="Symbol" w:hAnsi="Symbol" w:hint="default"/>
        <w:b w:val="0"/>
        <w:bCs w:val="0"/>
        <w:i w:val="0"/>
        <w:iCs w:val="0"/>
        <w:color w:val="auto"/>
        <w:sz w:val="18"/>
        <w:szCs w:val="20"/>
      </w:rPr>
    </w:lvl>
    <w:lvl w:ilvl="4">
      <w:start w:val="1"/>
      <w:numFmt w:val="bullet"/>
      <w:pStyle w:val="ItemListinTable2"/>
      <w:lvlText w:val=""/>
      <w:lvlJc w:val="left"/>
      <w:pPr>
        <w:tabs>
          <w:tab w:val="num" w:pos="397"/>
        </w:tabs>
        <w:ind w:left="680" w:hanging="283"/>
      </w:pPr>
      <w:rPr>
        <w:rFonts w:ascii="Wingdings" w:hAnsi="Wingdings" w:hint="default"/>
        <w:b w:val="0"/>
        <w:bCs w:val="0"/>
        <w:i w:val="0"/>
        <w:iCs w:val="0"/>
        <w:color w:val="auto"/>
        <w:sz w:val="10"/>
        <w:szCs w:val="20"/>
      </w:rPr>
    </w:lvl>
    <w:lvl w:ilvl="5">
      <w:start w:val="1"/>
      <w:numFmt w:val="bullet"/>
      <w:lvlRestart w:val="0"/>
      <w:pStyle w:val="NotesTextList"/>
      <w:lvlText w:val=""/>
      <w:lvlJc w:val="left"/>
      <w:pPr>
        <w:tabs>
          <w:tab w:val="num" w:pos="0"/>
        </w:tabs>
        <w:ind w:left="289" w:hanging="289"/>
      </w:pPr>
      <w:rPr>
        <w:rFonts w:ascii="Symbol" w:hAnsi="Symbol" w:hint="default"/>
        <w:color w:val="auto"/>
        <w:sz w:val="20"/>
        <w:szCs w:val="20"/>
      </w:rPr>
    </w:lvl>
    <w:lvl w:ilvl="6">
      <w:start w:val="1"/>
      <w:numFmt w:val="none"/>
      <w:lvlText w:val="%7"/>
      <w:lvlJc w:val="left"/>
      <w:pPr>
        <w:tabs>
          <w:tab w:val="num" w:pos="323"/>
        </w:tabs>
        <w:ind w:left="323" w:firstLine="920"/>
      </w:pPr>
      <w:rPr>
        <w:rFonts w:hint="default"/>
        <w:color w:val="auto"/>
      </w:rPr>
    </w:lvl>
    <w:lvl w:ilvl="7">
      <w:start w:val="1"/>
      <w:numFmt w:val="none"/>
      <w:lvlText w:val="%8"/>
      <w:lvlJc w:val="left"/>
      <w:pPr>
        <w:tabs>
          <w:tab w:val="num" w:pos="323"/>
        </w:tabs>
        <w:ind w:left="323" w:firstLine="920"/>
      </w:pPr>
      <w:rPr>
        <w:rFonts w:hint="default"/>
      </w:rPr>
    </w:lvl>
    <w:lvl w:ilvl="8">
      <w:start w:val="1"/>
      <w:numFmt w:val="none"/>
      <w:lvlText w:val="%9"/>
      <w:lvlJc w:val="left"/>
      <w:pPr>
        <w:tabs>
          <w:tab w:val="num" w:pos="323"/>
        </w:tabs>
        <w:ind w:left="323" w:firstLine="920"/>
      </w:pPr>
      <w:rPr>
        <w:rFonts w:hint="default"/>
      </w:rPr>
    </w:lvl>
  </w:abstractNum>
  <w:abstractNum w:abstractNumId="8">
    <w:nsid w:val="64722DFF"/>
    <w:multiLevelType w:val="hybridMultilevel"/>
    <w:tmpl w:val="134808A8"/>
    <w:lvl w:ilvl="0" w:tplc="76A0791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7755585C"/>
    <w:multiLevelType w:val="multilevel"/>
    <w:tmpl w:val="2ACC4566"/>
    <w:lvl w:ilvl="0">
      <w:start w:val="1"/>
      <w:numFmt w:val="decimal"/>
      <w:lvlText w:val="%1."/>
      <w:lvlJc w:val="left"/>
      <w:pPr>
        <w:tabs>
          <w:tab w:val="num" w:pos="1325"/>
        </w:tabs>
        <w:ind w:left="1325" w:hanging="447"/>
      </w:pPr>
      <w:rPr>
        <w:rFonts w:ascii="Futura Hv" w:hAnsi="Futura Hv" w:hint="default"/>
        <w:b w:val="0"/>
        <w:i w:val="0"/>
        <w:color w:val="0066FF"/>
        <w:sz w:val="18"/>
        <w:szCs w:val="18"/>
        <w:u w:val="none"/>
      </w:rPr>
    </w:lvl>
    <w:lvl w:ilvl="1">
      <w:start w:val="1"/>
      <w:numFmt w:val="lowerLetter"/>
      <w:lvlText w:val="%2."/>
      <w:lvlJc w:val="left"/>
      <w:pPr>
        <w:tabs>
          <w:tab w:val="num" w:pos="1643"/>
        </w:tabs>
        <w:ind w:left="1643" w:hanging="317"/>
      </w:pPr>
      <w:rPr>
        <w:rFonts w:ascii="Futura Hv" w:hAnsi="Futura Hv" w:hint="default"/>
        <w:b w:val="0"/>
        <w:i w:val="0"/>
        <w:color w:val="0066FF"/>
        <w:sz w:val="18"/>
        <w:szCs w:val="18"/>
      </w:rPr>
    </w:lvl>
    <w:lvl w:ilvl="2">
      <w:start w:val="1"/>
      <w:numFmt w:val="lowerRoman"/>
      <w:pStyle w:val="Itemstep3"/>
      <w:lvlText w:val="%3"/>
      <w:lvlJc w:val="left"/>
      <w:pPr>
        <w:tabs>
          <w:tab w:val="num" w:pos="1955"/>
        </w:tabs>
        <w:ind w:left="1955" w:hanging="312"/>
      </w:pPr>
      <w:rPr>
        <w:rFonts w:ascii="Futura Hv" w:hAnsi="Futura Hv" w:hint="default"/>
        <w:b w:val="0"/>
        <w:i w:val="0"/>
        <w:color w:val="0066FF"/>
        <w:sz w:val="18"/>
        <w:szCs w:val="18"/>
      </w:rPr>
    </w:lvl>
    <w:lvl w:ilvl="3">
      <w:start w:val="1"/>
      <w:numFmt w:val="none"/>
      <w:lvlRestart w:val="0"/>
      <w:suff w:val="nothing"/>
      <w:lvlText w:val=""/>
      <w:lvlJc w:val="left"/>
      <w:pPr>
        <w:ind w:left="2520" w:firstLine="0"/>
      </w:pPr>
      <w:rPr>
        <w:rFonts w:hint="default"/>
        <w:color w:val="669900"/>
      </w:rPr>
    </w:lvl>
    <w:lvl w:ilvl="4">
      <w:start w:val="1"/>
      <w:numFmt w:val="none"/>
      <w:lvlRestart w:val="0"/>
      <w:suff w:val="nothing"/>
      <w:lvlText w:val=""/>
      <w:lvlJc w:val="left"/>
      <w:pPr>
        <w:ind w:left="2520" w:firstLine="0"/>
      </w:pPr>
      <w:rPr>
        <w:rFonts w:hint="default"/>
        <w:color w:val="669900"/>
      </w:rPr>
    </w:lvl>
    <w:lvl w:ilvl="5">
      <w:start w:val="1"/>
      <w:numFmt w:val="none"/>
      <w:lvlRestart w:val="0"/>
      <w:suff w:val="nothing"/>
      <w:lvlText w:val=""/>
      <w:lvlJc w:val="left"/>
      <w:pPr>
        <w:ind w:left="2520" w:firstLine="0"/>
      </w:pPr>
      <w:rPr>
        <w:rFonts w:hint="default"/>
        <w:color w:val="669900"/>
      </w:rPr>
    </w:lvl>
    <w:lvl w:ilvl="6">
      <w:start w:val="1"/>
      <w:numFmt w:val="none"/>
      <w:lvlRestart w:val="0"/>
      <w:suff w:val="nothing"/>
      <w:lvlText w:val=""/>
      <w:lvlJc w:val="left"/>
      <w:pPr>
        <w:ind w:left="2520" w:firstLine="0"/>
      </w:pPr>
      <w:rPr>
        <w:rFonts w:hint="default"/>
        <w:color w:val="669900"/>
      </w:rPr>
    </w:lvl>
    <w:lvl w:ilvl="7">
      <w:start w:val="1"/>
      <w:numFmt w:val="none"/>
      <w:lvlRestart w:val="0"/>
      <w:suff w:val="nothing"/>
      <w:lvlText w:val=""/>
      <w:lvlJc w:val="left"/>
      <w:pPr>
        <w:ind w:left="2520" w:firstLine="0"/>
      </w:pPr>
      <w:rPr>
        <w:rFonts w:hint="default"/>
        <w:color w:val="669900"/>
      </w:rPr>
    </w:lvl>
    <w:lvl w:ilvl="8">
      <w:start w:val="1"/>
      <w:numFmt w:val="none"/>
      <w:lvlRestart w:val="0"/>
      <w:suff w:val="nothing"/>
      <w:lvlText w:val=""/>
      <w:lvlJc w:val="left"/>
      <w:pPr>
        <w:ind w:left="2520" w:firstLine="0"/>
      </w:pPr>
      <w:rPr>
        <w:rFonts w:hint="default"/>
        <w:color w:val="669900"/>
      </w:rPr>
    </w:lvl>
  </w:abstractNum>
  <w:num w:numId="1">
    <w:abstractNumId w:val="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4"/>
  </w:num>
  <w:num w:numId="11">
    <w:abstractNumId w:val="7"/>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7"/>
  </w:num>
  <w:num w:numId="20">
    <w:abstractNumId w:val="7"/>
  </w:num>
  <w:num w:numId="21">
    <w:abstractNumId w:val="7"/>
  </w:num>
  <w:num w:numId="22">
    <w:abstractNumId w:val="7"/>
  </w:num>
  <w:num w:numId="23">
    <w:abstractNumId w:val="4"/>
  </w:num>
  <w:num w:numId="24">
    <w:abstractNumId w:val="1"/>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4"/>
  </w:num>
  <w:num w:numId="34">
    <w:abstractNumId w:val="7"/>
  </w:num>
  <w:num w:numId="35">
    <w:abstractNumId w:val="7"/>
  </w:num>
  <w:num w:numId="36">
    <w:abstractNumId w:val="4"/>
  </w:num>
  <w:num w:numId="37">
    <w:abstractNumId w:val="4"/>
  </w:num>
  <w:num w:numId="38">
    <w:abstractNumId w:val="4"/>
    <w:lvlOverride w:ilvl="0">
      <w:startOverride w:val="1"/>
    </w:lvlOverride>
    <w:lvlOverride w:ilvl="1">
      <w:startOverride w:val="5"/>
    </w:lvlOverride>
    <w:lvlOverride w:ilvl="2">
      <w:startOverride w:val="9"/>
    </w:lvlOverride>
    <w:lvlOverride w:ilvl="3">
      <w:startOverride w:val="2"/>
    </w:lvlOverride>
    <w:lvlOverride w:ilvl="4">
      <w:startOverride w:val="3"/>
    </w:lvlOverride>
    <w:lvlOverride w:ilvl="5">
      <w:startOverride w:val="16"/>
    </w:lvlOverride>
    <w:lvlOverride w:ilvl="6">
      <w:startOverride w:val="5"/>
    </w:lvlOverride>
    <w:lvlOverride w:ilvl="7">
      <w:startOverride w:val="1"/>
    </w:lvlOverride>
    <w:lvlOverride w:ilvl="8">
      <w:startOverride w:val="1"/>
    </w:lvlOverride>
  </w:num>
  <w:num w:numId="39">
    <w:abstractNumId w:val="7"/>
  </w:num>
  <w:num w:numId="40">
    <w:abstractNumId w:val="7"/>
  </w:num>
  <w:num w:numId="41">
    <w:abstractNumId w:val="7"/>
  </w:num>
  <w:num w:numId="42">
    <w:abstractNumId w:val="7"/>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7"/>
  </w:num>
  <w:num w:numId="51">
    <w:abstractNumId w:val="7"/>
  </w:num>
  <w:num w:numId="52">
    <w:abstractNumId w:val="7"/>
  </w:num>
  <w:num w:numId="53">
    <w:abstractNumId w:val="7"/>
  </w:num>
  <w:num w:numId="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lvlOverride w:ilvl="8">
      <w:startOverride w:val="1"/>
    </w:lvlOverride>
  </w:num>
  <w:num w:numId="56">
    <w:abstractNumId w:val="4"/>
    <w:lvlOverride w:ilvl="0">
      <w:startOverride w:val="1"/>
    </w:lvlOverride>
    <w:lvlOverride w:ilvl="1">
      <w:startOverride w:val="5"/>
    </w:lvlOverride>
    <w:lvlOverride w:ilvl="2">
      <w:startOverride w:val="9"/>
    </w:lvlOverride>
    <w:lvlOverride w:ilvl="3">
      <w:startOverride w:val="2"/>
    </w:lvlOverride>
    <w:lvlOverride w:ilvl="4">
      <w:startOverride w:val="3"/>
    </w:lvlOverride>
    <w:lvlOverride w:ilvl="5">
      <w:startOverride w:val="17"/>
    </w:lvlOverride>
    <w:lvlOverride w:ilvl="6">
      <w:startOverride w:val="5"/>
    </w:lvlOverride>
    <w:lvlOverride w:ilvl="7">
      <w:startOverride w:val="3"/>
    </w:lvlOverride>
    <w:lvlOverride w:ilvl="8">
      <w:startOverride w:val="1"/>
    </w:lvlOverride>
  </w:num>
  <w:num w:numId="57">
    <w:abstractNumId w:val="4"/>
    <w:lvlOverride w:ilvl="0">
      <w:startOverride w:val="1"/>
    </w:lvlOverride>
    <w:lvlOverride w:ilvl="1">
      <w:startOverride w:val="5"/>
    </w:lvlOverride>
    <w:lvlOverride w:ilvl="2">
      <w:startOverride w:val="9"/>
    </w:lvlOverride>
    <w:lvlOverride w:ilvl="3">
      <w:startOverride w:val="2"/>
    </w:lvlOverride>
    <w:lvlOverride w:ilvl="4">
      <w:startOverride w:val="3"/>
    </w:lvlOverride>
    <w:lvlOverride w:ilvl="5">
      <w:startOverride w:val="18"/>
    </w:lvlOverride>
    <w:lvlOverride w:ilvl="6">
      <w:startOverride w:val="5"/>
    </w:lvlOverride>
    <w:lvlOverride w:ilvl="7">
      <w:startOverride w:val="5"/>
    </w:lvlOverride>
    <w:lvlOverride w:ilvl="8">
      <w:startOverride w:val="1"/>
    </w:lvlOverride>
  </w:num>
  <w:num w:numId="58">
    <w:abstractNumId w:val="4"/>
    <w:lvlOverride w:ilvl="0">
      <w:startOverride w:val="1"/>
    </w:lvlOverride>
    <w:lvlOverride w:ilvl="1">
      <w:startOverride w:val="11"/>
    </w:lvlOverride>
    <w:lvlOverride w:ilvl="2">
      <w:startOverride w:val="21"/>
    </w:lvlOverride>
    <w:lvlOverride w:ilvl="3">
      <w:startOverride w:val="12"/>
    </w:lvlOverride>
    <w:lvlOverride w:ilvl="4">
      <w:startOverride w:val="8"/>
    </w:lvlOverride>
    <w:lvlOverride w:ilvl="5">
      <w:startOverride w:val="51"/>
    </w:lvlOverride>
    <w:lvlOverride w:ilvl="6">
      <w:startOverride w:val="1"/>
    </w:lvlOverride>
    <w:lvlOverride w:ilvl="7">
      <w:startOverride w:val="4"/>
    </w:lvlOverride>
    <w:lvlOverride w:ilvl="8">
      <w:startOverride w:val="1"/>
    </w:lvlOverride>
  </w:num>
  <w:num w:numId="59">
    <w:abstractNumId w:val="4"/>
    <w:lvlOverride w:ilvl="0">
      <w:startOverride w:val="1"/>
    </w:lvlOverride>
    <w:lvlOverride w:ilvl="1">
      <w:startOverride w:val="11"/>
    </w:lvlOverride>
    <w:lvlOverride w:ilvl="2">
      <w:startOverride w:val="20"/>
    </w:lvlOverride>
    <w:lvlOverride w:ilvl="3">
      <w:startOverride w:val="9"/>
    </w:lvlOverride>
    <w:lvlOverride w:ilvl="4">
      <w:startOverride w:val="7"/>
    </w:lvlOverride>
    <w:lvlOverride w:ilvl="5">
      <w:startOverride w:val="48"/>
    </w:lvlOverride>
    <w:lvlOverride w:ilvl="6">
      <w:startOverride w:val="1"/>
    </w:lvlOverride>
    <w:lvlOverride w:ilvl="7">
      <w:startOverride w:val="4"/>
    </w:lvlOverride>
    <w:lvlOverride w:ilvl="8">
      <w:startOverride w:val="1"/>
    </w:lvlOverride>
  </w:num>
  <w:num w:numId="60">
    <w:abstractNumId w:val="4"/>
    <w:lvlOverride w:ilvl="0">
      <w:startOverride w:val="1"/>
    </w:lvlOverride>
    <w:lvlOverride w:ilvl="1">
      <w:startOverride w:val="9"/>
    </w:lvlOverride>
    <w:lvlOverride w:ilvl="2">
      <w:startOverride w:val="18"/>
    </w:lvlOverride>
    <w:lvlOverride w:ilvl="3">
      <w:startOverride w:val="4"/>
    </w:lvlOverride>
    <w:lvlOverride w:ilvl="4">
      <w:startOverride w:val="6"/>
    </w:lvlOverride>
    <w:lvlOverride w:ilvl="5">
      <w:startOverride w:val="37"/>
    </w:lvlOverride>
    <w:lvlOverride w:ilvl="6">
      <w:startOverride w:val="1"/>
    </w:lvlOverride>
    <w:lvlOverride w:ilvl="7">
      <w:startOverride w:val="4"/>
    </w:lvlOverride>
    <w:lvlOverride w:ilvl="8">
      <w:startOverride w:val="1"/>
    </w:lvlOverride>
  </w:num>
  <w:num w:numId="61">
    <w:abstractNumId w:val="4"/>
  </w:num>
  <w:num w:numId="62">
    <w:abstractNumId w:val="4"/>
  </w:num>
  <w:num w:numId="63">
    <w:abstractNumId w:val="7"/>
  </w:num>
  <w:num w:numId="64">
    <w:abstractNumId w:val="4"/>
    <w:lvlOverride w:ilvl="0">
      <w:startOverride w:val="1"/>
    </w:lvlOverride>
    <w:lvlOverride w:ilvl="1">
      <w:startOverride w:val="7"/>
    </w:lvlOverride>
    <w:lvlOverride w:ilvl="2">
      <w:startOverride w:val="15"/>
    </w:lvlOverride>
    <w:lvlOverride w:ilvl="3">
      <w:startOverride w:val="4"/>
    </w:lvlOverride>
    <w:lvlOverride w:ilvl="4">
      <w:startOverride w:val="6"/>
    </w:lvlOverride>
    <w:lvlOverride w:ilvl="5">
      <w:startOverride w:val="28"/>
    </w:lvlOverride>
    <w:lvlOverride w:ilvl="6">
      <w:startOverride w:val="1"/>
    </w:lvlOverride>
    <w:lvlOverride w:ilvl="7">
      <w:startOverride w:val="4"/>
    </w:lvlOverride>
    <w:lvlOverride w:ilvl="8">
      <w:startOverride w:val="1"/>
    </w:lvlOverride>
  </w:num>
  <w:num w:numId="65">
    <w:abstractNumId w:val="4"/>
    <w:lvlOverride w:ilvl="0">
      <w:startOverride w:val="1"/>
    </w:lvlOverride>
    <w:lvlOverride w:ilvl="1">
      <w:startOverride w:val="9"/>
    </w:lvlOverride>
    <w:lvlOverride w:ilvl="2">
      <w:startOverride w:val="16"/>
    </w:lvlOverride>
    <w:lvlOverride w:ilvl="3">
      <w:startOverride w:val="4"/>
    </w:lvlOverride>
    <w:lvlOverride w:ilvl="4">
      <w:startOverride w:val="6"/>
    </w:lvlOverride>
    <w:lvlOverride w:ilvl="5">
      <w:startOverride w:val="30"/>
    </w:lvlOverride>
    <w:lvlOverride w:ilvl="6">
      <w:startOverride w:val="1"/>
    </w:lvlOverride>
    <w:lvlOverride w:ilvl="7">
      <w:startOverride w:val="4"/>
    </w:lvlOverride>
    <w:lvlOverride w:ilvl="8">
      <w:startOverride w:val="1"/>
    </w:lvlOverride>
  </w:num>
  <w:num w:numId="66">
    <w:abstractNumId w:val="4"/>
    <w:lvlOverride w:ilvl="0">
      <w:startOverride w:val="1"/>
    </w:lvlOverride>
    <w:lvlOverride w:ilvl="1">
      <w:startOverride w:val="9"/>
    </w:lvlOverride>
    <w:lvlOverride w:ilvl="2">
      <w:startOverride w:val="17"/>
    </w:lvlOverride>
    <w:lvlOverride w:ilvl="3">
      <w:startOverride w:val="4"/>
    </w:lvlOverride>
    <w:lvlOverride w:ilvl="4">
      <w:startOverride w:val="6"/>
    </w:lvlOverride>
    <w:lvlOverride w:ilvl="5">
      <w:startOverride w:val="32"/>
    </w:lvlOverride>
    <w:lvlOverride w:ilvl="6">
      <w:startOverride w:val="1"/>
    </w:lvlOverride>
    <w:lvlOverride w:ilvl="7">
      <w:startOverride w:val="4"/>
    </w:lvlOverride>
    <w:lvlOverride w:ilvl="8">
      <w:startOverride w:val="1"/>
    </w:lvlOverride>
  </w:num>
  <w:num w:numId="67">
    <w:abstractNumId w:val="4"/>
  </w:num>
  <w:num w:numId="68">
    <w:abstractNumId w:val="4"/>
  </w:num>
  <w:num w:numId="69">
    <w:abstractNumId w:val="4"/>
  </w:num>
  <w:num w:numId="70">
    <w:abstractNumId w:val="4"/>
    <w:lvlOverride w:ilvl="0">
      <w:startOverride w:val="1"/>
    </w:lvlOverride>
    <w:lvlOverride w:ilvl="1">
      <w:startOverride w:val="9"/>
    </w:lvlOverride>
    <w:lvlOverride w:ilvl="2">
      <w:startOverride w:val="18"/>
    </w:lvlOverride>
    <w:lvlOverride w:ilvl="3">
      <w:startOverride w:val="4"/>
    </w:lvlOverride>
    <w:lvlOverride w:ilvl="4">
      <w:startOverride w:val="6"/>
    </w:lvlOverride>
    <w:lvlOverride w:ilvl="5">
      <w:startOverride w:val="38"/>
    </w:lvlOverride>
    <w:lvlOverride w:ilvl="6">
      <w:startOverride w:val="1"/>
    </w:lvlOverride>
    <w:lvlOverride w:ilvl="7">
      <w:startOverride w:val="4"/>
    </w:lvlOverride>
    <w:lvlOverride w:ilvl="8">
      <w:startOverride w:val="1"/>
    </w:lvlOverride>
  </w:num>
  <w:num w:numId="71">
    <w:abstractNumId w:val="4"/>
  </w:num>
  <w:num w:numId="72">
    <w:abstractNumId w:val="4"/>
  </w:num>
  <w:num w:numId="73">
    <w:abstractNumId w:val="4"/>
    <w:lvlOverride w:ilvl="0">
      <w:startOverride w:val="1"/>
    </w:lvlOverride>
    <w:lvlOverride w:ilvl="1">
      <w:startOverride w:val="10"/>
    </w:lvlOverride>
    <w:lvlOverride w:ilvl="2">
      <w:startOverride w:val="19"/>
    </w:lvlOverride>
    <w:lvlOverride w:ilvl="3">
      <w:startOverride w:val="4"/>
    </w:lvlOverride>
    <w:lvlOverride w:ilvl="4">
      <w:startOverride w:val="6"/>
    </w:lvlOverride>
    <w:lvlOverride w:ilvl="5">
      <w:startOverride w:val="40"/>
    </w:lvlOverride>
    <w:lvlOverride w:ilvl="6">
      <w:startOverride w:val="1"/>
    </w:lvlOverride>
    <w:lvlOverride w:ilvl="7">
      <w:startOverride w:val="4"/>
    </w:lvlOverride>
    <w:lvlOverride w:ilvl="8">
      <w:startOverride w:val="1"/>
    </w:lvlOverride>
  </w:num>
  <w:num w:numId="74">
    <w:abstractNumId w:val="7"/>
  </w:num>
  <w:num w:numId="75">
    <w:abstractNumId w:val="4"/>
    <w:lvlOverride w:ilvl="0">
      <w:startOverride w:val="1"/>
    </w:lvlOverride>
    <w:lvlOverride w:ilvl="1">
      <w:startOverride w:val="11"/>
    </w:lvlOverride>
    <w:lvlOverride w:ilvl="2">
      <w:startOverride w:val="19"/>
    </w:lvlOverride>
    <w:lvlOverride w:ilvl="3">
      <w:startOverride w:val="6"/>
    </w:lvlOverride>
    <w:lvlOverride w:ilvl="4">
      <w:startOverride w:val="6"/>
    </w:lvlOverride>
    <w:lvlOverride w:ilvl="5">
      <w:startOverride w:val="46"/>
    </w:lvlOverride>
    <w:lvlOverride w:ilvl="6">
      <w:startOverride w:val="1"/>
    </w:lvlOverride>
    <w:lvlOverride w:ilvl="7">
      <w:startOverride w:val="4"/>
    </w:lvlOverride>
    <w:lvlOverride w:ilvl="8">
      <w:startOverride w:val="1"/>
    </w:lvlOverride>
  </w:num>
  <w:num w:numId="76">
    <w:abstractNumId w:val="7"/>
  </w:num>
  <w:num w:numId="77">
    <w:abstractNumId w:val="7"/>
  </w:num>
  <w:num w:numId="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4"/>
    </w:lvlOverride>
    <w:lvlOverride w:ilvl="8">
      <w:startOverride w:val="1"/>
    </w:lvlOverride>
  </w:num>
  <w:num w:numId="79">
    <w:abstractNumId w:val="4"/>
  </w:num>
  <w:num w:numId="80">
    <w:abstractNumId w:val="7"/>
  </w:num>
  <w:num w:numId="81">
    <w:abstractNumId w:val="7"/>
  </w:num>
  <w:num w:numId="82">
    <w:abstractNumId w:val="7"/>
  </w:num>
  <w:num w:numId="83">
    <w:abstractNumId w:val="4"/>
  </w:num>
  <w:num w:numId="84">
    <w:abstractNumId w:val="7"/>
  </w:num>
  <w:num w:numId="85">
    <w:abstractNumId w:val="3"/>
  </w:num>
  <w:num w:numId="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lvlOverride w:ilvl="8">
      <w:startOverride w:val="1"/>
    </w:lvlOverride>
  </w:num>
  <w:num w:numId="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
  </w:num>
  <w:num w:numId="90">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7"/>
  </w:num>
  <w:num w:numId="9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2"/>
    </w:lvlOverride>
  </w:num>
  <w:num w:numId="93">
    <w:abstractNumId w:val="4"/>
  </w:num>
  <w:num w:numId="94">
    <w:abstractNumId w:val="4"/>
  </w:num>
  <w:num w:numId="95">
    <w:abstractNumId w:val="7"/>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
  </w:num>
  <w:num w:numId="98">
    <w:abstractNumId w:val="8"/>
  </w:num>
  <w:num w:numId="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hideGrammaticalErrors/>
  <w:attachedTemplate r:id="rId1"/>
  <w:stylePaneFormatFilter w:val="1F01"/>
  <w:stylePaneSortMethod w:val="0000"/>
  <w:doNotTrackMoves/>
  <w:defaultTabStop w:val="425"/>
  <w:doNotHyphenateCaps/>
  <w:drawingGridHorizontalSpacing w:val="100"/>
  <w:drawingGridVerticalSpacing w:val="317"/>
  <w:displayHorizontalDrawingGridEvery w:val="0"/>
  <w:characterSpacingControl w:val="compressPunctuation"/>
  <w:hdrShapeDefaults>
    <o:shapedefaults v:ext="edit" spidmax="1390594"/>
  </w:hdrShapeDefaults>
  <w:footnotePr>
    <w:footnote w:id="-1"/>
    <w:footnote w:id="0"/>
  </w:footnotePr>
  <w:endnotePr>
    <w:endnote w:id="-1"/>
    <w:endnote w:id="0"/>
  </w:endnotePr>
  <w:compat>
    <w:useFELayout/>
  </w:compat>
  <w:rsids>
    <w:rsidRoot w:val="00851660"/>
    <w:rsid w:val="00000055"/>
    <w:rsid w:val="00000526"/>
    <w:rsid w:val="00000740"/>
    <w:rsid w:val="00000920"/>
    <w:rsid w:val="000024FE"/>
    <w:rsid w:val="000025A0"/>
    <w:rsid w:val="00002937"/>
    <w:rsid w:val="00002DAC"/>
    <w:rsid w:val="00003019"/>
    <w:rsid w:val="000037D7"/>
    <w:rsid w:val="00003A2E"/>
    <w:rsid w:val="00003A55"/>
    <w:rsid w:val="00003B15"/>
    <w:rsid w:val="00003BF8"/>
    <w:rsid w:val="00003C8A"/>
    <w:rsid w:val="00003E7C"/>
    <w:rsid w:val="00004079"/>
    <w:rsid w:val="0000442B"/>
    <w:rsid w:val="000054CF"/>
    <w:rsid w:val="00005ADC"/>
    <w:rsid w:val="0000668D"/>
    <w:rsid w:val="000067A7"/>
    <w:rsid w:val="00006C44"/>
    <w:rsid w:val="000075B9"/>
    <w:rsid w:val="00007957"/>
    <w:rsid w:val="00007998"/>
    <w:rsid w:val="000106B5"/>
    <w:rsid w:val="00010753"/>
    <w:rsid w:val="0001096B"/>
    <w:rsid w:val="00010C17"/>
    <w:rsid w:val="00010E6A"/>
    <w:rsid w:val="000115F1"/>
    <w:rsid w:val="0001184B"/>
    <w:rsid w:val="00012232"/>
    <w:rsid w:val="000123B5"/>
    <w:rsid w:val="00013087"/>
    <w:rsid w:val="0001325D"/>
    <w:rsid w:val="00013279"/>
    <w:rsid w:val="00013717"/>
    <w:rsid w:val="0001397E"/>
    <w:rsid w:val="00013FC0"/>
    <w:rsid w:val="00014472"/>
    <w:rsid w:val="00014A05"/>
    <w:rsid w:val="00014FB2"/>
    <w:rsid w:val="00015238"/>
    <w:rsid w:val="00015C3D"/>
    <w:rsid w:val="0001609A"/>
    <w:rsid w:val="00016259"/>
    <w:rsid w:val="0001643D"/>
    <w:rsid w:val="00016706"/>
    <w:rsid w:val="000171F9"/>
    <w:rsid w:val="000174E2"/>
    <w:rsid w:val="000176B2"/>
    <w:rsid w:val="0001793A"/>
    <w:rsid w:val="00017C0B"/>
    <w:rsid w:val="00017F2F"/>
    <w:rsid w:val="0002014D"/>
    <w:rsid w:val="000204D8"/>
    <w:rsid w:val="0002089C"/>
    <w:rsid w:val="00020938"/>
    <w:rsid w:val="00020D19"/>
    <w:rsid w:val="00022007"/>
    <w:rsid w:val="00022012"/>
    <w:rsid w:val="00022416"/>
    <w:rsid w:val="00022C2E"/>
    <w:rsid w:val="00023201"/>
    <w:rsid w:val="000234D8"/>
    <w:rsid w:val="000236EE"/>
    <w:rsid w:val="00024069"/>
    <w:rsid w:val="00024654"/>
    <w:rsid w:val="000246B8"/>
    <w:rsid w:val="00024917"/>
    <w:rsid w:val="00024B06"/>
    <w:rsid w:val="000250CE"/>
    <w:rsid w:val="00025538"/>
    <w:rsid w:val="00025687"/>
    <w:rsid w:val="00025733"/>
    <w:rsid w:val="00026124"/>
    <w:rsid w:val="00026492"/>
    <w:rsid w:val="00026611"/>
    <w:rsid w:val="0002662D"/>
    <w:rsid w:val="00026988"/>
    <w:rsid w:val="000274E9"/>
    <w:rsid w:val="000307C7"/>
    <w:rsid w:val="000308EF"/>
    <w:rsid w:val="000309CC"/>
    <w:rsid w:val="00030C77"/>
    <w:rsid w:val="00031087"/>
    <w:rsid w:val="00031526"/>
    <w:rsid w:val="0003243B"/>
    <w:rsid w:val="00032953"/>
    <w:rsid w:val="00033033"/>
    <w:rsid w:val="0003374C"/>
    <w:rsid w:val="00033AE1"/>
    <w:rsid w:val="00033AF6"/>
    <w:rsid w:val="00033BD2"/>
    <w:rsid w:val="00033EC5"/>
    <w:rsid w:val="00033F43"/>
    <w:rsid w:val="00034507"/>
    <w:rsid w:val="00034A85"/>
    <w:rsid w:val="00034B5F"/>
    <w:rsid w:val="00034E56"/>
    <w:rsid w:val="00034F6C"/>
    <w:rsid w:val="000351C1"/>
    <w:rsid w:val="00035B0E"/>
    <w:rsid w:val="00035B8E"/>
    <w:rsid w:val="000362BD"/>
    <w:rsid w:val="00036A6D"/>
    <w:rsid w:val="00036BF1"/>
    <w:rsid w:val="00036C56"/>
    <w:rsid w:val="00036D30"/>
    <w:rsid w:val="00036D51"/>
    <w:rsid w:val="00037145"/>
    <w:rsid w:val="0003763F"/>
    <w:rsid w:val="000377CD"/>
    <w:rsid w:val="000407C8"/>
    <w:rsid w:val="00040BC0"/>
    <w:rsid w:val="0004111E"/>
    <w:rsid w:val="00041224"/>
    <w:rsid w:val="000416E2"/>
    <w:rsid w:val="00041C08"/>
    <w:rsid w:val="00042A7D"/>
    <w:rsid w:val="000436E1"/>
    <w:rsid w:val="00043DF2"/>
    <w:rsid w:val="00044173"/>
    <w:rsid w:val="00044396"/>
    <w:rsid w:val="00044686"/>
    <w:rsid w:val="0004498E"/>
    <w:rsid w:val="00044E5A"/>
    <w:rsid w:val="00045597"/>
    <w:rsid w:val="000455EA"/>
    <w:rsid w:val="000456B4"/>
    <w:rsid w:val="00045BFE"/>
    <w:rsid w:val="00045D1D"/>
    <w:rsid w:val="00045F1F"/>
    <w:rsid w:val="00046184"/>
    <w:rsid w:val="000464FE"/>
    <w:rsid w:val="00046CBA"/>
    <w:rsid w:val="00046D53"/>
    <w:rsid w:val="000478EC"/>
    <w:rsid w:val="00047BCE"/>
    <w:rsid w:val="00047DAE"/>
    <w:rsid w:val="00047E34"/>
    <w:rsid w:val="00047FEB"/>
    <w:rsid w:val="000505F5"/>
    <w:rsid w:val="00050C04"/>
    <w:rsid w:val="00050C1E"/>
    <w:rsid w:val="00050CBD"/>
    <w:rsid w:val="0005159C"/>
    <w:rsid w:val="0005169C"/>
    <w:rsid w:val="000516A5"/>
    <w:rsid w:val="000520A6"/>
    <w:rsid w:val="000520C7"/>
    <w:rsid w:val="00052405"/>
    <w:rsid w:val="00052672"/>
    <w:rsid w:val="00052819"/>
    <w:rsid w:val="0005296E"/>
    <w:rsid w:val="00053139"/>
    <w:rsid w:val="00053EB0"/>
    <w:rsid w:val="00054240"/>
    <w:rsid w:val="000544B4"/>
    <w:rsid w:val="000544FA"/>
    <w:rsid w:val="00054575"/>
    <w:rsid w:val="000545B6"/>
    <w:rsid w:val="000545EC"/>
    <w:rsid w:val="0005464A"/>
    <w:rsid w:val="00054B66"/>
    <w:rsid w:val="0005512F"/>
    <w:rsid w:val="000552A9"/>
    <w:rsid w:val="00056288"/>
    <w:rsid w:val="00056348"/>
    <w:rsid w:val="000563BE"/>
    <w:rsid w:val="000564DE"/>
    <w:rsid w:val="000566DE"/>
    <w:rsid w:val="00056CF0"/>
    <w:rsid w:val="00056DE9"/>
    <w:rsid w:val="0005728E"/>
    <w:rsid w:val="0005744E"/>
    <w:rsid w:val="00057585"/>
    <w:rsid w:val="00057AD0"/>
    <w:rsid w:val="00057C91"/>
    <w:rsid w:val="00057DEE"/>
    <w:rsid w:val="00057EDF"/>
    <w:rsid w:val="000603CE"/>
    <w:rsid w:val="00060A7E"/>
    <w:rsid w:val="00060E8D"/>
    <w:rsid w:val="0006189B"/>
    <w:rsid w:val="00062265"/>
    <w:rsid w:val="0006271C"/>
    <w:rsid w:val="00062920"/>
    <w:rsid w:val="000630B8"/>
    <w:rsid w:val="00063551"/>
    <w:rsid w:val="00063662"/>
    <w:rsid w:val="00063B38"/>
    <w:rsid w:val="00063E92"/>
    <w:rsid w:val="00064640"/>
    <w:rsid w:val="000655B1"/>
    <w:rsid w:val="00066456"/>
    <w:rsid w:val="00066683"/>
    <w:rsid w:val="00066D4A"/>
    <w:rsid w:val="000672DA"/>
    <w:rsid w:val="000678B5"/>
    <w:rsid w:val="00067D02"/>
    <w:rsid w:val="00070110"/>
    <w:rsid w:val="00070153"/>
    <w:rsid w:val="00070AE7"/>
    <w:rsid w:val="000714CC"/>
    <w:rsid w:val="000715D2"/>
    <w:rsid w:val="000721AB"/>
    <w:rsid w:val="00072219"/>
    <w:rsid w:val="00072233"/>
    <w:rsid w:val="00072294"/>
    <w:rsid w:val="000725A5"/>
    <w:rsid w:val="00072BF4"/>
    <w:rsid w:val="00073634"/>
    <w:rsid w:val="00073874"/>
    <w:rsid w:val="000739D0"/>
    <w:rsid w:val="000741DA"/>
    <w:rsid w:val="00074C70"/>
    <w:rsid w:val="00074E8E"/>
    <w:rsid w:val="00075036"/>
    <w:rsid w:val="00075314"/>
    <w:rsid w:val="00075726"/>
    <w:rsid w:val="00075A38"/>
    <w:rsid w:val="00075B65"/>
    <w:rsid w:val="0007605A"/>
    <w:rsid w:val="00076ADF"/>
    <w:rsid w:val="00077301"/>
    <w:rsid w:val="000775A6"/>
    <w:rsid w:val="000778F1"/>
    <w:rsid w:val="00077D2B"/>
    <w:rsid w:val="0008033E"/>
    <w:rsid w:val="000805BE"/>
    <w:rsid w:val="000807EA"/>
    <w:rsid w:val="000811EF"/>
    <w:rsid w:val="00081ADB"/>
    <w:rsid w:val="00081B12"/>
    <w:rsid w:val="00081B4F"/>
    <w:rsid w:val="00081B9C"/>
    <w:rsid w:val="00081CBE"/>
    <w:rsid w:val="000821F0"/>
    <w:rsid w:val="00082DC9"/>
    <w:rsid w:val="00084388"/>
    <w:rsid w:val="0008461F"/>
    <w:rsid w:val="00084D39"/>
    <w:rsid w:val="00085B46"/>
    <w:rsid w:val="00086062"/>
    <w:rsid w:val="00086304"/>
    <w:rsid w:val="00086534"/>
    <w:rsid w:val="00086FF7"/>
    <w:rsid w:val="00087096"/>
    <w:rsid w:val="000870A5"/>
    <w:rsid w:val="0008797A"/>
    <w:rsid w:val="00087CB7"/>
    <w:rsid w:val="00087CFA"/>
    <w:rsid w:val="00087FC5"/>
    <w:rsid w:val="00090050"/>
    <w:rsid w:val="000901E7"/>
    <w:rsid w:val="000903CA"/>
    <w:rsid w:val="000910B7"/>
    <w:rsid w:val="0009123B"/>
    <w:rsid w:val="00091392"/>
    <w:rsid w:val="0009149D"/>
    <w:rsid w:val="00091586"/>
    <w:rsid w:val="00091960"/>
    <w:rsid w:val="00091E05"/>
    <w:rsid w:val="00091E90"/>
    <w:rsid w:val="00091F7D"/>
    <w:rsid w:val="00091F94"/>
    <w:rsid w:val="000921A9"/>
    <w:rsid w:val="00092577"/>
    <w:rsid w:val="00092924"/>
    <w:rsid w:val="0009298F"/>
    <w:rsid w:val="00092BEE"/>
    <w:rsid w:val="00093B2E"/>
    <w:rsid w:val="00093C40"/>
    <w:rsid w:val="00093C4C"/>
    <w:rsid w:val="00093C58"/>
    <w:rsid w:val="00093C92"/>
    <w:rsid w:val="00093D9B"/>
    <w:rsid w:val="00093E85"/>
    <w:rsid w:val="000945A6"/>
    <w:rsid w:val="00094733"/>
    <w:rsid w:val="00094A43"/>
    <w:rsid w:val="00094B75"/>
    <w:rsid w:val="00094DBB"/>
    <w:rsid w:val="00095B13"/>
    <w:rsid w:val="00095CA2"/>
    <w:rsid w:val="00095E74"/>
    <w:rsid w:val="00095FDC"/>
    <w:rsid w:val="000963F9"/>
    <w:rsid w:val="000973E0"/>
    <w:rsid w:val="000976EB"/>
    <w:rsid w:val="000977F5"/>
    <w:rsid w:val="0009783F"/>
    <w:rsid w:val="0009789B"/>
    <w:rsid w:val="00097D2C"/>
    <w:rsid w:val="00097E6A"/>
    <w:rsid w:val="000A0650"/>
    <w:rsid w:val="000A09F4"/>
    <w:rsid w:val="000A0C18"/>
    <w:rsid w:val="000A1045"/>
    <w:rsid w:val="000A182B"/>
    <w:rsid w:val="000A187D"/>
    <w:rsid w:val="000A235E"/>
    <w:rsid w:val="000A2569"/>
    <w:rsid w:val="000A2B65"/>
    <w:rsid w:val="000A30C0"/>
    <w:rsid w:val="000A3749"/>
    <w:rsid w:val="000A392B"/>
    <w:rsid w:val="000A3B19"/>
    <w:rsid w:val="000A41F0"/>
    <w:rsid w:val="000A4AAE"/>
    <w:rsid w:val="000A4EC3"/>
    <w:rsid w:val="000A50E9"/>
    <w:rsid w:val="000A515B"/>
    <w:rsid w:val="000A520E"/>
    <w:rsid w:val="000A56DB"/>
    <w:rsid w:val="000A574B"/>
    <w:rsid w:val="000A5D29"/>
    <w:rsid w:val="000A5FE2"/>
    <w:rsid w:val="000A60A1"/>
    <w:rsid w:val="000A60EE"/>
    <w:rsid w:val="000A64D3"/>
    <w:rsid w:val="000A66A4"/>
    <w:rsid w:val="000A67A6"/>
    <w:rsid w:val="000A6AD1"/>
    <w:rsid w:val="000A707B"/>
    <w:rsid w:val="000A78CE"/>
    <w:rsid w:val="000B0765"/>
    <w:rsid w:val="000B0A00"/>
    <w:rsid w:val="000B16FD"/>
    <w:rsid w:val="000B1AA0"/>
    <w:rsid w:val="000B2031"/>
    <w:rsid w:val="000B20EE"/>
    <w:rsid w:val="000B24CA"/>
    <w:rsid w:val="000B27F0"/>
    <w:rsid w:val="000B28BD"/>
    <w:rsid w:val="000B2978"/>
    <w:rsid w:val="000B2B1F"/>
    <w:rsid w:val="000B2D89"/>
    <w:rsid w:val="000B3338"/>
    <w:rsid w:val="000B3FFE"/>
    <w:rsid w:val="000B40A7"/>
    <w:rsid w:val="000B40C4"/>
    <w:rsid w:val="000B40EF"/>
    <w:rsid w:val="000B45E9"/>
    <w:rsid w:val="000B471D"/>
    <w:rsid w:val="000B4AB8"/>
    <w:rsid w:val="000B515E"/>
    <w:rsid w:val="000B5388"/>
    <w:rsid w:val="000B5818"/>
    <w:rsid w:val="000B5EA0"/>
    <w:rsid w:val="000B6233"/>
    <w:rsid w:val="000B65EF"/>
    <w:rsid w:val="000B69C5"/>
    <w:rsid w:val="000B6C30"/>
    <w:rsid w:val="000B6F0D"/>
    <w:rsid w:val="000B734D"/>
    <w:rsid w:val="000B77E8"/>
    <w:rsid w:val="000B7A78"/>
    <w:rsid w:val="000C161E"/>
    <w:rsid w:val="000C1875"/>
    <w:rsid w:val="000C1C15"/>
    <w:rsid w:val="000C2052"/>
    <w:rsid w:val="000C2ECB"/>
    <w:rsid w:val="000C38D9"/>
    <w:rsid w:val="000C3BB5"/>
    <w:rsid w:val="000C3C0C"/>
    <w:rsid w:val="000C3C1A"/>
    <w:rsid w:val="000C3FD4"/>
    <w:rsid w:val="000C3FE5"/>
    <w:rsid w:val="000C43A5"/>
    <w:rsid w:val="000C45AB"/>
    <w:rsid w:val="000C4F33"/>
    <w:rsid w:val="000C59BD"/>
    <w:rsid w:val="000C6223"/>
    <w:rsid w:val="000C6755"/>
    <w:rsid w:val="000C6878"/>
    <w:rsid w:val="000C75B4"/>
    <w:rsid w:val="000C7CA9"/>
    <w:rsid w:val="000D0287"/>
    <w:rsid w:val="000D0B21"/>
    <w:rsid w:val="000D14BC"/>
    <w:rsid w:val="000D1A8D"/>
    <w:rsid w:val="000D1F18"/>
    <w:rsid w:val="000D1F2C"/>
    <w:rsid w:val="000D250F"/>
    <w:rsid w:val="000D2A42"/>
    <w:rsid w:val="000D2B96"/>
    <w:rsid w:val="000D2F41"/>
    <w:rsid w:val="000D370B"/>
    <w:rsid w:val="000D44D0"/>
    <w:rsid w:val="000D615F"/>
    <w:rsid w:val="000D6228"/>
    <w:rsid w:val="000D6A3B"/>
    <w:rsid w:val="000D6A60"/>
    <w:rsid w:val="000D6C33"/>
    <w:rsid w:val="000D70D1"/>
    <w:rsid w:val="000D72AF"/>
    <w:rsid w:val="000D7524"/>
    <w:rsid w:val="000E005B"/>
    <w:rsid w:val="000E0739"/>
    <w:rsid w:val="000E088A"/>
    <w:rsid w:val="000E183F"/>
    <w:rsid w:val="000E18A0"/>
    <w:rsid w:val="000E1AB0"/>
    <w:rsid w:val="000E1B69"/>
    <w:rsid w:val="000E1D57"/>
    <w:rsid w:val="000E1D5B"/>
    <w:rsid w:val="000E2498"/>
    <w:rsid w:val="000E24F2"/>
    <w:rsid w:val="000E25DC"/>
    <w:rsid w:val="000E2ADA"/>
    <w:rsid w:val="000E2B15"/>
    <w:rsid w:val="000E3406"/>
    <w:rsid w:val="000E363E"/>
    <w:rsid w:val="000E38E5"/>
    <w:rsid w:val="000E3972"/>
    <w:rsid w:val="000E3AA5"/>
    <w:rsid w:val="000E3B7E"/>
    <w:rsid w:val="000E46D7"/>
    <w:rsid w:val="000E46F1"/>
    <w:rsid w:val="000E4FDD"/>
    <w:rsid w:val="000E5BBA"/>
    <w:rsid w:val="000E604F"/>
    <w:rsid w:val="000E60EA"/>
    <w:rsid w:val="000E62FE"/>
    <w:rsid w:val="000E6C22"/>
    <w:rsid w:val="000E727C"/>
    <w:rsid w:val="000E7AB5"/>
    <w:rsid w:val="000E7B81"/>
    <w:rsid w:val="000E7FD4"/>
    <w:rsid w:val="000E7FF5"/>
    <w:rsid w:val="000F091B"/>
    <w:rsid w:val="000F0E23"/>
    <w:rsid w:val="000F1110"/>
    <w:rsid w:val="000F1740"/>
    <w:rsid w:val="000F1EE4"/>
    <w:rsid w:val="000F241B"/>
    <w:rsid w:val="000F249F"/>
    <w:rsid w:val="000F2BBD"/>
    <w:rsid w:val="000F2EB3"/>
    <w:rsid w:val="000F3D2E"/>
    <w:rsid w:val="000F3DEE"/>
    <w:rsid w:val="000F416E"/>
    <w:rsid w:val="000F4870"/>
    <w:rsid w:val="000F4875"/>
    <w:rsid w:val="000F4D5A"/>
    <w:rsid w:val="000F4EC5"/>
    <w:rsid w:val="000F531F"/>
    <w:rsid w:val="000F5375"/>
    <w:rsid w:val="000F5532"/>
    <w:rsid w:val="000F58DD"/>
    <w:rsid w:val="000F59BE"/>
    <w:rsid w:val="000F640A"/>
    <w:rsid w:val="000F69EF"/>
    <w:rsid w:val="000F6E4E"/>
    <w:rsid w:val="000F6EF7"/>
    <w:rsid w:val="000F7230"/>
    <w:rsid w:val="000F7BC3"/>
    <w:rsid w:val="00100350"/>
    <w:rsid w:val="0010065F"/>
    <w:rsid w:val="00100700"/>
    <w:rsid w:val="0010070F"/>
    <w:rsid w:val="00100766"/>
    <w:rsid w:val="00100AEF"/>
    <w:rsid w:val="001018A7"/>
    <w:rsid w:val="00101A24"/>
    <w:rsid w:val="00101B9F"/>
    <w:rsid w:val="00102012"/>
    <w:rsid w:val="00102537"/>
    <w:rsid w:val="001028BD"/>
    <w:rsid w:val="00102E15"/>
    <w:rsid w:val="0010302F"/>
    <w:rsid w:val="001030C4"/>
    <w:rsid w:val="001036C2"/>
    <w:rsid w:val="00103BB7"/>
    <w:rsid w:val="00103F8D"/>
    <w:rsid w:val="00103FAE"/>
    <w:rsid w:val="001055F2"/>
    <w:rsid w:val="0010582A"/>
    <w:rsid w:val="00105CE3"/>
    <w:rsid w:val="00106124"/>
    <w:rsid w:val="0010688F"/>
    <w:rsid w:val="00106A3B"/>
    <w:rsid w:val="001076C8"/>
    <w:rsid w:val="00107C64"/>
    <w:rsid w:val="00107CD0"/>
    <w:rsid w:val="00110035"/>
    <w:rsid w:val="00110589"/>
    <w:rsid w:val="00110E78"/>
    <w:rsid w:val="00110FFC"/>
    <w:rsid w:val="00111111"/>
    <w:rsid w:val="001117F4"/>
    <w:rsid w:val="00111899"/>
    <w:rsid w:val="00111E9F"/>
    <w:rsid w:val="00112F61"/>
    <w:rsid w:val="0011313F"/>
    <w:rsid w:val="00113299"/>
    <w:rsid w:val="00113553"/>
    <w:rsid w:val="00114DBD"/>
    <w:rsid w:val="00114E3A"/>
    <w:rsid w:val="001154AF"/>
    <w:rsid w:val="001155CD"/>
    <w:rsid w:val="00115DA5"/>
    <w:rsid w:val="00116EA2"/>
    <w:rsid w:val="00116EF9"/>
    <w:rsid w:val="001175E3"/>
    <w:rsid w:val="00117883"/>
    <w:rsid w:val="0011789D"/>
    <w:rsid w:val="0012002F"/>
    <w:rsid w:val="001200DC"/>
    <w:rsid w:val="0012019A"/>
    <w:rsid w:val="001202DC"/>
    <w:rsid w:val="0012066B"/>
    <w:rsid w:val="001207C1"/>
    <w:rsid w:val="0012132E"/>
    <w:rsid w:val="00121482"/>
    <w:rsid w:val="00121840"/>
    <w:rsid w:val="00121F0C"/>
    <w:rsid w:val="001234E6"/>
    <w:rsid w:val="001242C4"/>
    <w:rsid w:val="00124970"/>
    <w:rsid w:val="00125084"/>
    <w:rsid w:val="00125254"/>
    <w:rsid w:val="00125478"/>
    <w:rsid w:val="00125BAE"/>
    <w:rsid w:val="0012629E"/>
    <w:rsid w:val="00126ADA"/>
    <w:rsid w:val="00126B5B"/>
    <w:rsid w:val="00127450"/>
    <w:rsid w:val="00127576"/>
    <w:rsid w:val="00127CD5"/>
    <w:rsid w:val="00127CF8"/>
    <w:rsid w:val="00127D1A"/>
    <w:rsid w:val="001301AE"/>
    <w:rsid w:val="001301D6"/>
    <w:rsid w:val="00130A94"/>
    <w:rsid w:val="00130E55"/>
    <w:rsid w:val="00131268"/>
    <w:rsid w:val="00131287"/>
    <w:rsid w:val="00131B3B"/>
    <w:rsid w:val="00131E58"/>
    <w:rsid w:val="00131FEA"/>
    <w:rsid w:val="001320C2"/>
    <w:rsid w:val="001337B4"/>
    <w:rsid w:val="001338CE"/>
    <w:rsid w:val="00133B2D"/>
    <w:rsid w:val="00133E59"/>
    <w:rsid w:val="00133EF6"/>
    <w:rsid w:val="0013406E"/>
    <w:rsid w:val="0013448F"/>
    <w:rsid w:val="00134C9C"/>
    <w:rsid w:val="00135B4F"/>
    <w:rsid w:val="00135B97"/>
    <w:rsid w:val="00135F20"/>
    <w:rsid w:val="00135F51"/>
    <w:rsid w:val="00136099"/>
    <w:rsid w:val="001364E5"/>
    <w:rsid w:val="00136709"/>
    <w:rsid w:val="001369A9"/>
    <w:rsid w:val="00136CF4"/>
    <w:rsid w:val="00137004"/>
    <w:rsid w:val="001376C3"/>
    <w:rsid w:val="00137FEA"/>
    <w:rsid w:val="001406F9"/>
    <w:rsid w:val="00140DBC"/>
    <w:rsid w:val="00140DC5"/>
    <w:rsid w:val="00140F16"/>
    <w:rsid w:val="001412CE"/>
    <w:rsid w:val="001412E3"/>
    <w:rsid w:val="00141556"/>
    <w:rsid w:val="00141DBC"/>
    <w:rsid w:val="00142714"/>
    <w:rsid w:val="0014293F"/>
    <w:rsid w:val="00142AFD"/>
    <w:rsid w:val="00144106"/>
    <w:rsid w:val="0014477C"/>
    <w:rsid w:val="001451FE"/>
    <w:rsid w:val="00145399"/>
    <w:rsid w:val="001460C1"/>
    <w:rsid w:val="0014685B"/>
    <w:rsid w:val="00146965"/>
    <w:rsid w:val="001475B0"/>
    <w:rsid w:val="00147B63"/>
    <w:rsid w:val="001501C9"/>
    <w:rsid w:val="00150896"/>
    <w:rsid w:val="001508FC"/>
    <w:rsid w:val="00152261"/>
    <w:rsid w:val="00152A95"/>
    <w:rsid w:val="001534C2"/>
    <w:rsid w:val="00153549"/>
    <w:rsid w:val="00153FE2"/>
    <w:rsid w:val="00153FF9"/>
    <w:rsid w:val="00154419"/>
    <w:rsid w:val="001548DF"/>
    <w:rsid w:val="001548E0"/>
    <w:rsid w:val="00154D9D"/>
    <w:rsid w:val="00155812"/>
    <w:rsid w:val="00155E8F"/>
    <w:rsid w:val="00155F96"/>
    <w:rsid w:val="00156728"/>
    <w:rsid w:val="00156F6B"/>
    <w:rsid w:val="001573F1"/>
    <w:rsid w:val="00157747"/>
    <w:rsid w:val="00157AF0"/>
    <w:rsid w:val="001603AD"/>
    <w:rsid w:val="0016136C"/>
    <w:rsid w:val="00161370"/>
    <w:rsid w:val="00161F44"/>
    <w:rsid w:val="00162845"/>
    <w:rsid w:val="001628D6"/>
    <w:rsid w:val="00162C3C"/>
    <w:rsid w:val="00163BAA"/>
    <w:rsid w:val="00163E8E"/>
    <w:rsid w:val="00164120"/>
    <w:rsid w:val="001644C0"/>
    <w:rsid w:val="00165AB9"/>
    <w:rsid w:val="00166833"/>
    <w:rsid w:val="001672E0"/>
    <w:rsid w:val="001676FA"/>
    <w:rsid w:val="00167E0B"/>
    <w:rsid w:val="001701C2"/>
    <w:rsid w:val="00170FB9"/>
    <w:rsid w:val="0017112E"/>
    <w:rsid w:val="00171B14"/>
    <w:rsid w:val="00171C2A"/>
    <w:rsid w:val="00171EB6"/>
    <w:rsid w:val="00171EC1"/>
    <w:rsid w:val="001721A5"/>
    <w:rsid w:val="00172587"/>
    <w:rsid w:val="00172A8E"/>
    <w:rsid w:val="00172C13"/>
    <w:rsid w:val="001731D9"/>
    <w:rsid w:val="00173931"/>
    <w:rsid w:val="00173C85"/>
    <w:rsid w:val="00173FBF"/>
    <w:rsid w:val="00174862"/>
    <w:rsid w:val="00174A21"/>
    <w:rsid w:val="00175017"/>
    <w:rsid w:val="00175516"/>
    <w:rsid w:val="001756E9"/>
    <w:rsid w:val="00175AB9"/>
    <w:rsid w:val="001761A6"/>
    <w:rsid w:val="0017667E"/>
    <w:rsid w:val="001768C1"/>
    <w:rsid w:val="00176B40"/>
    <w:rsid w:val="00176C6F"/>
    <w:rsid w:val="00176FA8"/>
    <w:rsid w:val="00177001"/>
    <w:rsid w:val="00177988"/>
    <w:rsid w:val="00177BF7"/>
    <w:rsid w:val="00180212"/>
    <w:rsid w:val="0018095C"/>
    <w:rsid w:val="0018099D"/>
    <w:rsid w:val="00180C73"/>
    <w:rsid w:val="001815C6"/>
    <w:rsid w:val="00181660"/>
    <w:rsid w:val="00181EE6"/>
    <w:rsid w:val="001825A6"/>
    <w:rsid w:val="00182A56"/>
    <w:rsid w:val="00182B8C"/>
    <w:rsid w:val="00182C53"/>
    <w:rsid w:val="001834F0"/>
    <w:rsid w:val="001837B5"/>
    <w:rsid w:val="001837E9"/>
    <w:rsid w:val="00183809"/>
    <w:rsid w:val="001838CA"/>
    <w:rsid w:val="00183963"/>
    <w:rsid w:val="00183CF3"/>
    <w:rsid w:val="00183D5E"/>
    <w:rsid w:val="001840EA"/>
    <w:rsid w:val="00184286"/>
    <w:rsid w:val="00184C39"/>
    <w:rsid w:val="00184E6D"/>
    <w:rsid w:val="00185082"/>
    <w:rsid w:val="001859D3"/>
    <w:rsid w:val="00186116"/>
    <w:rsid w:val="0018662E"/>
    <w:rsid w:val="00186C46"/>
    <w:rsid w:val="00186E59"/>
    <w:rsid w:val="00187271"/>
    <w:rsid w:val="00187677"/>
    <w:rsid w:val="00187814"/>
    <w:rsid w:val="00187E41"/>
    <w:rsid w:val="00187F95"/>
    <w:rsid w:val="001901C7"/>
    <w:rsid w:val="001902D0"/>
    <w:rsid w:val="001903D6"/>
    <w:rsid w:val="0019049B"/>
    <w:rsid w:val="001905B8"/>
    <w:rsid w:val="00190B20"/>
    <w:rsid w:val="001915DE"/>
    <w:rsid w:val="001917B8"/>
    <w:rsid w:val="001919BF"/>
    <w:rsid w:val="001925C9"/>
    <w:rsid w:val="001926C0"/>
    <w:rsid w:val="00192DD5"/>
    <w:rsid w:val="001949E5"/>
    <w:rsid w:val="00194A75"/>
    <w:rsid w:val="00194D04"/>
    <w:rsid w:val="0019570F"/>
    <w:rsid w:val="00195C5D"/>
    <w:rsid w:val="0019687B"/>
    <w:rsid w:val="00196D44"/>
    <w:rsid w:val="001973BE"/>
    <w:rsid w:val="00197923"/>
    <w:rsid w:val="00197B7A"/>
    <w:rsid w:val="00197E7B"/>
    <w:rsid w:val="001A0220"/>
    <w:rsid w:val="001A0290"/>
    <w:rsid w:val="001A03EC"/>
    <w:rsid w:val="001A0780"/>
    <w:rsid w:val="001A0866"/>
    <w:rsid w:val="001A0A6F"/>
    <w:rsid w:val="001A0AAF"/>
    <w:rsid w:val="001A0F9B"/>
    <w:rsid w:val="001A0FC3"/>
    <w:rsid w:val="001A13D0"/>
    <w:rsid w:val="001A14B1"/>
    <w:rsid w:val="001A20D6"/>
    <w:rsid w:val="001A2203"/>
    <w:rsid w:val="001A240E"/>
    <w:rsid w:val="001A270B"/>
    <w:rsid w:val="001A27DC"/>
    <w:rsid w:val="001A27E4"/>
    <w:rsid w:val="001A2E06"/>
    <w:rsid w:val="001A2E7E"/>
    <w:rsid w:val="001A2EF0"/>
    <w:rsid w:val="001A333F"/>
    <w:rsid w:val="001A394B"/>
    <w:rsid w:val="001A4138"/>
    <w:rsid w:val="001A42C7"/>
    <w:rsid w:val="001A49B0"/>
    <w:rsid w:val="001A49BE"/>
    <w:rsid w:val="001A4A9C"/>
    <w:rsid w:val="001A4B8E"/>
    <w:rsid w:val="001A69D9"/>
    <w:rsid w:val="001A6E27"/>
    <w:rsid w:val="001A72C1"/>
    <w:rsid w:val="001A72C4"/>
    <w:rsid w:val="001A7471"/>
    <w:rsid w:val="001A7852"/>
    <w:rsid w:val="001A78BB"/>
    <w:rsid w:val="001A78DF"/>
    <w:rsid w:val="001B08AB"/>
    <w:rsid w:val="001B0A6B"/>
    <w:rsid w:val="001B1113"/>
    <w:rsid w:val="001B1317"/>
    <w:rsid w:val="001B144D"/>
    <w:rsid w:val="001B297C"/>
    <w:rsid w:val="001B2B8B"/>
    <w:rsid w:val="001B2F85"/>
    <w:rsid w:val="001B2FD5"/>
    <w:rsid w:val="001B3489"/>
    <w:rsid w:val="001B3A99"/>
    <w:rsid w:val="001B44EF"/>
    <w:rsid w:val="001B452A"/>
    <w:rsid w:val="001B4BF0"/>
    <w:rsid w:val="001B5033"/>
    <w:rsid w:val="001B51AD"/>
    <w:rsid w:val="001B567A"/>
    <w:rsid w:val="001B5AC3"/>
    <w:rsid w:val="001B607D"/>
    <w:rsid w:val="001B6192"/>
    <w:rsid w:val="001B65BC"/>
    <w:rsid w:val="001B6616"/>
    <w:rsid w:val="001B73EB"/>
    <w:rsid w:val="001B76B8"/>
    <w:rsid w:val="001B7E4B"/>
    <w:rsid w:val="001C0228"/>
    <w:rsid w:val="001C0263"/>
    <w:rsid w:val="001C02BF"/>
    <w:rsid w:val="001C04E1"/>
    <w:rsid w:val="001C0605"/>
    <w:rsid w:val="001C08B0"/>
    <w:rsid w:val="001C0B58"/>
    <w:rsid w:val="001C0D83"/>
    <w:rsid w:val="001C1C2D"/>
    <w:rsid w:val="001C1D8A"/>
    <w:rsid w:val="001C2D69"/>
    <w:rsid w:val="001C3356"/>
    <w:rsid w:val="001C3B09"/>
    <w:rsid w:val="001C42A5"/>
    <w:rsid w:val="001C4697"/>
    <w:rsid w:val="001C47C5"/>
    <w:rsid w:val="001C5390"/>
    <w:rsid w:val="001C659F"/>
    <w:rsid w:val="001C65C3"/>
    <w:rsid w:val="001C6730"/>
    <w:rsid w:val="001C73DB"/>
    <w:rsid w:val="001C73EE"/>
    <w:rsid w:val="001C75C3"/>
    <w:rsid w:val="001C76A3"/>
    <w:rsid w:val="001C7886"/>
    <w:rsid w:val="001C7D6A"/>
    <w:rsid w:val="001D01C4"/>
    <w:rsid w:val="001D0C95"/>
    <w:rsid w:val="001D0D8B"/>
    <w:rsid w:val="001D0F2A"/>
    <w:rsid w:val="001D15EF"/>
    <w:rsid w:val="001D1AB7"/>
    <w:rsid w:val="001D219F"/>
    <w:rsid w:val="001D2D69"/>
    <w:rsid w:val="001D3027"/>
    <w:rsid w:val="001D304A"/>
    <w:rsid w:val="001D32B3"/>
    <w:rsid w:val="001D333F"/>
    <w:rsid w:val="001D335D"/>
    <w:rsid w:val="001D395B"/>
    <w:rsid w:val="001D3BAF"/>
    <w:rsid w:val="001D3E04"/>
    <w:rsid w:val="001D3E82"/>
    <w:rsid w:val="001D4141"/>
    <w:rsid w:val="001D46CB"/>
    <w:rsid w:val="001D4F6F"/>
    <w:rsid w:val="001D4FDC"/>
    <w:rsid w:val="001D598D"/>
    <w:rsid w:val="001D59E0"/>
    <w:rsid w:val="001D5E71"/>
    <w:rsid w:val="001D643C"/>
    <w:rsid w:val="001D67A0"/>
    <w:rsid w:val="001D6D39"/>
    <w:rsid w:val="001D6D9E"/>
    <w:rsid w:val="001D6E7F"/>
    <w:rsid w:val="001D75BA"/>
    <w:rsid w:val="001D769A"/>
    <w:rsid w:val="001D7C83"/>
    <w:rsid w:val="001E009F"/>
    <w:rsid w:val="001E09A8"/>
    <w:rsid w:val="001E0BEB"/>
    <w:rsid w:val="001E0D43"/>
    <w:rsid w:val="001E0EB5"/>
    <w:rsid w:val="001E1096"/>
    <w:rsid w:val="001E11F5"/>
    <w:rsid w:val="001E12CC"/>
    <w:rsid w:val="001E1F30"/>
    <w:rsid w:val="001E2562"/>
    <w:rsid w:val="001E25DE"/>
    <w:rsid w:val="001E2AFE"/>
    <w:rsid w:val="001E2BC6"/>
    <w:rsid w:val="001E2EF6"/>
    <w:rsid w:val="001E310D"/>
    <w:rsid w:val="001E330A"/>
    <w:rsid w:val="001E385B"/>
    <w:rsid w:val="001E3A43"/>
    <w:rsid w:val="001E3F28"/>
    <w:rsid w:val="001E3F49"/>
    <w:rsid w:val="001E454F"/>
    <w:rsid w:val="001E51E9"/>
    <w:rsid w:val="001E52E6"/>
    <w:rsid w:val="001E54DD"/>
    <w:rsid w:val="001E5578"/>
    <w:rsid w:val="001E5C80"/>
    <w:rsid w:val="001E6263"/>
    <w:rsid w:val="001E6B3F"/>
    <w:rsid w:val="001E6BAC"/>
    <w:rsid w:val="001E6C25"/>
    <w:rsid w:val="001E6D41"/>
    <w:rsid w:val="001E6D5A"/>
    <w:rsid w:val="001E75E5"/>
    <w:rsid w:val="001E7C2D"/>
    <w:rsid w:val="001F10E2"/>
    <w:rsid w:val="001F15FF"/>
    <w:rsid w:val="001F18D9"/>
    <w:rsid w:val="001F1D89"/>
    <w:rsid w:val="001F2548"/>
    <w:rsid w:val="001F2A0D"/>
    <w:rsid w:val="001F2B85"/>
    <w:rsid w:val="001F2D31"/>
    <w:rsid w:val="001F3364"/>
    <w:rsid w:val="001F371C"/>
    <w:rsid w:val="001F3AAF"/>
    <w:rsid w:val="001F3D6D"/>
    <w:rsid w:val="001F3F3E"/>
    <w:rsid w:val="001F4EE3"/>
    <w:rsid w:val="001F4EF2"/>
    <w:rsid w:val="001F4FFB"/>
    <w:rsid w:val="001F54F5"/>
    <w:rsid w:val="001F5A14"/>
    <w:rsid w:val="001F654A"/>
    <w:rsid w:val="001F6854"/>
    <w:rsid w:val="001F6921"/>
    <w:rsid w:val="001F6C19"/>
    <w:rsid w:val="001F6C4B"/>
    <w:rsid w:val="001F7130"/>
    <w:rsid w:val="001F7260"/>
    <w:rsid w:val="001F76CB"/>
    <w:rsid w:val="001F7B14"/>
    <w:rsid w:val="001F7C85"/>
    <w:rsid w:val="0020005D"/>
    <w:rsid w:val="00200462"/>
    <w:rsid w:val="0020070C"/>
    <w:rsid w:val="00201C14"/>
    <w:rsid w:val="0020200B"/>
    <w:rsid w:val="002024E8"/>
    <w:rsid w:val="00202987"/>
    <w:rsid w:val="00203471"/>
    <w:rsid w:val="002038F8"/>
    <w:rsid w:val="00203FA0"/>
    <w:rsid w:val="00203FC9"/>
    <w:rsid w:val="002041ED"/>
    <w:rsid w:val="0020435F"/>
    <w:rsid w:val="00204590"/>
    <w:rsid w:val="00204860"/>
    <w:rsid w:val="002048DA"/>
    <w:rsid w:val="00204B14"/>
    <w:rsid w:val="00204FF6"/>
    <w:rsid w:val="00205822"/>
    <w:rsid w:val="00205837"/>
    <w:rsid w:val="00205930"/>
    <w:rsid w:val="00205F2A"/>
    <w:rsid w:val="00206391"/>
    <w:rsid w:val="002072A6"/>
    <w:rsid w:val="0020730A"/>
    <w:rsid w:val="00207384"/>
    <w:rsid w:val="00207A58"/>
    <w:rsid w:val="00207D1E"/>
    <w:rsid w:val="0021035B"/>
    <w:rsid w:val="00210826"/>
    <w:rsid w:val="00210975"/>
    <w:rsid w:val="00210E2B"/>
    <w:rsid w:val="00211692"/>
    <w:rsid w:val="00211C54"/>
    <w:rsid w:val="002125DB"/>
    <w:rsid w:val="00213045"/>
    <w:rsid w:val="0021385D"/>
    <w:rsid w:val="00213AEF"/>
    <w:rsid w:val="00213E12"/>
    <w:rsid w:val="0021413D"/>
    <w:rsid w:val="002141A6"/>
    <w:rsid w:val="002143D4"/>
    <w:rsid w:val="002152D4"/>
    <w:rsid w:val="002158F5"/>
    <w:rsid w:val="00215C06"/>
    <w:rsid w:val="00215E02"/>
    <w:rsid w:val="00215E90"/>
    <w:rsid w:val="002165B5"/>
    <w:rsid w:val="002168F8"/>
    <w:rsid w:val="00216E8A"/>
    <w:rsid w:val="00217344"/>
    <w:rsid w:val="002174D2"/>
    <w:rsid w:val="00217B52"/>
    <w:rsid w:val="00217BDD"/>
    <w:rsid w:val="00217ED1"/>
    <w:rsid w:val="00217FF3"/>
    <w:rsid w:val="0022022F"/>
    <w:rsid w:val="002216F1"/>
    <w:rsid w:val="002217F9"/>
    <w:rsid w:val="00221842"/>
    <w:rsid w:val="00221B7A"/>
    <w:rsid w:val="00221D0B"/>
    <w:rsid w:val="002220EA"/>
    <w:rsid w:val="0022212E"/>
    <w:rsid w:val="00222B15"/>
    <w:rsid w:val="00222BDD"/>
    <w:rsid w:val="00222C95"/>
    <w:rsid w:val="00222F6C"/>
    <w:rsid w:val="00223A25"/>
    <w:rsid w:val="00223D7A"/>
    <w:rsid w:val="0022483F"/>
    <w:rsid w:val="00224D82"/>
    <w:rsid w:val="00224F3C"/>
    <w:rsid w:val="00225C6F"/>
    <w:rsid w:val="00225F62"/>
    <w:rsid w:val="00225FFF"/>
    <w:rsid w:val="00226BA0"/>
    <w:rsid w:val="00226BAA"/>
    <w:rsid w:val="00226E05"/>
    <w:rsid w:val="00226E5E"/>
    <w:rsid w:val="00226F8E"/>
    <w:rsid w:val="002272B6"/>
    <w:rsid w:val="002278A3"/>
    <w:rsid w:val="002278F8"/>
    <w:rsid w:val="00227D67"/>
    <w:rsid w:val="00227FC8"/>
    <w:rsid w:val="002304C5"/>
    <w:rsid w:val="002314AC"/>
    <w:rsid w:val="002320DC"/>
    <w:rsid w:val="00232594"/>
    <w:rsid w:val="00232EC7"/>
    <w:rsid w:val="00232F38"/>
    <w:rsid w:val="0023323C"/>
    <w:rsid w:val="00233315"/>
    <w:rsid w:val="00233724"/>
    <w:rsid w:val="002339BD"/>
    <w:rsid w:val="00233B69"/>
    <w:rsid w:val="00234710"/>
    <w:rsid w:val="00234B00"/>
    <w:rsid w:val="0023535C"/>
    <w:rsid w:val="0023544D"/>
    <w:rsid w:val="00235A81"/>
    <w:rsid w:val="0023627B"/>
    <w:rsid w:val="00236758"/>
    <w:rsid w:val="00236D02"/>
    <w:rsid w:val="00236D60"/>
    <w:rsid w:val="00236FC2"/>
    <w:rsid w:val="0023790F"/>
    <w:rsid w:val="00237C25"/>
    <w:rsid w:val="0024058B"/>
    <w:rsid w:val="002405ED"/>
    <w:rsid w:val="00240647"/>
    <w:rsid w:val="00240BA9"/>
    <w:rsid w:val="002414C9"/>
    <w:rsid w:val="00241AB6"/>
    <w:rsid w:val="0024203D"/>
    <w:rsid w:val="002422C8"/>
    <w:rsid w:val="0024314D"/>
    <w:rsid w:val="002432C4"/>
    <w:rsid w:val="002433D6"/>
    <w:rsid w:val="00243569"/>
    <w:rsid w:val="00243669"/>
    <w:rsid w:val="00243743"/>
    <w:rsid w:val="00243BD0"/>
    <w:rsid w:val="002443C8"/>
    <w:rsid w:val="00244E16"/>
    <w:rsid w:val="00245387"/>
    <w:rsid w:val="002462AE"/>
    <w:rsid w:val="002463D9"/>
    <w:rsid w:val="002464D5"/>
    <w:rsid w:val="002465A2"/>
    <w:rsid w:val="00246A80"/>
    <w:rsid w:val="0024780A"/>
    <w:rsid w:val="00250187"/>
    <w:rsid w:val="00250269"/>
    <w:rsid w:val="0025036F"/>
    <w:rsid w:val="002503C6"/>
    <w:rsid w:val="0025065C"/>
    <w:rsid w:val="0025076A"/>
    <w:rsid w:val="00250A11"/>
    <w:rsid w:val="00250E04"/>
    <w:rsid w:val="002515DC"/>
    <w:rsid w:val="0025186C"/>
    <w:rsid w:val="00251902"/>
    <w:rsid w:val="00251F74"/>
    <w:rsid w:val="00251FE2"/>
    <w:rsid w:val="0025214E"/>
    <w:rsid w:val="0025259F"/>
    <w:rsid w:val="00252660"/>
    <w:rsid w:val="00252B74"/>
    <w:rsid w:val="00252F72"/>
    <w:rsid w:val="002532EA"/>
    <w:rsid w:val="0025338D"/>
    <w:rsid w:val="002533D1"/>
    <w:rsid w:val="002534E2"/>
    <w:rsid w:val="00253D3A"/>
    <w:rsid w:val="00253F1D"/>
    <w:rsid w:val="002540EA"/>
    <w:rsid w:val="00254249"/>
    <w:rsid w:val="00254A5C"/>
    <w:rsid w:val="0025554D"/>
    <w:rsid w:val="002555CA"/>
    <w:rsid w:val="00255757"/>
    <w:rsid w:val="00255E8C"/>
    <w:rsid w:val="00256158"/>
    <w:rsid w:val="002563D8"/>
    <w:rsid w:val="002567B3"/>
    <w:rsid w:val="002600B1"/>
    <w:rsid w:val="00260346"/>
    <w:rsid w:val="002606B8"/>
    <w:rsid w:val="00260A65"/>
    <w:rsid w:val="00260A98"/>
    <w:rsid w:val="00260B32"/>
    <w:rsid w:val="00260C8E"/>
    <w:rsid w:val="00261172"/>
    <w:rsid w:val="002621D4"/>
    <w:rsid w:val="00262304"/>
    <w:rsid w:val="00262713"/>
    <w:rsid w:val="00262740"/>
    <w:rsid w:val="00262882"/>
    <w:rsid w:val="00262BBC"/>
    <w:rsid w:val="00262CE8"/>
    <w:rsid w:val="00263CFD"/>
    <w:rsid w:val="00265914"/>
    <w:rsid w:val="00265918"/>
    <w:rsid w:val="00265DC8"/>
    <w:rsid w:val="002669D2"/>
    <w:rsid w:val="00266B45"/>
    <w:rsid w:val="00266C34"/>
    <w:rsid w:val="00266DFB"/>
    <w:rsid w:val="002670D6"/>
    <w:rsid w:val="00267240"/>
    <w:rsid w:val="0026757E"/>
    <w:rsid w:val="00267AD8"/>
    <w:rsid w:val="00267C4E"/>
    <w:rsid w:val="002704F5"/>
    <w:rsid w:val="00271637"/>
    <w:rsid w:val="00271A02"/>
    <w:rsid w:val="002721BB"/>
    <w:rsid w:val="00272204"/>
    <w:rsid w:val="0027255D"/>
    <w:rsid w:val="00272618"/>
    <w:rsid w:val="0027264C"/>
    <w:rsid w:val="002726A4"/>
    <w:rsid w:val="00272B6E"/>
    <w:rsid w:val="00272E28"/>
    <w:rsid w:val="00272F57"/>
    <w:rsid w:val="002732C5"/>
    <w:rsid w:val="00273964"/>
    <w:rsid w:val="00273C76"/>
    <w:rsid w:val="00273F26"/>
    <w:rsid w:val="002748A3"/>
    <w:rsid w:val="00274C59"/>
    <w:rsid w:val="00274D27"/>
    <w:rsid w:val="00275233"/>
    <w:rsid w:val="0027611D"/>
    <w:rsid w:val="002765B6"/>
    <w:rsid w:val="00276CF2"/>
    <w:rsid w:val="00276D5A"/>
    <w:rsid w:val="00277264"/>
    <w:rsid w:val="002774AD"/>
    <w:rsid w:val="0027762E"/>
    <w:rsid w:val="0027763B"/>
    <w:rsid w:val="002779F9"/>
    <w:rsid w:val="00277BA3"/>
    <w:rsid w:val="0028051E"/>
    <w:rsid w:val="0028066C"/>
    <w:rsid w:val="00281817"/>
    <w:rsid w:val="00281F31"/>
    <w:rsid w:val="002821D6"/>
    <w:rsid w:val="00282356"/>
    <w:rsid w:val="00282472"/>
    <w:rsid w:val="00282559"/>
    <w:rsid w:val="00282A60"/>
    <w:rsid w:val="00282DB0"/>
    <w:rsid w:val="0028366E"/>
    <w:rsid w:val="002837B6"/>
    <w:rsid w:val="00283A1A"/>
    <w:rsid w:val="00284481"/>
    <w:rsid w:val="00284499"/>
    <w:rsid w:val="00285E1B"/>
    <w:rsid w:val="00286250"/>
    <w:rsid w:val="00286954"/>
    <w:rsid w:val="00286AF7"/>
    <w:rsid w:val="002879DF"/>
    <w:rsid w:val="00287F48"/>
    <w:rsid w:val="00290675"/>
    <w:rsid w:val="002907B8"/>
    <w:rsid w:val="00290B19"/>
    <w:rsid w:val="00290DAA"/>
    <w:rsid w:val="00291F7F"/>
    <w:rsid w:val="00292345"/>
    <w:rsid w:val="00292665"/>
    <w:rsid w:val="00292880"/>
    <w:rsid w:val="00292EA1"/>
    <w:rsid w:val="002930DC"/>
    <w:rsid w:val="002936DC"/>
    <w:rsid w:val="00293C64"/>
    <w:rsid w:val="00294D79"/>
    <w:rsid w:val="00294E72"/>
    <w:rsid w:val="002955E5"/>
    <w:rsid w:val="002955EE"/>
    <w:rsid w:val="00295D18"/>
    <w:rsid w:val="002963D3"/>
    <w:rsid w:val="00296605"/>
    <w:rsid w:val="00296761"/>
    <w:rsid w:val="00296C05"/>
    <w:rsid w:val="0029717A"/>
    <w:rsid w:val="002972E2"/>
    <w:rsid w:val="002974A1"/>
    <w:rsid w:val="002975B0"/>
    <w:rsid w:val="002976EF"/>
    <w:rsid w:val="00297915"/>
    <w:rsid w:val="00297937"/>
    <w:rsid w:val="00297AC7"/>
    <w:rsid w:val="00297CC0"/>
    <w:rsid w:val="002A0033"/>
    <w:rsid w:val="002A01B7"/>
    <w:rsid w:val="002A10D7"/>
    <w:rsid w:val="002A135D"/>
    <w:rsid w:val="002A13AB"/>
    <w:rsid w:val="002A1869"/>
    <w:rsid w:val="002A1882"/>
    <w:rsid w:val="002A19F7"/>
    <w:rsid w:val="002A1AC0"/>
    <w:rsid w:val="002A1C49"/>
    <w:rsid w:val="002A257E"/>
    <w:rsid w:val="002A270B"/>
    <w:rsid w:val="002A2ACC"/>
    <w:rsid w:val="002A2D02"/>
    <w:rsid w:val="002A2E2D"/>
    <w:rsid w:val="002A31BE"/>
    <w:rsid w:val="002A3670"/>
    <w:rsid w:val="002A4DFF"/>
    <w:rsid w:val="002A54B1"/>
    <w:rsid w:val="002A5982"/>
    <w:rsid w:val="002A5A94"/>
    <w:rsid w:val="002A5D6B"/>
    <w:rsid w:val="002A5F11"/>
    <w:rsid w:val="002A6269"/>
    <w:rsid w:val="002A73E8"/>
    <w:rsid w:val="002A78A3"/>
    <w:rsid w:val="002A78CF"/>
    <w:rsid w:val="002A7A32"/>
    <w:rsid w:val="002A7B2C"/>
    <w:rsid w:val="002A7BC3"/>
    <w:rsid w:val="002B07D5"/>
    <w:rsid w:val="002B0A32"/>
    <w:rsid w:val="002B0DC5"/>
    <w:rsid w:val="002B1126"/>
    <w:rsid w:val="002B19C5"/>
    <w:rsid w:val="002B2156"/>
    <w:rsid w:val="002B22C5"/>
    <w:rsid w:val="002B25DA"/>
    <w:rsid w:val="002B27E1"/>
    <w:rsid w:val="002B2DE7"/>
    <w:rsid w:val="002B319F"/>
    <w:rsid w:val="002B33A7"/>
    <w:rsid w:val="002B3A1D"/>
    <w:rsid w:val="002B3AA1"/>
    <w:rsid w:val="002B42E0"/>
    <w:rsid w:val="002B44BD"/>
    <w:rsid w:val="002B48D0"/>
    <w:rsid w:val="002B4E72"/>
    <w:rsid w:val="002B52B9"/>
    <w:rsid w:val="002B5720"/>
    <w:rsid w:val="002B5A42"/>
    <w:rsid w:val="002B605F"/>
    <w:rsid w:val="002B6339"/>
    <w:rsid w:val="002B63F1"/>
    <w:rsid w:val="002B6A06"/>
    <w:rsid w:val="002B6BCC"/>
    <w:rsid w:val="002B6BD4"/>
    <w:rsid w:val="002B7895"/>
    <w:rsid w:val="002B7B65"/>
    <w:rsid w:val="002B7BAF"/>
    <w:rsid w:val="002B7BF9"/>
    <w:rsid w:val="002C0231"/>
    <w:rsid w:val="002C09D5"/>
    <w:rsid w:val="002C0BB3"/>
    <w:rsid w:val="002C1228"/>
    <w:rsid w:val="002C1A44"/>
    <w:rsid w:val="002C1E37"/>
    <w:rsid w:val="002C2589"/>
    <w:rsid w:val="002C25D9"/>
    <w:rsid w:val="002C27E2"/>
    <w:rsid w:val="002C2CBE"/>
    <w:rsid w:val="002C3CE2"/>
    <w:rsid w:val="002C3D85"/>
    <w:rsid w:val="002C3D9C"/>
    <w:rsid w:val="002C40E0"/>
    <w:rsid w:val="002C4A8D"/>
    <w:rsid w:val="002C4C34"/>
    <w:rsid w:val="002C4F18"/>
    <w:rsid w:val="002C54A5"/>
    <w:rsid w:val="002C57F0"/>
    <w:rsid w:val="002C6533"/>
    <w:rsid w:val="002C7170"/>
    <w:rsid w:val="002C724A"/>
    <w:rsid w:val="002C767A"/>
    <w:rsid w:val="002D0206"/>
    <w:rsid w:val="002D0C53"/>
    <w:rsid w:val="002D0E3C"/>
    <w:rsid w:val="002D0F65"/>
    <w:rsid w:val="002D11CE"/>
    <w:rsid w:val="002D12E9"/>
    <w:rsid w:val="002D1B8D"/>
    <w:rsid w:val="002D22EB"/>
    <w:rsid w:val="002D3279"/>
    <w:rsid w:val="002D35BA"/>
    <w:rsid w:val="002D36B7"/>
    <w:rsid w:val="002D37A8"/>
    <w:rsid w:val="002D3CB2"/>
    <w:rsid w:val="002D3FC9"/>
    <w:rsid w:val="002D4728"/>
    <w:rsid w:val="002D49D9"/>
    <w:rsid w:val="002D5CE1"/>
    <w:rsid w:val="002D67A6"/>
    <w:rsid w:val="002D6BD7"/>
    <w:rsid w:val="002D6C7C"/>
    <w:rsid w:val="002D6D8F"/>
    <w:rsid w:val="002D7005"/>
    <w:rsid w:val="002D7487"/>
    <w:rsid w:val="002D7673"/>
    <w:rsid w:val="002E0239"/>
    <w:rsid w:val="002E028F"/>
    <w:rsid w:val="002E0D7A"/>
    <w:rsid w:val="002E0FAB"/>
    <w:rsid w:val="002E11C7"/>
    <w:rsid w:val="002E12FB"/>
    <w:rsid w:val="002E1BAC"/>
    <w:rsid w:val="002E1DA3"/>
    <w:rsid w:val="002E1F41"/>
    <w:rsid w:val="002E23E5"/>
    <w:rsid w:val="002E2A5B"/>
    <w:rsid w:val="002E3417"/>
    <w:rsid w:val="002E37C8"/>
    <w:rsid w:val="002E3FB3"/>
    <w:rsid w:val="002E405D"/>
    <w:rsid w:val="002E4062"/>
    <w:rsid w:val="002E416A"/>
    <w:rsid w:val="002E4188"/>
    <w:rsid w:val="002E41F6"/>
    <w:rsid w:val="002E44AD"/>
    <w:rsid w:val="002E46C8"/>
    <w:rsid w:val="002E4700"/>
    <w:rsid w:val="002E481E"/>
    <w:rsid w:val="002E4932"/>
    <w:rsid w:val="002E49FE"/>
    <w:rsid w:val="002E4E03"/>
    <w:rsid w:val="002E5067"/>
    <w:rsid w:val="002E61F4"/>
    <w:rsid w:val="002E6226"/>
    <w:rsid w:val="002E7064"/>
    <w:rsid w:val="002E708F"/>
    <w:rsid w:val="002E710B"/>
    <w:rsid w:val="002E76EA"/>
    <w:rsid w:val="002E77BD"/>
    <w:rsid w:val="002E7A16"/>
    <w:rsid w:val="002E7AB6"/>
    <w:rsid w:val="002E7B3C"/>
    <w:rsid w:val="002F0099"/>
    <w:rsid w:val="002F0522"/>
    <w:rsid w:val="002F0A4C"/>
    <w:rsid w:val="002F144A"/>
    <w:rsid w:val="002F14DB"/>
    <w:rsid w:val="002F18EB"/>
    <w:rsid w:val="002F2A7F"/>
    <w:rsid w:val="002F2B7B"/>
    <w:rsid w:val="002F315A"/>
    <w:rsid w:val="002F436B"/>
    <w:rsid w:val="002F4627"/>
    <w:rsid w:val="002F47F9"/>
    <w:rsid w:val="002F4801"/>
    <w:rsid w:val="002F4D34"/>
    <w:rsid w:val="002F5016"/>
    <w:rsid w:val="002F50DB"/>
    <w:rsid w:val="002F5114"/>
    <w:rsid w:val="002F5118"/>
    <w:rsid w:val="002F55B1"/>
    <w:rsid w:val="002F57B6"/>
    <w:rsid w:val="002F584F"/>
    <w:rsid w:val="002F5A9A"/>
    <w:rsid w:val="002F6163"/>
    <w:rsid w:val="002F6422"/>
    <w:rsid w:val="002F6DEA"/>
    <w:rsid w:val="002F7E46"/>
    <w:rsid w:val="003007AA"/>
    <w:rsid w:val="00300F7D"/>
    <w:rsid w:val="00300FD7"/>
    <w:rsid w:val="00301380"/>
    <w:rsid w:val="0030148B"/>
    <w:rsid w:val="0030148C"/>
    <w:rsid w:val="00301659"/>
    <w:rsid w:val="00301E13"/>
    <w:rsid w:val="00301E4B"/>
    <w:rsid w:val="00301EF7"/>
    <w:rsid w:val="00302B73"/>
    <w:rsid w:val="003031B3"/>
    <w:rsid w:val="003032A7"/>
    <w:rsid w:val="0030356E"/>
    <w:rsid w:val="00303772"/>
    <w:rsid w:val="00303D7B"/>
    <w:rsid w:val="00303DDB"/>
    <w:rsid w:val="00304158"/>
    <w:rsid w:val="00304226"/>
    <w:rsid w:val="0030473D"/>
    <w:rsid w:val="0030499B"/>
    <w:rsid w:val="00304AE3"/>
    <w:rsid w:val="00304C12"/>
    <w:rsid w:val="0030524C"/>
    <w:rsid w:val="003063C5"/>
    <w:rsid w:val="00306A1C"/>
    <w:rsid w:val="003073C8"/>
    <w:rsid w:val="0030751C"/>
    <w:rsid w:val="00307B4E"/>
    <w:rsid w:val="00307B98"/>
    <w:rsid w:val="003100AD"/>
    <w:rsid w:val="003104AC"/>
    <w:rsid w:val="003106C0"/>
    <w:rsid w:val="00310AD6"/>
    <w:rsid w:val="00310C1E"/>
    <w:rsid w:val="00310F88"/>
    <w:rsid w:val="003112BF"/>
    <w:rsid w:val="00311F1C"/>
    <w:rsid w:val="003121BA"/>
    <w:rsid w:val="003129FF"/>
    <w:rsid w:val="00312BB1"/>
    <w:rsid w:val="00313CF0"/>
    <w:rsid w:val="00314706"/>
    <w:rsid w:val="003148C6"/>
    <w:rsid w:val="00314B4D"/>
    <w:rsid w:val="00314E6A"/>
    <w:rsid w:val="0031507E"/>
    <w:rsid w:val="003154EC"/>
    <w:rsid w:val="00315595"/>
    <w:rsid w:val="003159D4"/>
    <w:rsid w:val="003161EB"/>
    <w:rsid w:val="00317449"/>
    <w:rsid w:val="00317F47"/>
    <w:rsid w:val="00320102"/>
    <w:rsid w:val="00320AA2"/>
    <w:rsid w:val="00321090"/>
    <w:rsid w:val="00321372"/>
    <w:rsid w:val="00321BF0"/>
    <w:rsid w:val="00321CE3"/>
    <w:rsid w:val="00321E43"/>
    <w:rsid w:val="003223EC"/>
    <w:rsid w:val="0032251C"/>
    <w:rsid w:val="00323531"/>
    <w:rsid w:val="00323C46"/>
    <w:rsid w:val="00323D10"/>
    <w:rsid w:val="00323D9A"/>
    <w:rsid w:val="00323FE2"/>
    <w:rsid w:val="0032409E"/>
    <w:rsid w:val="00324115"/>
    <w:rsid w:val="00324C14"/>
    <w:rsid w:val="00325045"/>
    <w:rsid w:val="003252D3"/>
    <w:rsid w:val="003256D3"/>
    <w:rsid w:val="00326647"/>
    <w:rsid w:val="00326903"/>
    <w:rsid w:val="003274EC"/>
    <w:rsid w:val="003278D7"/>
    <w:rsid w:val="00327AD6"/>
    <w:rsid w:val="003300DB"/>
    <w:rsid w:val="0033087A"/>
    <w:rsid w:val="00330B3B"/>
    <w:rsid w:val="00331CE4"/>
    <w:rsid w:val="00331D9F"/>
    <w:rsid w:val="00331E66"/>
    <w:rsid w:val="00332658"/>
    <w:rsid w:val="00332816"/>
    <w:rsid w:val="00332990"/>
    <w:rsid w:val="00332A57"/>
    <w:rsid w:val="00332D75"/>
    <w:rsid w:val="00332DFD"/>
    <w:rsid w:val="00333203"/>
    <w:rsid w:val="00333AD6"/>
    <w:rsid w:val="00333B73"/>
    <w:rsid w:val="00334134"/>
    <w:rsid w:val="003344CE"/>
    <w:rsid w:val="0033455C"/>
    <w:rsid w:val="003349D9"/>
    <w:rsid w:val="00334B47"/>
    <w:rsid w:val="00334B7D"/>
    <w:rsid w:val="00334EA7"/>
    <w:rsid w:val="00334F35"/>
    <w:rsid w:val="00335195"/>
    <w:rsid w:val="003353A7"/>
    <w:rsid w:val="0033550E"/>
    <w:rsid w:val="00336347"/>
    <w:rsid w:val="00336E5D"/>
    <w:rsid w:val="00337935"/>
    <w:rsid w:val="0033798C"/>
    <w:rsid w:val="00337B0F"/>
    <w:rsid w:val="0034023A"/>
    <w:rsid w:val="003403A6"/>
    <w:rsid w:val="003406CE"/>
    <w:rsid w:val="00340DE8"/>
    <w:rsid w:val="003419AB"/>
    <w:rsid w:val="00341C40"/>
    <w:rsid w:val="0034280B"/>
    <w:rsid w:val="00342DFE"/>
    <w:rsid w:val="00343474"/>
    <w:rsid w:val="00343587"/>
    <w:rsid w:val="00343CEB"/>
    <w:rsid w:val="00343EE5"/>
    <w:rsid w:val="003447F3"/>
    <w:rsid w:val="00344F33"/>
    <w:rsid w:val="00344F90"/>
    <w:rsid w:val="00344FFB"/>
    <w:rsid w:val="0034504A"/>
    <w:rsid w:val="00345414"/>
    <w:rsid w:val="0034569B"/>
    <w:rsid w:val="00345DBC"/>
    <w:rsid w:val="00346373"/>
    <w:rsid w:val="00346C2B"/>
    <w:rsid w:val="00346D2F"/>
    <w:rsid w:val="00347A2A"/>
    <w:rsid w:val="00347C2E"/>
    <w:rsid w:val="00347CBC"/>
    <w:rsid w:val="00347F58"/>
    <w:rsid w:val="00347F6A"/>
    <w:rsid w:val="00350AB5"/>
    <w:rsid w:val="003510D9"/>
    <w:rsid w:val="003512A1"/>
    <w:rsid w:val="0035162B"/>
    <w:rsid w:val="003521A0"/>
    <w:rsid w:val="003523BA"/>
    <w:rsid w:val="00352496"/>
    <w:rsid w:val="0035260F"/>
    <w:rsid w:val="003526FE"/>
    <w:rsid w:val="00352AE3"/>
    <w:rsid w:val="00352F34"/>
    <w:rsid w:val="00352F77"/>
    <w:rsid w:val="003539FB"/>
    <w:rsid w:val="00353BD1"/>
    <w:rsid w:val="00354278"/>
    <w:rsid w:val="0035451C"/>
    <w:rsid w:val="0035482B"/>
    <w:rsid w:val="00354947"/>
    <w:rsid w:val="0035494A"/>
    <w:rsid w:val="00354C55"/>
    <w:rsid w:val="00354C98"/>
    <w:rsid w:val="003550C8"/>
    <w:rsid w:val="003550FB"/>
    <w:rsid w:val="003556D9"/>
    <w:rsid w:val="003561DD"/>
    <w:rsid w:val="00356B18"/>
    <w:rsid w:val="00357021"/>
    <w:rsid w:val="003571CE"/>
    <w:rsid w:val="003574F3"/>
    <w:rsid w:val="0035755B"/>
    <w:rsid w:val="00357655"/>
    <w:rsid w:val="00357656"/>
    <w:rsid w:val="00357A49"/>
    <w:rsid w:val="00357DC0"/>
    <w:rsid w:val="00360038"/>
    <w:rsid w:val="0036050F"/>
    <w:rsid w:val="003605CD"/>
    <w:rsid w:val="00360E17"/>
    <w:rsid w:val="00361472"/>
    <w:rsid w:val="00361682"/>
    <w:rsid w:val="003618B1"/>
    <w:rsid w:val="00361D16"/>
    <w:rsid w:val="00361E37"/>
    <w:rsid w:val="00361F31"/>
    <w:rsid w:val="00362270"/>
    <w:rsid w:val="003623D9"/>
    <w:rsid w:val="00362A47"/>
    <w:rsid w:val="0036312B"/>
    <w:rsid w:val="00363502"/>
    <w:rsid w:val="003638D5"/>
    <w:rsid w:val="003638ED"/>
    <w:rsid w:val="00363A35"/>
    <w:rsid w:val="00363AF4"/>
    <w:rsid w:val="0036451F"/>
    <w:rsid w:val="00364C4C"/>
    <w:rsid w:val="003652C5"/>
    <w:rsid w:val="00365578"/>
    <w:rsid w:val="00365B73"/>
    <w:rsid w:val="00365EAE"/>
    <w:rsid w:val="00366577"/>
    <w:rsid w:val="0036727F"/>
    <w:rsid w:val="00367944"/>
    <w:rsid w:val="00367993"/>
    <w:rsid w:val="003700AD"/>
    <w:rsid w:val="003705EA"/>
    <w:rsid w:val="00370AF4"/>
    <w:rsid w:val="003710E7"/>
    <w:rsid w:val="00371185"/>
    <w:rsid w:val="003716EA"/>
    <w:rsid w:val="0037233E"/>
    <w:rsid w:val="00372BEF"/>
    <w:rsid w:val="00372F2C"/>
    <w:rsid w:val="00373921"/>
    <w:rsid w:val="00373EFF"/>
    <w:rsid w:val="00373FA2"/>
    <w:rsid w:val="003740E8"/>
    <w:rsid w:val="0037412D"/>
    <w:rsid w:val="003744EF"/>
    <w:rsid w:val="00374F62"/>
    <w:rsid w:val="00375096"/>
    <w:rsid w:val="00375149"/>
    <w:rsid w:val="0037524C"/>
    <w:rsid w:val="003757C7"/>
    <w:rsid w:val="00375EAA"/>
    <w:rsid w:val="00377717"/>
    <w:rsid w:val="0038012E"/>
    <w:rsid w:val="00380240"/>
    <w:rsid w:val="0038032B"/>
    <w:rsid w:val="00381605"/>
    <w:rsid w:val="00381BFA"/>
    <w:rsid w:val="003825EA"/>
    <w:rsid w:val="003827BB"/>
    <w:rsid w:val="00382A0F"/>
    <w:rsid w:val="0038319B"/>
    <w:rsid w:val="003832C5"/>
    <w:rsid w:val="003833B9"/>
    <w:rsid w:val="00383971"/>
    <w:rsid w:val="00383C01"/>
    <w:rsid w:val="003844F5"/>
    <w:rsid w:val="003846DC"/>
    <w:rsid w:val="00384A16"/>
    <w:rsid w:val="00384EE3"/>
    <w:rsid w:val="00385629"/>
    <w:rsid w:val="0038586F"/>
    <w:rsid w:val="00385C5D"/>
    <w:rsid w:val="0038699B"/>
    <w:rsid w:val="00386B66"/>
    <w:rsid w:val="003871D5"/>
    <w:rsid w:val="00387C10"/>
    <w:rsid w:val="00387CAB"/>
    <w:rsid w:val="00390873"/>
    <w:rsid w:val="00391B6B"/>
    <w:rsid w:val="00391CC6"/>
    <w:rsid w:val="00391E1A"/>
    <w:rsid w:val="00391F11"/>
    <w:rsid w:val="00392686"/>
    <w:rsid w:val="003938F3"/>
    <w:rsid w:val="00393A46"/>
    <w:rsid w:val="00393AFC"/>
    <w:rsid w:val="00393EE9"/>
    <w:rsid w:val="0039413B"/>
    <w:rsid w:val="00394616"/>
    <w:rsid w:val="0039463B"/>
    <w:rsid w:val="00394A42"/>
    <w:rsid w:val="00394A77"/>
    <w:rsid w:val="00394B3C"/>
    <w:rsid w:val="0039506C"/>
    <w:rsid w:val="003950B1"/>
    <w:rsid w:val="00395373"/>
    <w:rsid w:val="003953EB"/>
    <w:rsid w:val="00395EC0"/>
    <w:rsid w:val="0039635A"/>
    <w:rsid w:val="00396E5C"/>
    <w:rsid w:val="0039713B"/>
    <w:rsid w:val="00397475"/>
    <w:rsid w:val="0039775D"/>
    <w:rsid w:val="003978E5"/>
    <w:rsid w:val="003A0048"/>
    <w:rsid w:val="003A02AF"/>
    <w:rsid w:val="003A0758"/>
    <w:rsid w:val="003A0AEC"/>
    <w:rsid w:val="003A0F86"/>
    <w:rsid w:val="003A178E"/>
    <w:rsid w:val="003A1F08"/>
    <w:rsid w:val="003A1F38"/>
    <w:rsid w:val="003A1FC4"/>
    <w:rsid w:val="003A2641"/>
    <w:rsid w:val="003A282C"/>
    <w:rsid w:val="003A2DC6"/>
    <w:rsid w:val="003A2FF2"/>
    <w:rsid w:val="003A304C"/>
    <w:rsid w:val="003A3210"/>
    <w:rsid w:val="003A323E"/>
    <w:rsid w:val="003A3731"/>
    <w:rsid w:val="003A3D1C"/>
    <w:rsid w:val="003A4203"/>
    <w:rsid w:val="003A4244"/>
    <w:rsid w:val="003A443D"/>
    <w:rsid w:val="003A5280"/>
    <w:rsid w:val="003A537D"/>
    <w:rsid w:val="003A53FC"/>
    <w:rsid w:val="003A59DE"/>
    <w:rsid w:val="003A5A84"/>
    <w:rsid w:val="003A5BBA"/>
    <w:rsid w:val="003A5EF2"/>
    <w:rsid w:val="003A5FB3"/>
    <w:rsid w:val="003A5FDA"/>
    <w:rsid w:val="003A6AE3"/>
    <w:rsid w:val="003A720A"/>
    <w:rsid w:val="003A7517"/>
    <w:rsid w:val="003A77C4"/>
    <w:rsid w:val="003A788F"/>
    <w:rsid w:val="003A7C19"/>
    <w:rsid w:val="003A7D1F"/>
    <w:rsid w:val="003A7FEA"/>
    <w:rsid w:val="003B0015"/>
    <w:rsid w:val="003B0120"/>
    <w:rsid w:val="003B0412"/>
    <w:rsid w:val="003B04CA"/>
    <w:rsid w:val="003B0FE4"/>
    <w:rsid w:val="003B13BB"/>
    <w:rsid w:val="003B18AB"/>
    <w:rsid w:val="003B1949"/>
    <w:rsid w:val="003B22AB"/>
    <w:rsid w:val="003B2304"/>
    <w:rsid w:val="003B29D9"/>
    <w:rsid w:val="003B2E8D"/>
    <w:rsid w:val="003B34F0"/>
    <w:rsid w:val="003B3987"/>
    <w:rsid w:val="003B3DA6"/>
    <w:rsid w:val="003B3ED3"/>
    <w:rsid w:val="003B4110"/>
    <w:rsid w:val="003B4877"/>
    <w:rsid w:val="003B48B8"/>
    <w:rsid w:val="003B4A80"/>
    <w:rsid w:val="003B532E"/>
    <w:rsid w:val="003B57ED"/>
    <w:rsid w:val="003B592B"/>
    <w:rsid w:val="003B5A3A"/>
    <w:rsid w:val="003B6008"/>
    <w:rsid w:val="003B66F3"/>
    <w:rsid w:val="003B6AFE"/>
    <w:rsid w:val="003B76E9"/>
    <w:rsid w:val="003B7C21"/>
    <w:rsid w:val="003B7CE6"/>
    <w:rsid w:val="003C00D2"/>
    <w:rsid w:val="003C0257"/>
    <w:rsid w:val="003C06D9"/>
    <w:rsid w:val="003C0B82"/>
    <w:rsid w:val="003C1304"/>
    <w:rsid w:val="003C23B6"/>
    <w:rsid w:val="003C2605"/>
    <w:rsid w:val="003C2B1C"/>
    <w:rsid w:val="003C2DDC"/>
    <w:rsid w:val="003C2F67"/>
    <w:rsid w:val="003C31C3"/>
    <w:rsid w:val="003C37CF"/>
    <w:rsid w:val="003C3CE8"/>
    <w:rsid w:val="003C3F7A"/>
    <w:rsid w:val="003C3FD8"/>
    <w:rsid w:val="003C43BE"/>
    <w:rsid w:val="003C4605"/>
    <w:rsid w:val="003C4B17"/>
    <w:rsid w:val="003C6787"/>
    <w:rsid w:val="003C683E"/>
    <w:rsid w:val="003C6DD6"/>
    <w:rsid w:val="003C6E72"/>
    <w:rsid w:val="003C6FE8"/>
    <w:rsid w:val="003C751B"/>
    <w:rsid w:val="003C7929"/>
    <w:rsid w:val="003C7B50"/>
    <w:rsid w:val="003C7BD5"/>
    <w:rsid w:val="003D03FE"/>
    <w:rsid w:val="003D054E"/>
    <w:rsid w:val="003D0FB5"/>
    <w:rsid w:val="003D10BC"/>
    <w:rsid w:val="003D19D7"/>
    <w:rsid w:val="003D1EB2"/>
    <w:rsid w:val="003D1FB4"/>
    <w:rsid w:val="003D2078"/>
    <w:rsid w:val="003D20FB"/>
    <w:rsid w:val="003D2198"/>
    <w:rsid w:val="003D23A1"/>
    <w:rsid w:val="003D25BA"/>
    <w:rsid w:val="003D29B2"/>
    <w:rsid w:val="003D2EBB"/>
    <w:rsid w:val="003D2FDE"/>
    <w:rsid w:val="003D351E"/>
    <w:rsid w:val="003D39CD"/>
    <w:rsid w:val="003D47A1"/>
    <w:rsid w:val="003D495F"/>
    <w:rsid w:val="003D4B79"/>
    <w:rsid w:val="003D4D54"/>
    <w:rsid w:val="003D51E6"/>
    <w:rsid w:val="003D566D"/>
    <w:rsid w:val="003D610B"/>
    <w:rsid w:val="003D645C"/>
    <w:rsid w:val="003D653C"/>
    <w:rsid w:val="003D6650"/>
    <w:rsid w:val="003D6BDF"/>
    <w:rsid w:val="003D6C96"/>
    <w:rsid w:val="003D6E73"/>
    <w:rsid w:val="003D6FF0"/>
    <w:rsid w:val="003D7375"/>
    <w:rsid w:val="003D76F7"/>
    <w:rsid w:val="003D77E6"/>
    <w:rsid w:val="003E0319"/>
    <w:rsid w:val="003E0D27"/>
    <w:rsid w:val="003E0E89"/>
    <w:rsid w:val="003E17B1"/>
    <w:rsid w:val="003E1853"/>
    <w:rsid w:val="003E1C33"/>
    <w:rsid w:val="003E1C68"/>
    <w:rsid w:val="003E2143"/>
    <w:rsid w:val="003E2198"/>
    <w:rsid w:val="003E23A4"/>
    <w:rsid w:val="003E262D"/>
    <w:rsid w:val="003E2778"/>
    <w:rsid w:val="003E2793"/>
    <w:rsid w:val="003E2A25"/>
    <w:rsid w:val="003E2B9D"/>
    <w:rsid w:val="003E4244"/>
    <w:rsid w:val="003E466B"/>
    <w:rsid w:val="003E4E39"/>
    <w:rsid w:val="003E5C03"/>
    <w:rsid w:val="003E6121"/>
    <w:rsid w:val="003E7388"/>
    <w:rsid w:val="003E7390"/>
    <w:rsid w:val="003E7574"/>
    <w:rsid w:val="003E75F9"/>
    <w:rsid w:val="003E7F6D"/>
    <w:rsid w:val="003F054F"/>
    <w:rsid w:val="003F120F"/>
    <w:rsid w:val="003F12B8"/>
    <w:rsid w:val="003F135F"/>
    <w:rsid w:val="003F1A2B"/>
    <w:rsid w:val="003F1E9B"/>
    <w:rsid w:val="003F202D"/>
    <w:rsid w:val="003F2622"/>
    <w:rsid w:val="003F26F0"/>
    <w:rsid w:val="003F283D"/>
    <w:rsid w:val="003F2E66"/>
    <w:rsid w:val="003F345B"/>
    <w:rsid w:val="003F34AE"/>
    <w:rsid w:val="003F375B"/>
    <w:rsid w:val="003F3793"/>
    <w:rsid w:val="003F3923"/>
    <w:rsid w:val="003F3E09"/>
    <w:rsid w:val="003F3E1F"/>
    <w:rsid w:val="003F41AF"/>
    <w:rsid w:val="003F4433"/>
    <w:rsid w:val="003F4564"/>
    <w:rsid w:val="003F4901"/>
    <w:rsid w:val="003F4B36"/>
    <w:rsid w:val="003F68EE"/>
    <w:rsid w:val="003F6DC4"/>
    <w:rsid w:val="003F6E12"/>
    <w:rsid w:val="003F6E2E"/>
    <w:rsid w:val="003F6ECD"/>
    <w:rsid w:val="003F708D"/>
    <w:rsid w:val="003F70A7"/>
    <w:rsid w:val="003F760E"/>
    <w:rsid w:val="003F76CC"/>
    <w:rsid w:val="003F7718"/>
    <w:rsid w:val="003F7757"/>
    <w:rsid w:val="00400366"/>
    <w:rsid w:val="00400517"/>
    <w:rsid w:val="0040078E"/>
    <w:rsid w:val="004007BF"/>
    <w:rsid w:val="0040128A"/>
    <w:rsid w:val="0040172C"/>
    <w:rsid w:val="00401DD9"/>
    <w:rsid w:val="00402278"/>
    <w:rsid w:val="00402783"/>
    <w:rsid w:val="00402C2A"/>
    <w:rsid w:val="00402E1F"/>
    <w:rsid w:val="00403A31"/>
    <w:rsid w:val="00403C01"/>
    <w:rsid w:val="00403D35"/>
    <w:rsid w:val="00404007"/>
    <w:rsid w:val="0040402B"/>
    <w:rsid w:val="004040E6"/>
    <w:rsid w:val="00404205"/>
    <w:rsid w:val="00404A70"/>
    <w:rsid w:val="0040564A"/>
    <w:rsid w:val="00405ACC"/>
    <w:rsid w:val="00406071"/>
    <w:rsid w:val="00406716"/>
    <w:rsid w:val="004069B5"/>
    <w:rsid w:val="004069D5"/>
    <w:rsid w:val="00406C00"/>
    <w:rsid w:val="00407146"/>
    <w:rsid w:val="00407234"/>
    <w:rsid w:val="00407450"/>
    <w:rsid w:val="004079AB"/>
    <w:rsid w:val="00407B7E"/>
    <w:rsid w:val="004103E2"/>
    <w:rsid w:val="00410563"/>
    <w:rsid w:val="004109B6"/>
    <w:rsid w:val="00410DCC"/>
    <w:rsid w:val="004110DE"/>
    <w:rsid w:val="00411742"/>
    <w:rsid w:val="00411BCA"/>
    <w:rsid w:val="004123AB"/>
    <w:rsid w:val="00412835"/>
    <w:rsid w:val="004128CF"/>
    <w:rsid w:val="00412959"/>
    <w:rsid w:val="00412D21"/>
    <w:rsid w:val="00412FB3"/>
    <w:rsid w:val="004130D4"/>
    <w:rsid w:val="004134E0"/>
    <w:rsid w:val="004136F8"/>
    <w:rsid w:val="00413955"/>
    <w:rsid w:val="00414135"/>
    <w:rsid w:val="004149A7"/>
    <w:rsid w:val="00414A80"/>
    <w:rsid w:val="00414C71"/>
    <w:rsid w:val="00414D68"/>
    <w:rsid w:val="00414FEE"/>
    <w:rsid w:val="00415DDD"/>
    <w:rsid w:val="0041631B"/>
    <w:rsid w:val="0041664A"/>
    <w:rsid w:val="00416793"/>
    <w:rsid w:val="0041718A"/>
    <w:rsid w:val="004172A4"/>
    <w:rsid w:val="004174AB"/>
    <w:rsid w:val="004202E8"/>
    <w:rsid w:val="004204F9"/>
    <w:rsid w:val="0042058B"/>
    <w:rsid w:val="00420BD5"/>
    <w:rsid w:val="00420D36"/>
    <w:rsid w:val="00420E12"/>
    <w:rsid w:val="00421159"/>
    <w:rsid w:val="0042159D"/>
    <w:rsid w:val="0042161E"/>
    <w:rsid w:val="004229AF"/>
    <w:rsid w:val="00422AB3"/>
    <w:rsid w:val="00422FBB"/>
    <w:rsid w:val="00423F8B"/>
    <w:rsid w:val="00424633"/>
    <w:rsid w:val="004248F0"/>
    <w:rsid w:val="00424BCA"/>
    <w:rsid w:val="00425552"/>
    <w:rsid w:val="0042566F"/>
    <w:rsid w:val="00425B29"/>
    <w:rsid w:val="00426698"/>
    <w:rsid w:val="00426A81"/>
    <w:rsid w:val="00426CCD"/>
    <w:rsid w:val="004274D0"/>
    <w:rsid w:val="00427B1C"/>
    <w:rsid w:val="00427DCD"/>
    <w:rsid w:val="00430274"/>
    <w:rsid w:val="00430654"/>
    <w:rsid w:val="00430FD4"/>
    <w:rsid w:val="004315D4"/>
    <w:rsid w:val="00431D2F"/>
    <w:rsid w:val="00431F8E"/>
    <w:rsid w:val="00432E11"/>
    <w:rsid w:val="004335CB"/>
    <w:rsid w:val="00433C10"/>
    <w:rsid w:val="004343D6"/>
    <w:rsid w:val="00434573"/>
    <w:rsid w:val="004349D1"/>
    <w:rsid w:val="00434D9B"/>
    <w:rsid w:val="0043542F"/>
    <w:rsid w:val="00435F04"/>
    <w:rsid w:val="0043602A"/>
    <w:rsid w:val="004361A1"/>
    <w:rsid w:val="004366FB"/>
    <w:rsid w:val="00436C88"/>
    <w:rsid w:val="00436D24"/>
    <w:rsid w:val="00437684"/>
    <w:rsid w:val="004379C2"/>
    <w:rsid w:val="00437D29"/>
    <w:rsid w:val="0044002E"/>
    <w:rsid w:val="00440597"/>
    <w:rsid w:val="0044075A"/>
    <w:rsid w:val="00440A0D"/>
    <w:rsid w:val="00440A21"/>
    <w:rsid w:val="00441456"/>
    <w:rsid w:val="004416C2"/>
    <w:rsid w:val="00441BE6"/>
    <w:rsid w:val="00441C5F"/>
    <w:rsid w:val="004420A5"/>
    <w:rsid w:val="00442234"/>
    <w:rsid w:val="004425E8"/>
    <w:rsid w:val="00442E55"/>
    <w:rsid w:val="004433F2"/>
    <w:rsid w:val="00443749"/>
    <w:rsid w:val="0044375B"/>
    <w:rsid w:val="00443D15"/>
    <w:rsid w:val="004449CB"/>
    <w:rsid w:val="00446515"/>
    <w:rsid w:val="0044656B"/>
    <w:rsid w:val="004472E2"/>
    <w:rsid w:val="0044777F"/>
    <w:rsid w:val="00447AA4"/>
    <w:rsid w:val="00447B47"/>
    <w:rsid w:val="00447E1F"/>
    <w:rsid w:val="00450300"/>
    <w:rsid w:val="00451EB1"/>
    <w:rsid w:val="0045220D"/>
    <w:rsid w:val="004529C0"/>
    <w:rsid w:val="00452C0A"/>
    <w:rsid w:val="00452C7E"/>
    <w:rsid w:val="00453141"/>
    <w:rsid w:val="00453319"/>
    <w:rsid w:val="00453CCF"/>
    <w:rsid w:val="00454A4C"/>
    <w:rsid w:val="00454B29"/>
    <w:rsid w:val="00454E72"/>
    <w:rsid w:val="00454FAC"/>
    <w:rsid w:val="004554ED"/>
    <w:rsid w:val="00455D2B"/>
    <w:rsid w:val="004566A9"/>
    <w:rsid w:val="004566DD"/>
    <w:rsid w:val="00456A4A"/>
    <w:rsid w:val="0045704A"/>
    <w:rsid w:val="0045780E"/>
    <w:rsid w:val="004578D8"/>
    <w:rsid w:val="00457B22"/>
    <w:rsid w:val="00460CEA"/>
    <w:rsid w:val="00461074"/>
    <w:rsid w:val="00461383"/>
    <w:rsid w:val="00461AE0"/>
    <w:rsid w:val="00461AFD"/>
    <w:rsid w:val="0046248B"/>
    <w:rsid w:val="004624F7"/>
    <w:rsid w:val="0046254D"/>
    <w:rsid w:val="00462BC6"/>
    <w:rsid w:val="00462D53"/>
    <w:rsid w:val="00463565"/>
    <w:rsid w:val="00463706"/>
    <w:rsid w:val="0046377D"/>
    <w:rsid w:val="00463B48"/>
    <w:rsid w:val="00463C47"/>
    <w:rsid w:val="00463FB1"/>
    <w:rsid w:val="0046465B"/>
    <w:rsid w:val="00464946"/>
    <w:rsid w:val="00464A6C"/>
    <w:rsid w:val="00464CBA"/>
    <w:rsid w:val="00464F3D"/>
    <w:rsid w:val="00465080"/>
    <w:rsid w:val="00465274"/>
    <w:rsid w:val="004657D2"/>
    <w:rsid w:val="00466860"/>
    <w:rsid w:val="00466900"/>
    <w:rsid w:val="0046711B"/>
    <w:rsid w:val="00467C00"/>
    <w:rsid w:val="00470106"/>
    <w:rsid w:val="00470384"/>
    <w:rsid w:val="0047068F"/>
    <w:rsid w:val="00471266"/>
    <w:rsid w:val="00471359"/>
    <w:rsid w:val="0047197D"/>
    <w:rsid w:val="00471AA2"/>
    <w:rsid w:val="00471FD6"/>
    <w:rsid w:val="00472D28"/>
    <w:rsid w:val="004731D3"/>
    <w:rsid w:val="004735F3"/>
    <w:rsid w:val="004743FC"/>
    <w:rsid w:val="004749D5"/>
    <w:rsid w:val="00474BA5"/>
    <w:rsid w:val="004751B7"/>
    <w:rsid w:val="00475689"/>
    <w:rsid w:val="004756CC"/>
    <w:rsid w:val="00475720"/>
    <w:rsid w:val="00476072"/>
    <w:rsid w:val="00476117"/>
    <w:rsid w:val="00476276"/>
    <w:rsid w:val="00476FB9"/>
    <w:rsid w:val="00477187"/>
    <w:rsid w:val="00477752"/>
    <w:rsid w:val="00477E15"/>
    <w:rsid w:val="004804FB"/>
    <w:rsid w:val="0048097F"/>
    <w:rsid w:val="00480BEA"/>
    <w:rsid w:val="00480EB2"/>
    <w:rsid w:val="004810C8"/>
    <w:rsid w:val="00481AB9"/>
    <w:rsid w:val="00481ABD"/>
    <w:rsid w:val="00481E8D"/>
    <w:rsid w:val="004821F6"/>
    <w:rsid w:val="00482723"/>
    <w:rsid w:val="00482904"/>
    <w:rsid w:val="00483215"/>
    <w:rsid w:val="004835C6"/>
    <w:rsid w:val="004835D5"/>
    <w:rsid w:val="00483932"/>
    <w:rsid w:val="00483C87"/>
    <w:rsid w:val="0048432C"/>
    <w:rsid w:val="004848AB"/>
    <w:rsid w:val="004849AE"/>
    <w:rsid w:val="00484D58"/>
    <w:rsid w:val="004856E7"/>
    <w:rsid w:val="00485721"/>
    <w:rsid w:val="004857E3"/>
    <w:rsid w:val="00485CC7"/>
    <w:rsid w:val="004865CD"/>
    <w:rsid w:val="004866EE"/>
    <w:rsid w:val="004869C3"/>
    <w:rsid w:val="00486CF0"/>
    <w:rsid w:val="00486FC4"/>
    <w:rsid w:val="004873BE"/>
    <w:rsid w:val="00487A8E"/>
    <w:rsid w:val="00487CE4"/>
    <w:rsid w:val="004904A6"/>
    <w:rsid w:val="004909CB"/>
    <w:rsid w:val="00490B40"/>
    <w:rsid w:val="004912E6"/>
    <w:rsid w:val="00491BD8"/>
    <w:rsid w:val="00491DC6"/>
    <w:rsid w:val="00492090"/>
    <w:rsid w:val="00492AF7"/>
    <w:rsid w:val="00492CC7"/>
    <w:rsid w:val="00492CD4"/>
    <w:rsid w:val="00492FF8"/>
    <w:rsid w:val="004933AE"/>
    <w:rsid w:val="004934F0"/>
    <w:rsid w:val="004936BD"/>
    <w:rsid w:val="004940D0"/>
    <w:rsid w:val="00494257"/>
    <w:rsid w:val="004942B6"/>
    <w:rsid w:val="004946CD"/>
    <w:rsid w:val="0049474B"/>
    <w:rsid w:val="004947AD"/>
    <w:rsid w:val="004947C3"/>
    <w:rsid w:val="00494A5A"/>
    <w:rsid w:val="00494B75"/>
    <w:rsid w:val="00494EDD"/>
    <w:rsid w:val="00495261"/>
    <w:rsid w:val="00495C33"/>
    <w:rsid w:val="004964D7"/>
    <w:rsid w:val="0049650C"/>
    <w:rsid w:val="004969C5"/>
    <w:rsid w:val="00496B88"/>
    <w:rsid w:val="00496E5A"/>
    <w:rsid w:val="00497017"/>
    <w:rsid w:val="004971E7"/>
    <w:rsid w:val="00497BDC"/>
    <w:rsid w:val="004A0027"/>
    <w:rsid w:val="004A01D3"/>
    <w:rsid w:val="004A0B98"/>
    <w:rsid w:val="004A0CC0"/>
    <w:rsid w:val="004A12AC"/>
    <w:rsid w:val="004A12C8"/>
    <w:rsid w:val="004A1320"/>
    <w:rsid w:val="004A1780"/>
    <w:rsid w:val="004A1B56"/>
    <w:rsid w:val="004A2021"/>
    <w:rsid w:val="004A2349"/>
    <w:rsid w:val="004A345B"/>
    <w:rsid w:val="004A3C82"/>
    <w:rsid w:val="004A41A8"/>
    <w:rsid w:val="004A42BA"/>
    <w:rsid w:val="004A4943"/>
    <w:rsid w:val="004A4BA5"/>
    <w:rsid w:val="004A53D3"/>
    <w:rsid w:val="004A663C"/>
    <w:rsid w:val="004A6727"/>
    <w:rsid w:val="004A6BC1"/>
    <w:rsid w:val="004A6E3B"/>
    <w:rsid w:val="004A790F"/>
    <w:rsid w:val="004A7D74"/>
    <w:rsid w:val="004B0003"/>
    <w:rsid w:val="004B01C0"/>
    <w:rsid w:val="004B04C3"/>
    <w:rsid w:val="004B07A5"/>
    <w:rsid w:val="004B099F"/>
    <w:rsid w:val="004B0A18"/>
    <w:rsid w:val="004B1A9F"/>
    <w:rsid w:val="004B22EC"/>
    <w:rsid w:val="004B248B"/>
    <w:rsid w:val="004B304B"/>
    <w:rsid w:val="004B3A07"/>
    <w:rsid w:val="004B3B6F"/>
    <w:rsid w:val="004B4F03"/>
    <w:rsid w:val="004B523B"/>
    <w:rsid w:val="004B55CB"/>
    <w:rsid w:val="004B5634"/>
    <w:rsid w:val="004B5648"/>
    <w:rsid w:val="004B65A2"/>
    <w:rsid w:val="004B6A9E"/>
    <w:rsid w:val="004B6BFA"/>
    <w:rsid w:val="004B6CAD"/>
    <w:rsid w:val="004B6DC1"/>
    <w:rsid w:val="004B7657"/>
    <w:rsid w:val="004B7794"/>
    <w:rsid w:val="004B7908"/>
    <w:rsid w:val="004B7D4B"/>
    <w:rsid w:val="004C01B4"/>
    <w:rsid w:val="004C025F"/>
    <w:rsid w:val="004C05ED"/>
    <w:rsid w:val="004C073D"/>
    <w:rsid w:val="004C0881"/>
    <w:rsid w:val="004C0901"/>
    <w:rsid w:val="004C0EB7"/>
    <w:rsid w:val="004C11CB"/>
    <w:rsid w:val="004C1348"/>
    <w:rsid w:val="004C235D"/>
    <w:rsid w:val="004C26EC"/>
    <w:rsid w:val="004C27A0"/>
    <w:rsid w:val="004C333F"/>
    <w:rsid w:val="004C3D15"/>
    <w:rsid w:val="004C3E76"/>
    <w:rsid w:val="004C41FD"/>
    <w:rsid w:val="004C4409"/>
    <w:rsid w:val="004C461D"/>
    <w:rsid w:val="004C4FA1"/>
    <w:rsid w:val="004C513C"/>
    <w:rsid w:val="004C5144"/>
    <w:rsid w:val="004C5BEA"/>
    <w:rsid w:val="004C5E6F"/>
    <w:rsid w:val="004C5F92"/>
    <w:rsid w:val="004C6134"/>
    <w:rsid w:val="004C6AB1"/>
    <w:rsid w:val="004C6BD8"/>
    <w:rsid w:val="004C6D75"/>
    <w:rsid w:val="004C76D4"/>
    <w:rsid w:val="004C7FAA"/>
    <w:rsid w:val="004D007E"/>
    <w:rsid w:val="004D0BC4"/>
    <w:rsid w:val="004D1165"/>
    <w:rsid w:val="004D1662"/>
    <w:rsid w:val="004D1834"/>
    <w:rsid w:val="004D22E7"/>
    <w:rsid w:val="004D2460"/>
    <w:rsid w:val="004D28C9"/>
    <w:rsid w:val="004D29CD"/>
    <w:rsid w:val="004D2EC5"/>
    <w:rsid w:val="004D3D20"/>
    <w:rsid w:val="004D3E6A"/>
    <w:rsid w:val="004D444B"/>
    <w:rsid w:val="004D452C"/>
    <w:rsid w:val="004D46C3"/>
    <w:rsid w:val="004D52E3"/>
    <w:rsid w:val="004D561D"/>
    <w:rsid w:val="004D5635"/>
    <w:rsid w:val="004D567A"/>
    <w:rsid w:val="004D5703"/>
    <w:rsid w:val="004D58A4"/>
    <w:rsid w:val="004D58BB"/>
    <w:rsid w:val="004D63C9"/>
    <w:rsid w:val="004D7236"/>
    <w:rsid w:val="004D7AB2"/>
    <w:rsid w:val="004D7E0B"/>
    <w:rsid w:val="004E04AC"/>
    <w:rsid w:val="004E04DC"/>
    <w:rsid w:val="004E0564"/>
    <w:rsid w:val="004E065F"/>
    <w:rsid w:val="004E06C7"/>
    <w:rsid w:val="004E0911"/>
    <w:rsid w:val="004E0F42"/>
    <w:rsid w:val="004E10C0"/>
    <w:rsid w:val="004E12BC"/>
    <w:rsid w:val="004E1423"/>
    <w:rsid w:val="004E166E"/>
    <w:rsid w:val="004E168F"/>
    <w:rsid w:val="004E171D"/>
    <w:rsid w:val="004E1C17"/>
    <w:rsid w:val="004E1CE4"/>
    <w:rsid w:val="004E1DDF"/>
    <w:rsid w:val="004E1DF2"/>
    <w:rsid w:val="004E1EE0"/>
    <w:rsid w:val="004E2455"/>
    <w:rsid w:val="004E2C10"/>
    <w:rsid w:val="004E2F31"/>
    <w:rsid w:val="004E3554"/>
    <w:rsid w:val="004E3AA9"/>
    <w:rsid w:val="004E4236"/>
    <w:rsid w:val="004E43FC"/>
    <w:rsid w:val="004E4A3C"/>
    <w:rsid w:val="004E4BBA"/>
    <w:rsid w:val="004E4C83"/>
    <w:rsid w:val="004E5245"/>
    <w:rsid w:val="004E5699"/>
    <w:rsid w:val="004E5777"/>
    <w:rsid w:val="004E5B00"/>
    <w:rsid w:val="004E5CE6"/>
    <w:rsid w:val="004E5EA1"/>
    <w:rsid w:val="004E6185"/>
    <w:rsid w:val="004E63C4"/>
    <w:rsid w:val="004E66B5"/>
    <w:rsid w:val="004E678B"/>
    <w:rsid w:val="004E6832"/>
    <w:rsid w:val="004E69CD"/>
    <w:rsid w:val="004E6A2D"/>
    <w:rsid w:val="004E6B3A"/>
    <w:rsid w:val="004E6E06"/>
    <w:rsid w:val="004E6FAD"/>
    <w:rsid w:val="004E70ED"/>
    <w:rsid w:val="004E7B2E"/>
    <w:rsid w:val="004F0023"/>
    <w:rsid w:val="004F11CB"/>
    <w:rsid w:val="004F14C6"/>
    <w:rsid w:val="004F181A"/>
    <w:rsid w:val="004F186E"/>
    <w:rsid w:val="004F1AE8"/>
    <w:rsid w:val="004F1F39"/>
    <w:rsid w:val="004F2498"/>
    <w:rsid w:val="004F2D66"/>
    <w:rsid w:val="004F2FA9"/>
    <w:rsid w:val="004F3223"/>
    <w:rsid w:val="004F339C"/>
    <w:rsid w:val="004F356D"/>
    <w:rsid w:val="004F36D5"/>
    <w:rsid w:val="004F3B13"/>
    <w:rsid w:val="004F3E6C"/>
    <w:rsid w:val="004F4395"/>
    <w:rsid w:val="004F464B"/>
    <w:rsid w:val="004F46F4"/>
    <w:rsid w:val="004F4A43"/>
    <w:rsid w:val="004F513B"/>
    <w:rsid w:val="004F5398"/>
    <w:rsid w:val="004F54BA"/>
    <w:rsid w:val="004F5C29"/>
    <w:rsid w:val="004F5CE0"/>
    <w:rsid w:val="004F5DF9"/>
    <w:rsid w:val="004F63C7"/>
    <w:rsid w:val="004F729B"/>
    <w:rsid w:val="004F7536"/>
    <w:rsid w:val="004F769A"/>
    <w:rsid w:val="004F784D"/>
    <w:rsid w:val="004F7AE6"/>
    <w:rsid w:val="005001FC"/>
    <w:rsid w:val="005003E6"/>
    <w:rsid w:val="00500950"/>
    <w:rsid w:val="00500A9F"/>
    <w:rsid w:val="00500ABA"/>
    <w:rsid w:val="005011F5"/>
    <w:rsid w:val="00501280"/>
    <w:rsid w:val="0050150B"/>
    <w:rsid w:val="00501C7F"/>
    <w:rsid w:val="0050234F"/>
    <w:rsid w:val="00502428"/>
    <w:rsid w:val="005029FD"/>
    <w:rsid w:val="005035CA"/>
    <w:rsid w:val="0050399C"/>
    <w:rsid w:val="0050451A"/>
    <w:rsid w:val="0050470A"/>
    <w:rsid w:val="005049AF"/>
    <w:rsid w:val="00504BB1"/>
    <w:rsid w:val="00504CBD"/>
    <w:rsid w:val="00504F98"/>
    <w:rsid w:val="005055F9"/>
    <w:rsid w:val="0050575F"/>
    <w:rsid w:val="00505E19"/>
    <w:rsid w:val="005060A1"/>
    <w:rsid w:val="00506123"/>
    <w:rsid w:val="0050667F"/>
    <w:rsid w:val="005067DE"/>
    <w:rsid w:val="00506BD3"/>
    <w:rsid w:val="00506F8A"/>
    <w:rsid w:val="00506FA6"/>
    <w:rsid w:val="00507324"/>
    <w:rsid w:val="00507774"/>
    <w:rsid w:val="00507EF4"/>
    <w:rsid w:val="00507F87"/>
    <w:rsid w:val="00510F5A"/>
    <w:rsid w:val="005111C6"/>
    <w:rsid w:val="00511309"/>
    <w:rsid w:val="005116E8"/>
    <w:rsid w:val="00511899"/>
    <w:rsid w:val="00511B0E"/>
    <w:rsid w:val="00512068"/>
    <w:rsid w:val="00512B8D"/>
    <w:rsid w:val="00513261"/>
    <w:rsid w:val="00513862"/>
    <w:rsid w:val="00513976"/>
    <w:rsid w:val="00513CC3"/>
    <w:rsid w:val="00513F40"/>
    <w:rsid w:val="00514063"/>
    <w:rsid w:val="005140EF"/>
    <w:rsid w:val="00514100"/>
    <w:rsid w:val="00514569"/>
    <w:rsid w:val="0051493E"/>
    <w:rsid w:val="00514E07"/>
    <w:rsid w:val="00514E21"/>
    <w:rsid w:val="00515221"/>
    <w:rsid w:val="00515252"/>
    <w:rsid w:val="005166C3"/>
    <w:rsid w:val="00516776"/>
    <w:rsid w:val="005167E7"/>
    <w:rsid w:val="00516FAE"/>
    <w:rsid w:val="00517A2F"/>
    <w:rsid w:val="00520022"/>
    <w:rsid w:val="0052034E"/>
    <w:rsid w:val="00520A74"/>
    <w:rsid w:val="00520EB1"/>
    <w:rsid w:val="0052147A"/>
    <w:rsid w:val="005224AC"/>
    <w:rsid w:val="00522716"/>
    <w:rsid w:val="0052278C"/>
    <w:rsid w:val="00522980"/>
    <w:rsid w:val="005236A2"/>
    <w:rsid w:val="005236E3"/>
    <w:rsid w:val="00524827"/>
    <w:rsid w:val="005249AC"/>
    <w:rsid w:val="00524F07"/>
    <w:rsid w:val="00525121"/>
    <w:rsid w:val="005259E0"/>
    <w:rsid w:val="00525B11"/>
    <w:rsid w:val="00525D50"/>
    <w:rsid w:val="005261FC"/>
    <w:rsid w:val="00526388"/>
    <w:rsid w:val="0052668E"/>
    <w:rsid w:val="0052693C"/>
    <w:rsid w:val="00526BDD"/>
    <w:rsid w:val="00526F08"/>
    <w:rsid w:val="005275B5"/>
    <w:rsid w:val="0052789F"/>
    <w:rsid w:val="00527F97"/>
    <w:rsid w:val="005307F3"/>
    <w:rsid w:val="00530997"/>
    <w:rsid w:val="00530A53"/>
    <w:rsid w:val="0053144F"/>
    <w:rsid w:val="005314F5"/>
    <w:rsid w:val="005315D0"/>
    <w:rsid w:val="0053190A"/>
    <w:rsid w:val="00531970"/>
    <w:rsid w:val="00532A2B"/>
    <w:rsid w:val="00532D02"/>
    <w:rsid w:val="005333FB"/>
    <w:rsid w:val="0053358F"/>
    <w:rsid w:val="005340D0"/>
    <w:rsid w:val="00534439"/>
    <w:rsid w:val="00534791"/>
    <w:rsid w:val="005347CD"/>
    <w:rsid w:val="00535339"/>
    <w:rsid w:val="005353D6"/>
    <w:rsid w:val="00535589"/>
    <w:rsid w:val="0053586D"/>
    <w:rsid w:val="00535E67"/>
    <w:rsid w:val="0053645A"/>
    <w:rsid w:val="005364E9"/>
    <w:rsid w:val="00536B12"/>
    <w:rsid w:val="00536C63"/>
    <w:rsid w:val="00536E15"/>
    <w:rsid w:val="005377A9"/>
    <w:rsid w:val="00537A09"/>
    <w:rsid w:val="00537A6E"/>
    <w:rsid w:val="00537B69"/>
    <w:rsid w:val="0054094E"/>
    <w:rsid w:val="00541369"/>
    <w:rsid w:val="0054180B"/>
    <w:rsid w:val="00541818"/>
    <w:rsid w:val="00541A06"/>
    <w:rsid w:val="00541A48"/>
    <w:rsid w:val="00541C1D"/>
    <w:rsid w:val="005426A0"/>
    <w:rsid w:val="005426A9"/>
    <w:rsid w:val="005427F7"/>
    <w:rsid w:val="005429CA"/>
    <w:rsid w:val="00542B10"/>
    <w:rsid w:val="00542BD3"/>
    <w:rsid w:val="00542D03"/>
    <w:rsid w:val="00542F02"/>
    <w:rsid w:val="00542FE4"/>
    <w:rsid w:val="00543271"/>
    <w:rsid w:val="005432F9"/>
    <w:rsid w:val="00543B3E"/>
    <w:rsid w:val="00544350"/>
    <w:rsid w:val="0054533E"/>
    <w:rsid w:val="00545629"/>
    <w:rsid w:val="005462F8"/>
    <w:rsid w:val="00546BFF"/>
    <w:rsid w:val="00547595"/>
    <w:rsid w:val="00547768"/>
    <w:rsid w:val="00547A3E"/>
    <w:rsid w:val="00547D16"/>
    <w:rsid w:val="00547F83"/>
    <w:rsid w:val="0055018C"/>
    <w:rsid w:val="00550230"/>
    <w:rsid w:val="0055045E"/>
    <w:rsid w:val="00550759"/>
    <w:rsid w:val="00551AB7"/>
    <w:rsid w:val="00551AE8"/>
    <w:rsid w:val="005521E7"/>
    <w:rsid w:val="00552621"/>
    <w:rsid w:val="005528EA"/>
    <w:rsid w:val="00552B4F"/>
    <w:rsid w:val="005531C9"/>
    <w:rsid w:val="0055340E"/>
    <w:rsid w:val="005535CE"/>
    <w:rsid w:val="005535D0"/>
    <w:rsid w:val="00553E45"/>
    <w:rsid w:val="00553F62"/>
    <w:rsid w:val="0055412E"/>
    <w:rsid w:val="00554432"/>
    <w:rsid w:val="00554739"/>
    <w:rsid w:val="00554F27"/>
    <w:rsid w:val="005551E4"/>
    <w:rsid w:val="00555486"/>
    <w:rsid w:val="00555861"/>
    <w:rsid w:val="00555A81"/>
    <w:rsid w:val="00555C4C"/>
    <w:rsid w:val="00555DE2"/>
    <w:rsid w:val="00556F52"/>
    <w:rsid w:val="0055721F"/>
    <w:rsid w:val="005575BC"/>
    <w:rsid w:val="00557E51"/>
    <w:rsid w:val="005605AB"/>
    <w:rsid w:val="00560AC6"/>
    <w:rsid w:val="00560B70"/>
    <w:rsid w:val="00561343"/>
    <w:rsid w:val="00561603"/>
    <w:rsid w:val="00561D0F"/>
    <w:rsid w:val="00562129"/>
    <w:rsid w:val="00562976"/>
    <w:rsid w:val="00562FF9"/>
    <w:rsid w:val="0056308B"/>
    <w:rsid w:val="0056338B"/>
    <w:rsid w:val="00563641"/>
    <w:rsid w:val="0056379C"/>
    <w:rsid w:val="00563954"/>
    <w:rsid w:val="00563EE0"/>
    <w:rsid w:val="005644B1"/>
    <w:rsid w:val="0056510F"/>
    <w:rsid w:val="005651D2"/>
    <w:rsid w:val="00565409"/>
    <w:rsid w:val="005654C4"/>
    <w:rsid w:val="00565C45"/>
    <w:rsid w:val="0056669F"/>
    <w:rsid w:val="005667E5"/>
    <w:rsid w:val="00567B1B"/>
    <w:rsid w:val="00570516"/>
    <w:rsid w:val="00570CE1"/>
    <w:rsid w:val="005711AF"/>
    <w:rsid w:val="00571518"/>
    <w:rsid w:val="00571575"/>
    <w:rsid w:val="00571E1A"/>
    <w:rsid w:val="00571EDC"/>
    <w:rsid w:val="0057228F"/>
    <w:rsid w:val="005723C6"/>
    <w:rsid w:val="00572914"/>
    <w:rsid w:val="00572D1E"/>
    <w:rsid w:val="00572DF4"/>
    <w:rsid w:val="0057330D"/>
    <w:rsid w:val="0057360A"/>
    <w:rsid w:val="00573863"/>
    <w:rsid w:val="00573A13"/>
    <w:rsid w:val="00574717"/>
    <w:rsid w:val="00574920"/>
    <w:rsid w:val="00574AA8"/>
    <w:rsid w:val="00574B04"/>
    <w:rsid w:val="0057500D"/>
    <w:rsid w:val="0057519E"/>
    <w:rsid w:val="00575225"/>
    <w:rsid w:val="00575751"/>
    <w:rsid w:val="00575874"/>
    <w:rsid w:val="005758BE"/>
    <w:rsid w:val="00575BC0"/>
    <w:rsid w:val="00575E6B"/>
    <w:rsid w:val="005766C5"/>
    <w:rsid w:val="005768BD"/>
    <w:rsid w:val="005778C8"/>
    <w:rsid w:val="00577F4E"/>
    <w:rsid w:val="00580E24"/>
    <w:rsid w:val="00581B2A"/>
    <w:rsid w:val="00581D79"/>
    <w:rsid w:val="00582D94"/>
    <w:rsid w:val="00583DF1"/>
    <w:rsid w:val="00583F74"/>
    <w:rsid w:val="005848B0"/>
    <w:rsid w:val="005849CC"/>
    <w:rsid w:val="00584A70"/>
    <w:rsid w:val="00584EDB"/>
    <w:rsid w:val="005859BB"/>
    <w:rsid w:val="00586030"/>
    <w:rsid w:val="00586177"/>
    <w:rsid w:val="0058619D"/>
    <w:rsid w:val="00586BD2"/>
    <w:rsid w:val="00587A7D"/>
    <w:rsid w:val="00587FE0"/>
    <w:rsid w:val="005905E9"/>
    <w:rsid w:val="00590B34"/>
    <w:rsid w:val="00590D15"/>
    <w:rsid w:val="00591A28"/>
    <w:rsid w:val="00591C98"/>
    <w:rsid w:val="00592D0E"/>
    <w:rsid w:val="00592D54"/>
    <w:rsid w:val="00593443"/>
    <w:rsid w:val="00593471"/>
    <w:rsid w:val="0059384C"/>
    <w:rsid w:val="005938FF"/>
    <w:rsid w:val="00593AAB"/>
    <w:rsid w:val="00593D0A"/>
    <w:rsid w:val="0059419F"/>
    <w:rsid w:val="00594345"/>
    <w:rsid w:val="00594552"/>
    <w:rsid w:val="00594ACE"/>
    <w:rsid w:val="00594DB0"/>
    <w:rsid w:val="005954F7"/>
    <w:rsid w:val="00595556"/>
    <w:rsid w:val="00595DEF"/>
    <w:rsid w:val="0059604D"/>
    <w:rsid w:val="00596975"/>
    <w:rsid w:val="00596ACB"/>
    <w:rsid w:val="005974DA"/>
    <w:rsid w:val="00597588"/>
    <w:rsid w:val="005979A6"/>
    <w:rsid w:val="005A06D2"/>
    <w:rsid w:val="005A103D"/>
    <w:rsid w:val="005A1128"/>
    <w:rsid w:val="005A11E9"/>
    <w:rsid w:val="005A1D3B"/>
    <w:rsid w:val="005A1D3C"/>
    <w:rsid w:val="005A22EC"/>
    <w:rsid w:val="005A253A"/>
    <w:rsid w:val="005A31B9"/>
    <w:rsid w:val="005A34B9"/>
    <w:rsid w:val="005A3B03"/>
    <w:rsid w:val="005A3D98"/>
    <w:rsid w:val="005A3F7D"/>
    <w:rsid w:val="005A4484"/>
    <w:rsid w:val="005A4A9E"/>
    <w:rsid w:val="005A4B3E"/>
    <w:rsid w:val="005A4BB7"/>
    <w:rsid w:val="005A4D15"/>
    <w:rsid w:val="005A5757"/>
    <w:rsid w:val="005A5CA7"/>
    <w:rsid w:val="005A5EF8"/>
    <w:rsid w:val="005A5F3E"/>
    <w:rsid w:val="005A63D5"/>
    <w:rsid w:val="005A6623"/>
    <w:rsid w:val="005A6E2E"/>
    <w:rsid w:val="005A77C7"/>
    <w:rsid w:val="005A7A84"/>
    <w:rsid w:val="005A7F31"/>
    <w:rsid w:val="005B089A"/>
    <w:rsid w:val="005B0B4B"/>
    <w:rsid w:val="005B0FAD"/>
    <w:rsid w:val="005B1407"/>
    <w:rsid w:val="005B1416"/>
    <w:rsid w:val="005B1AF6"/>
    <w:rsid w:val="005B1BD1"/>
    <w:rsid w:val="005B3433"/>
    <w:rsid w:val="005B3500"/>
    <w:rsid w:val="005B3BCD"/>
    <w:rsid w:val="005B47BE"/>
    <w:rsid w:val="005B4F18"/>
    <w:rsid w:val="005B4F5F"/>
    <w:rsid w:val="005B5133"/>
    <w:rsid w:val="005B58CC"/>
    <w:rsid w:val="005B5997"/>
    <w:rsid w:val="005B59BD"/>
    <w:rsid w:val="005B5F99"/>
    <w:rsid w:val="005B5FBF"/>
    <w:rsid w:val="005B6007"/>
    <w:rsid w:val="005B6041"/>
    <w:rsid w:val="005B6092"/>
    <w:rsid w:val="005B60D9"/>
    <w:rsid w:val="005B651C"/>
    <w:rsid w:val="005B6A7A"/>
    <w:rsid w:val="005B7B0F"/>
    <w:rsid w:val="005C004C"/>
    <w:rsid w:val="005C0214"/>
    <w:rsid w:val="005C05B5"/>
    <w:rsid w:val="005C066E"/>
    <w:rsid w:val="005C0B47"/>
    <w:rsid w:val="005C1097"/>
    <w:rsid w:val="005C10F8"/>
    <w:rsid w:val="005C152F"/>
    <w:rsid w:val="005C1E8E"/>
    <w:rsid w:val="005C227A"/>
    <w:rsid w:val="005C23A2"/>
    <w:rsid w:val="005C325A"/>
    <w:rsid w:val="005C3376"/>
    <w:rsid w:val="005C4353"/>
    <w:rsid w:val="005C4354"/>
    <w:rsid w:val="005C4B99"/>
    <w:rsid w:val="005C4DE5"/>
    <w:rsid w:val="005C5288"/>
    <w:rsid w:val="005C54FF"/>
    <w:rsid w:val="005C60FD"/>
    <w:rsid w:val="005C6BD3"/>
    <w:rsid w:val="005C6F44"/>
    <w:rsid w:val="005C71E2"/>
    <w:rsid w:val="005C7232"/>
    <w:rsid w:val="005C75EE"/>
    <w:rsid w:val="005C7693"/>
    <w:rsid w:val="005D02B1"/>
    <w:rsid w:val="005D0433"/>
    <w:rsid w:val="005D0D76"/>
    <w:rsid w:val="005D1435"/>
    <w:rsid w:val="005D15EF"/>
    <w:rsid w:val="005D16D7"/>
    <w:rsid w:val="005D1889"/>
    <w:rsid w:val="005D1F78"/>
    <w:rsid w:val="005D1FBD"/>
    <w:rsid w:val="005D2478"/>
    <w:rsid w:val="005D2F2E"/>
    <w:rsid w:val="005D38D7"/>
    <w:rsid w:val="005D4335"/>
    <w:rsid w:val="005D4394"/>
    <w:rsid w:val="005D5652"/>
    <w:rsid w:val="005D56F5"/>
    <w:rsid w:val="005D5A7C"/>
    <w:rsid w:val="005D5B98"/>
    <w:rsid w:val="005D5E85"/>
    <w:rsid w:val="005D5EAB"/>
    <w:rsid w:val="005D7222"/>
    <w:rsid w:val="005D78AF"/>
    <w:rsid w:val="005D7AA1"/>
    <w:rsid w:val="005D7AB4"/>
    <w:rsid w:val="005D7F94"/>
    <w:rsid w:val="005E066E"/>
    <w:rsid w:val="005E09C9"/>
    <w:rsid w:val="005E09FB"/>
    <w:rsid w:val="005E0CCB"/>
    <w:rsid w:val="005E0F60"/>
    <w:rsid w:val="005E1014"/>
    <w:rsid w:val="005E11B0"/>
    <w:rsid w:val="005E14B5"/>
    <w:rsid w:val="005E1A39"/>
    <w:rsid w:val="005E2556"/>
    <w:rsid w:val="005E256E"/>
    <w:rsid w:val="005E269B"/>
    <w:rsid w:val="005E2A27"/>
    <w:rsid w:val="005E2E78"/>
    <w:rsid w:val="005E2FFC"/>
    <w:rsid w:val="005E3066"/>
    <w:rsid w:val="005E3206"/>
    <w:rsid w:val="005E3299"/>
    <w:rsid w:val="005E347B"/>
    <w:rsid w:val="005E3566"/>
    <w:rsid w:val="005E37C7"/>
    <w:rsid w:val="005E3F3D"/>
    <w:rsid w:val="005E409B"/>
    <w:rsid w:val="005E4238"/>
    <w:rsid w:val="005E4D68"/>
    <w:rsid w:val="005E5788"/>
    <w:rsid w:val="005E5C0C"/>
    <w:rsid w:val="005E5FB1"/>
    <w:rsid w:val="005E6A36"/>
    <w:rsid w:val="005E77C6"/>
    <w:rsid w:val="005E7D6C"/>
    <w:rsid w:val="005F006D"/>
    <w:rsid w:val="005F009E"/>
    <w:rsid w:val="005F016D"/>
    <w:rsid w:val="005F017C"/>
    <w:rsid w:val="005F036B"/>
    <w:rsid w:val="005F03B9"/>
    <w:rsid w:val="005F0707"/>
    <w:rsid w:val="005F168B"/>
    <w:rsid w:val="005F1831"/>
    <w:rsid w:val="005F1948"/>
    <w:rsid w:val="005F1ABA"/>
    <w:rsid w:val="005F1F54"/>
    <w:rsid w:val="005F220A"/>
    <w:rsid w:val="005F2340"/>
    <w:rsid w:val="005F23A4"/>
    <w:rsid w:val="005F262F"/>
    <w:rsid w:val="005F2FE2"/>
    <w:rsid w:val="005F302D"/>
    <w:rsid w:val="005F304C"/>
    <w:rsid w:val="005F3166"/>
    <w:rsid w:val="005F34A0"/>
    <w:rsid w:val="005F371C"/>
    <w:rsid w:val="005F3E50"/>
    <w:rsid w:val="005F4D7C"/>
    <w:rsid w:val="005F51E2"/>
    <w:rsid w:val="005F5289"/>
    <w:rsid w:val="005F5DBF"/>
    <w:rsid w:val="005F61F9"/>
    <w:rsid w:val="005F6FAE"/>
    <w:rsid w:val="005F73D6"/>
    <w:rsid w:val="005F7D8B"/>
    <w:rsid w:val="00600474"/>
    <w:rsid w:val="006005D1"/>
    <w:rsid w:val="00600807"/>
    <w:rsid w:val="00600AB9"/>
    <w:rsid w:val="00600C85"/>
    <w:rsid w:val="00600CA0"/>
    <w:rsid w:val="00601777"/>
    <w:rsid w:val="006023CB"/>
    <w:rsid w:val="00602BE4"/>
    <w:rsid w:val="006032F2"/>
    <w:rsid w:val="006034CB"/>
    <w:rsid w:val="00603F9A"/>
    <w:rsid w:val="0060410B"/>
    <w:rsid w:val="0060473B"/>
    <w:rsid w:val="00604C29"/>
    <w:rsid w:val="00605284"/>
    <w:rsid w:val="006054F4"/>
    <w:rsid w:val="0060570A"/>
    <w:rsid w:val="00605FD6"/>
    <w:rsid w:val="00606202"/>
    <w:rsid w:val="00606418"/>
    <w:rsid w:val="006064B0"/>
    <w:rsid w:val="00606ED6"/>
    <w:rsid w:val="0060742E"/>
    <w:rsid w:val="00607AEF"/>
    <w:rsid w:val="006100A4"/>
    <w:rsid w:val="006106A8"/>
    <w:rsid w:val="00610756"/>
    <w:rsid w:val="0061088B"/>
    <w:rsid w:val="006116D7"/>
    <w:rsid w:val="00612011"/>
    <w:rsid w:val="006123BB"/>
    <w:rsid w:val="0061249C"/>
    <w:rsid w:val="00612AFE"/>
    <w:rsid w:val="00613BA0"/>
    <w:rsid w:val="00613CAC"/>
    <w:rsid w:val="00614692"/>
    <w:rsid w:val="00614944"/>
    <w:rsid w:val="00614A79"/>
    <w:rsid w:val="00614B5F"/>
    <w:rsid w:val="00614B8A"/>
    <w:rsid w:val="00614F1C"/>
    <w:rsid w:val="00615278"/>
    <w:rsid w:val="0061548B"/>
    <w:rsid w:val="00615D80"/>
    <w:rsid w:val="0061658C"/>
    <w:rsid w:val="00616FED"/>
    <w:rsid w:val="0061777F"/>
    <w:rsid w:val="00617BCA"/>
    <w:rsid w:val="00617BDB"/>
    <w:rsid w:val="00620134"/>
    <w:rsid w:val="0062088D"/>
    <w:rsid w:val="00620C33"/>
    <w:rsid w:val="0062136B"/>
    <w:rsid w:val="0062178E"/>
    <w:rsid w:val="006219BD"/>
    <w:rsid w:val="00621FBB"/>
    <w:rsid w:val="006221E3"/>
    <w:rsid w:val="00622268"/>
    <w:rsid w:val="0062236B"/>
    <w:rsid w:val="00622B8F"/>
    <w:rsid w:val="0062471B"/>
    <w:rsid w:val="00624E55"/>
    <w:rsid w:val="006253F9"/>
    <w:rsid w:val="00625BA9"/>
    <w:rsid w:val="00625C57"/>
    <w:rsid w:val="00625CBD"/>
    <w:rsid w:val="00625DA0"/>
    <w:rsid w:val="00625E07"/>
    <w:rsid w:val="0062628C"/>
    <w:rsid w:val="00626428"/>
    <w:rsid w:val="00626BE0"/>
    <w:rsid w:val="00626DBF"/>
    <w:rsid w:val="0062728C"/>
    <w:rsid w:val="00627545"/>
    <w:rsid w:val="006275EA"/>
    <w:rsid w:val="006278D6"/>
    <w:rsid w:val="00627D2F"/>
    <w:rsid w:val="00630740"/>
    <w:rsid w:val="00630A9A"/>
    <w:rsid w:val="00630DB0"/>
    <w:rsid w:val="006326B2"/>
    <w:rsid w:val="00632C94"/>
    <w:rsid w:val="00633186"/>
    <w:rsid w:val="00633247"/>
    <w:rsid w:val="0063371D"/>
    <w:rsid w:val="0063381F"/>
    <w:rsid w:val="00633ADE"/>
    <w:rsid w:val="00633B3E"/>
    <w:rsid w:val="00633B5A"/>
    <w:rsid w:val="00633EBB"/>
    <w:rsid w:val="00634B2D"/>
    <w:rsid w:val="00634C4E"/>
    <w:rsid w:val="006351FD"/>
    <w:rsid w:val="00635330"/>
    <w:rsid w:val="006354A7"/>
    <w:rsid w:val="00635CC6"/>
    <w:rsid w:val="0063674E"/>
    <w:rsid w:val="006368A5"/>
    <w:rsid w:val="00637652"/>
    <w:rsid w:val="00637BDF"/>
    <w:rsid w:val="00637D7C"/>
    <w:rsid w:val="006401C7"/>
    <w:rsid w:val="0064024E"/>
    <w:rsid w:val="00640561"/>
    <w:rsid w:val="0064064A"/>
    <w:rsid w:val="00640895"/>
    <w:rsid w:val="0064109E"/>
    <w:rsid w:val="006411ED"/>
    <w:rsid w:val="006415C7"/>
    <w:rsid w:val="00641A24"/>
    <w:rsid w:val="006425CC"/>
    <w:rsid w:val="006425EA"/>
    <w:rsid w:val="0064268E"/>
    <w:rsid w:val="00643468"/>
    <w:rsid w:val="00643471"/>
    <w:rsid w:val="00643F70"/>
    <w:rsid w:val="0064412A"/>
    <w:rsid w:val="00644189"/>
    <w:rsid w:val="006446E1"/>
    <w:rsid w:val="00644A1F"/>
    <w:rsid w:val="00644FAD"/>
    <w:rsid w:val="006450CD"/>
    <w:rsid w:val="006451C5"/>
    <w:rsid w:val="0064540F"/>
    <w:rsid w:val="00645FD0"/>
    <w:rsid w:val="00645FE4"/>
    <w:rsid w:val="00646A6C"/>
    <w:rsid w:val="00647711"/>
    <w:rsid w:val="00650948"/>
    <w:rsid w:val="00651469"/>
    <w:rsid w:val="0065176D"/>
    <w:rsid w:val="00652134"/>
    <w:rsid w:val="006521FA"/>
    <w:rsid w:val="00652588"/>
    <w:rsid w:val="00652966"/>
    <w:rsid w:val="00652B7A"/>
    <w:rsid w:val="00652E23"/>
    <w:rsid w:val="006533A6"/>
    <w:rsid w:val="00653B37"/>
    <w:rsid w:val="00654B98"/>
    <w:rsid w:val="00655244"/>
    <w:rsid w:val="0065528F"/>
    <w:rsid w:val="0065588F"/>
    <w:rsid w:val="00655A2D"/>
    <w:rsid w:val="00655AB6"/>
    <w:rsid w:val="00656507"/>
    <w:rsid w:val="00656CC8"/>
    <w:rsid w:val="00656D80"/>
    <w:rsid w:val="006576A3"/>
    <w:rsid w:val="00657F0C"/>
    <w:rsid w:val="00660462"/>
    <w:rsid w:val="00660AC7"/>
    <w:rsid w:val="00660B04"/>
    <w:rsid w:val="006612FE"/>
    <w:rsid w:val="0066139E"/>
    <w:rsid w:val="00661554"/>
    <w:rsid w:val="00661A4F"/>
    <w:rsid w:val="00661F97"/>
    <w:rsid w:val="00662210"/>
    <w:rsid w:val="00662B4E"/>
    <w:rsid w:val="00663086"/>
    <w:rsid w:val="0066328B"/>
    <w:rsid w:val="006633AE"/>
    <w:rsid w:val="006635C0"/>
    <w:rsid w:val="00663ACB"/>
    <w:rsid w:val="00663AED"/>
    <w:rsid w:val="00663B91"/>
    <w:rsid w:val="00663F3D"/>
    <w:rsid w:val="00663FA9"/>
    <w:rsid w:val="00664129"/>
    <w:rsid w:val="006658FD"/>
    <w:rsid w:val="00665960"/>
    <w:rsid w:val="0066598A"/>
    <w:rsid w:val="006659C6"/>
    <w:rsid w:val="00665BF8"/>
    <w:rsid w:val="00665D8A"/>
    <w:rsid w:val="00666592"/>
    <w:rsid w:val="00666655"/>
    <w:rsid w:val="00666D5D"/>
    <w:rsid w:val="00666D9B"/>
    <w:rsid w:val="00667370"/>
    <w:rsid w:val="00667464"/>
    <w:rsid w:val="0066748D"/>
    <w:rsid w:val="006676DE"/>
    <w:rsid w:val="0066792F"/>
    <w:rsid w:val="0067000D"/>
    <w:rsid w:val="006703E5"/>
    <w:rsid w:val="006709F5"/>
    <w:rsid w:val="00670F2E"/>
    <w:rsid w:val="00671036"/>
    <w:rsid w:val="00671DF8"/>
    <w:rsid w:val="00673142"/>
    <w:rsid w:val="00673359"/>
    <w:rsid w:val="0067342D"/>
    <w:rsid w:val="00673556"/>
    <w:rsid w:val="00673BB5"/>
    <w:rsid w:val="00673D3A"/>
    <w:rsid w:val="006742DE"/>
    <w:rsid w:val="00674413"/>
    <w:rsid w:val="00674D45"/>
    <w:rsid w:val="006751A7"/>
    <w:rsid w:val="0067548B"/>
    <w:rsid w:val="0067556C"/>
    <w:rsid w:val="00675A12"/>
    <w:rsid w:val="00676A84"/>
    <w:rsid w:val="00676D4E"/>
    <w:rsid w:val="00676F26"/>
    <w:rsid w:val="006771C2"/>
    <w:rsid w:val="0067733A"/>
    <w:rsid w:val="006776A8"/>
    <w:rsid w:val="0067775D"/>
    <w:rsid w:val="0068002F"/>
    <w:rsid w:val="00680805"/>
    <w:rsid w:val="00680C07"/>
    <w:rsid w:val="006811A4"/>
    <w:rsid w:val="006818A4"/>
    <w:rsid w:val="00681BF7"/>
    <w:rsid w:val="00682656"/>
    <w:rsid w:val="00682697"/>
    <w:rsid w:val="0068282F"/>
    <w:rsid w:val="00683226"/>
    <w:rsid w:val="006835C5"/>
    <w:rsid w:val="00683755"/>
    <w:rsid w:val="00683913"/>
    <w:rsid w:val="00683ED5"/>
    <w:rsid w:val="00684536"/>
    <w:rsid w:val="0068486F"/>
    <w:rsid w:val="006848A3"/>
    <w:rsid w:val="006850ED"/>
    <w:rsid w:val="0068516A"/>
    <w:rsid w:val="00685760"/>
    <w:rsid w:val="0068586A"/>
    <w:rsid w:val="0068595D"/>
    <w:rsid w:val="00685E4F"/>
    <w:rsid w:val="0068696A"/>
    <w:rsid w:val="0068699E"/>
    <w:rsid w:val="00686C99"/>
    <w:rsid w:val="00686F82"/>
    <w:rsid w:val="0068703E"/>
    <w:rsid w:val="00690610"/>
    <w:rsid w:val="006909FE"/>
    <w:rsid w:val="00690DD6"/>
    <w:rsid w:val="00691050"/>
    <w:rsid w:val="00691A09"/>
    <w:rsid w:val="006920FB"/>
    <w:rsid w:val="00692192"/>
    <w:rsid w:val="00692308"/>
    <w:rsid w:val="00692E86"/>
    <w:rsid w:val="006935C9"/>
    <w:rsid w:val="00693815"/>
    <w:rsid w:val="00693CCE"/>
    <w:rsid w:val="006943C7"/>
    <w:rsid w:val="006946D3"/>
    <w:rsid w:val="00694760"/>
    <w:rsid w:val="00694DF8"/>
    <w:rsid w:val="0069690E"/>
    <w:rsid w:val="00697382"/>
    <w:rsid w:val="00697BA8"/>
    <w:rsid w:val="006A0A1D"/>
    <w:rsid w:val="006A1099"/>
    <w:rsid w:val="006A12E9"/>
    <w:rsid w:val="006A14EA"/>
    <w:rsid w:val="006A151C"/>
    <w:rsid w:val="006A1DA4"/>
    <w:rsid w:val="006A2400"/>
    <w:rsid w:val="006A284E"/>
    <w:rsid w:val="006A3106"/>
    <w:rsid w:val="006A32C3"/>
    <w:rsid w:val="006A37C9"/>
    <w:rsid w:val="006A478F"/>
    <w:rsid w:val="006A5307"/>
    <w:rsid w:val="006A5357"/>
    <w:rsid w:val="006A582A"/>
    <w:rsid w:val="006A5AA0"/>
    <w:rsid w:val="006A5D46"/>
    <w:rsid w:val="006A5DF0"/>
    <w:rsid w:val="006A5F48"/>
    <w:rsid w:val="006A61B2"/>
    <w:rsid w:val="006A6366"/>
    <w:rsid w:val="006A6532"/>
    <w:rsid w:val="006A6868"/>
    <w:rsid w:val="006A6BBE"/>
    <w:rsid w:val="006A7100"/>
    <w:rsid w:val="006A78E7"/>
    <w:rsid w:val="006B02AC"/>
    <w:rsid w:val="006B06E9"/>
    <w:rsid w:val="006B0DCD"/>
    <w:rsid w:val="006B125C"/>
    <w:rsid w:val="006B15BE"/>
    <w:rsid w:val="006B19DC"/>
    <w:rsid w:val="006B1A8A"/>
    <w:rsid w:val="006B1E19"/>
    <w:rsid w:val="006B1E80"/>
    <w:rsid w:val="006B1FAD"/>
    <w:rsid w:val="006B20B5"/>
    <w:rsid w:val="006B21E0"/>
    <w:rsid w:val="006B22CA"/>
    <w:rsid w:val="006B37C1"/>
    <w:rsid w:val="006B3BF9"/>
    <w:rsid w:val="006B3DB0"/>
    <w:rsid w:val="006B4CCB"/>
    <w:rsid w:val="006B4EBA"/>
    <w:rsid w:val="006B50C8"/>
    <w:rsid w:val="006B5624"/>
    <w:rsid w:val="006B6FFC"/>
    <w:rsid w:val="006B7013"/>
    <w:rsid w:val="006B7605"/>
    <w:rsid w:val="006B7B29"/>
    <w:rsid w:val="006C01F1"/>
    <w:rsid w:val="006C04C2"/>
    <w:rsid w:val="006C06CC"/>
    <w:rsid w:val="006C0B03"/>
    <w:rsid w:val="006C127B"/>
    <w:rsid w:val="006C1313"/>
    <w:rsid w:val="006C1C75"/>
    <w:rsid w:val="006C20CF"/>
    <w:rsid w:val="006C20DE"/>
    <w:rsid w:val="006C22B7"/>
    <w:rsid w:val="006C23E8"/>
    <w:rsid w:val="006C24A0"/>
    <w:rsid w:val="006C283C"/>
    <w:rsid w:val="006C2987"/>
    <w:rsid w:val="006C2B72"/>
    <w:rsid w:val="006C3B64"/>
    <w:rsid w:val="006C3D0A"/>
    <w:rsid w:val="006C3DAF"/>
    <w:rsid w:val="006C3FF4"/>
    <w:rsid w:val="006C4444"/>
    <w:rsid w:val="006C4505"/>
    <w:rsid w:val="006C4FA8"/>
    <w:rsid w:val="006C553C"/>
    <w:rsid w:val="006C5829"/>
    <w:rsid w:val="006C5AD6"/>
    <w:rsid w:val="006C6167"/>
    <w:rsid w:val="006C6EEE"/>
    <w:rsid w:val="006C7C3D"/>
    <w:rsid w:val="006C7DCF"/>
    <w:rsid w:val="006D0340"/>
    <w:rsid w:val="006D0389"/>
    <w:rsid w:val="006D08AB"/>
    <w:rsid w:val="006D1343"/>
    <w:rsid w:val="006D17E9"/>
    <w:rsid w:val="006D19F0"/>
    <w:rsid w:val="006D2066"/>
    <w:rsid w:val="006D2988"/>
    <w:rsid w:val="006D2A8C"/>
    <w:rsid w:val="006D2FEE"/>
    <w:rsid w:val="006D31CC"/>
    <w:rsid w:val="006D3826"/>
    <w:rsid w:val="006D3DDD"/>
    <w:rsid w:val="006D4E7F"/>
    <w:rsid w:val="006D4F70"/>
    <w:rsid w:val="006D5137"/>
    <w:rsid w:val="006D5AAC"/>
    <w:rsid w:val="006D61FA"/>
    <w:rsid w:val="006D689D"/>
    <w:rsid w:val="006D68D1"/>
    <w:rsid w:val="006D7136"/>
    <w:rsid w:val="006D7487"/>
    <w:rsid w:val="006E023A"/>
    <w:rsid w:val="006E0464"/>
    <w:rsid w:val="006E04B2"/>
    <w:rsid w:val="006E08A9"/>
    <w:rsid w:val="006E0B74"/>
    <w:rsid w:val="006E0D5F"/>
    <w:rsid w:val="006E11C2"/>
    <w:rsid w:val="006E1239"/>
    <w:rsid w:val="006E13EB"/>
    <w:rsid w:val="006E14EC"/>
    <w:rsid w:val="006E1622"/>
    <w:rsid w:val="006E219C"/>
    <w:rsid w:val="006E21AD"/>
    <w:rsid w:val="006E25FB"/>
    <w:rsid w:val="006E2814"/>
    <w:rsid w:val="006E2C6D"/>
    <w:rsid w:val="006E35F1"/>
    <w:rsid w:val="006E3D5F"/>
    <w:rsid w:val="006E437A"/>
    <w:rsid w:val="006E46E7"/>
    <w:rsid w:val="006E5240"/>
    <w:rsid w:val="006E57E4"/>
    <w:rsid w:val="006E6062"/>
    <w:rsid w:val="006E73BF"/>
    <w:rsid w:val="006E754F"/>
    <w:rsid w:val="006E757C"/>
    <w:rsid w:val="006E7761"/>
    <w:rsid w:val="006E7902"/>
    <w:rsid w:val="006F0901"/>
    <w:rsid w:val="006F09B0"/>
    <w:rsid w:val="006F0D95"/>
    <w:rsid w:val="006F0DA5"/>
    <w:rsid w:val="006F1B72"/>
    <w:rsid w:val="006F2222"/>
    <w:rsid w:val="006F22CB"/>
    <w:rsid w:val="006F26B5"/>
    <w:rsid w:val="006F2807"/>
    <w:rsid w:val="006F2C5E"/>
    <w:rsid w:val="006F2CC4"/>
    <w:rsid w:val="006F3410"/>
    <w:rsid w:val="006F3972"/>
    <w:rsid w:val="006F3A93"/>
    <w:rsid w:val="006F4A4E"/>
    <w:rsid w:val="006F4CE5"/>
    <w:rsid w:val="006F4E0F"/>
    <w:rsid w:val="006F4E42"/>
    <w:rsid w:val="006F4EAE"/>
    <w:rsid w:val="006F5648"/>
    <w:rsid w:val="006F5F85"/>
    <w:rsid w:val="006F619F"/>
    <w:rsid w:val="006F7444"/>
    <w:rsid w:val="006F7DCB"/>
    <w:rsid w:val="006F7FEC"/>
    <w:rsid w:val="00700312"/>
    <w:rsid w:val="007003F8"/>
    <w:rsid w:val="0070056A"/>
    <w:rsid w:val="00700E50"/>
    <w:rsid w:val="007010C7"/>
    <w:rsid w:val="00701B9B"/>
    <w:rsid w:val="007025A5"/>
    <w:rsid w:val="00702859"/>
    <w:rsid w:val="00702FEC"/>
    <w:rsid w:val="00703010"/>
    <w:rsid w:val="007031EE"/>
    <w:rsid w:val="00704664"/>
    <w:rsid w:val="00704B94"/>
    <w:rsid w:val="00704B98"/>
    <w:rsid w:val="00704D52"/>
    <w:rsid w:val="00705215"/>
    <w:rsid w:val="007052F2"/>
    <w:rsid w:val="007062B3"/>
    <w:rsid w:val="007064FD"/>
    <w:rsid w:val="0070667E"/>
    <w:rsid w:val="0070671F"/>
    <w:rsid w:val="00706938"/>
    <w:rsid w:val="00706DD1"/>
    <w:rsid w:val="0070707A"/>
    <w:rsid w:val="00707B6E"/>
    <w:rsid w:val="00707B79"/>
    <w:rsid w:val="00707E87"/>
    <w:rsid w:val="00707FEB"/>
    <w:rsid w:val="007101FF"/>
    <w:rsid w:val="00710817"/>
    <w:rsid w:val="0071092A"/>
    <w:rsid w:val="0071098E"/>
    <w:rsid w:val="007116A9"/>
    <w:rsid w:val="00711BDD"/>
    <w:rsid w:val="00712677"/>
    <w:rsid w:val="00712AFD"/>
    <w:rsid w:val="00712FF2"/>
    <w:rsid w:val="007132A3"/>
    <w:rsid w:val="00713851"/>
    <w:rsid w:val="00713E76"/>
    <w:rsid w:val="00713FD8"/>
    <w:rsid w:val="00714595"/>
    <w:rsid w:val="007148BC"/>
    <w:rsid w:val="00714AC8"/>
    <w:rsid w:val="00714BC4"/>
    <w:rsid w:val="00714C1F"/>
    <w:rsid w:val="00714D0A"/>
    <w:rsid w:val="00715024"/>
    <w:rsid w:val="00715057"/>
    <w:rsid w:val="0071524D"/>
    <w:rsid w:val="00715B57"/>
    <w:rsid w:val="00716302"/>
    <w:rsid w:val="007167E2"/>
    <w:rsid w:val="00716AD2"/>
    <w:rsid w:val="00716F67"/>
    <w:rsid w:val="007173A3"/>
    <w:rsid w:val="00717B05"/>
    <w:rsid w:val="00717F03"/>
    <w:rsid w:val="00720C73"/>
    <w:rsid w:val="007210DB"/>
    <w:rsid w:val="0072148F"/>
    <w:rsid w:val="00721891"/>
    <w:rsid w:val="00722288"/>
    <w:rsid w:val="0072280A"/>
    <w:rsid w:val="00722F97"/>
    <w:rsid w:val="00722F9E"/>
    <w:rsid w:val="00723182"/>
    <w:rsid w:val="00723460"/>
    <w:rsid w:val="00723F87"/>
    <w:rsid w:val="00724403"/>
    <w:rsid w:val="0072522F"/>
    <w:rsid w:val="007252AE"/>
    <w:rsid w:val="00725388"/>
    <w:rsid w:val="00725477"/>
    <w:rsid w:val="007257B4"/>
    <w:rsid w:val="00725AAA"/>
    <w:rsid w:val="00725FCC"/>
    <w:rsid w:val="00726070"/>
    <w:rsid w:val="007268E1"/>
    <w:rsid w:val="007269BD"/>
    <w:rsid w:val="00727276"/>
    <w:rsid w:val="0072769A"/>
    <w:rsid w:val="00727B47"/>
    <w:rsid w:val="00727C14"/>
    <w:rsid w:val="00727F2E"/>
    <w:rsid w:val="00730180"/>
    <w:rsid w:val="007301C8"/>
    <w:rsid w:val="0073026E"/>
    <w:rsid w:val="00730372"/>
    <w:rsid w:val="00730B06"/>
    <w:rsid w:val="00730C2B"/>
    <w:rsid w:val="00730FCC"/>
    <w:rsid w:val="00732005"/>
    <w:rsid w:val="00732042"/>
    <w:rsid w:val="00732615"/>
    <w:rsid w:val="0073264D"/>
    <w:rsid w:val="00732878"/>
    <w:rsid w:val="00732EA9"/>
    <w:rsid w:val="00732F11"/>
    <w:rsid w:val="00733AD8"/>
    <w:rsid w:val="00734756"/>
    <w:rsid w:val="007347F7"/>
    <w:rsid w:val="00734EFB"/>
    <w:rsid w:val="00735880"/>
    <w:rsid w:val="007359C4"/>
    <w:rsid w:val="00735A07"/>
    <w:rsid w:val="00735AFC"/>
    <w:rsid w:val="00735F09"/>
    <w:rsid w:val="007368A5"/>
    <w:rsid w:val="00736985"/>
    <w:rsid w:val="00736DC7"/>
    <w:rsid w:val="00736FF3"/>
    <w:rsid w:val="00737290"/>
    <w:rsid w:val="007372A0"/>
    <w:rsid w:val="00737333"/>
    <w:rsid w:val="00737D4A"/>
    <w:rsid w:val="0074053F"/>
    <w:rsid w:val="0074061C"/>
    <w:rsid w:val="00740832"/>
    <w:rsid w:val="00740A38"/>
    <w:rsid w:val="007412EA"/>
    <w:rsid w:val="00741703"/>
    <w:rsid w:val="00741AA0"/>
    <w:rsid w:val="00741BCE"/>
    <w:rsid w:val="00742A98"/>
    <w:rsid w:val="007432E9"/>
    <w:rsid w:val="00743BEF"/>
    <w:rsid w:val="00744057"/>
    <w:rsid w:val="00744520"/>
    <w:rsid w:val="007447E5"/>
    <w:rsid w:val="0074487C"/>
    <w:rsid w:val="007451ED"/>
    <w:rsid w:val="007453D5"/>
    <w:rsid w:val="00745720"/>
    <w:rsid w:val="0074579C"/>
    <w:rsid w:val="00745ABB"/>
    <w:rsid w:val="007462CF"/>
    <w:rsid w:val="007468DC"/>
    <w:rsid w:val="00746BDC"/>
    <w:rsid w:val="00747802"/>
    <w:rsid w:val="00747D0D"/>
    <w:rsid w:val="00747D5F"/>
    <w:rsid w:val="0075048C"/>
    <w:rsid w:val="00750563"/>
    <w:rsid w:val="00750836"/>
    <w:rsid w:val="00750B04"/>
    <w:rsid w:val="00750B50"/>
    <w:rsid w:val="00751372"/>
    <w:rsid w:val="00751D52"/>
    <w:rsid w:val="00751E46"/>
    <w:rsid w:val="00752137"/>
    <w:rsid w:val="007521BC"/>
    <w:rsid w:val="00753386"/>
    <w:rsid w:val="00753624"/>
    <w:rsid w:val="00754177"/>
    <w:rsid w:val="007544E0"/>
    <w:rsid w:val="00754F3C"/>
    <w:rsid w:val="007552F9"/>
    <w:rsid w:val="0075530B"/>
    <w:rsid w:val="007555A6"/>
    <w:rsid w:val="00755812"/>
    <w:rsid w:val="00756293"/>
    <w:rsid w:val="00756310"/>
    <w:rsid w:val="0075686C"/>
    <w:rsid w:val="00756FA1"/>
    <w:rsid w:val="007570C9"/>
    <w:rsid w:val="00757B22"/>
    <w:rsid w:val="00760436"/>
    <w:rsid w:val="0076047B"/>
    <w:rsid w:val="00760541"/>
    <w:rsid w:val="00760558"/>
    <w:rsid w:val="00760586"/>
    <w:rsid w:val="007609A2"/>
    <w:rsid w:val="00761612"/>
    <w:rsid w:val="007616B2"/>
    <w:rsid w:val="00761AA4"/>
    <w:rsid w:val="00761CD1"/>
    <w:rsid w:val="0076224C"/>
    <w:rsid w:val="00762909"/>
    <w:rsid w:val="00762989"/>
    <w:rsid w:val="00762C48"/>
    <w:rsid w:val="00762FFA"/>
    <w:rsid w:val="007632F9"/>
    <w:rsid w:val="0076336F"/>
    <w:rsid w:val="00763389"/>
    <w:rsid w:val="007634B3"/>
    <w:rsid w:val="00763D15"/>
    <w:rsid w:val="00763D49"/>
    <w:rsid w:val="00764006"/>
    <w:rsid w:val="00764114"/>
    <w:rsid w:val="0076459B"/>
    <w:rsid w:val="007647CD"/>
    <w:rsid w:val="007648DF"/>
    <w:rsid w:val="00764AA5"/>
    <w:rsid w:val="00765320"/>
    <w:rsid w:val="00765414"/>
    <w:rsid w:val="00765649"/>
    <w:rsid w:val="0076564B"/>
    <w:rsid w:val="00765E99"/>
    <w:rsid w:val="00766684"/>
    <w:rsid w:val="0076689B"/>
    <w:rsid w:val="00767487"/>
    <w:rsid w:val="007676DB"/>
    <w:rsid w:val="00767840"/>
    <w:rsid w:val="00767C5F"/>
    <w:rsid w:val="00770466"/>
    <w:rsid w:val="007711C3"/>
    <w:rsid w:val="00771710"/>
    <w:rsid w:val="00771AD1"/>
    <w:rsid w:val="00771DB6"/>
    <w:rsid w:val="00772812"/>
    <w:rsid w:val="00772BCF"/>
    <w:rsid w:val="0077364C"/>
    <w:rsid w:val="00773A1E"/>
    <w:rsid w:val="00773D7A"/>
    <w:rsid w:val="00773F64"/>
    <w:rsid w:val="00773FEF"/>
    <w:rsid w:val="00774BA6"/>
    <w:rsid w:val="00775899"/>
    <w:rsid w:val="00775E55"/>
    <w:rsid w:val="00775EF8"/>
    <w:rsid w:val="00775F8F"/>
    <w:rsid w:val="0077689E"/>
    <w:rsid w:val="00776BB6"/>
    <w:rsid w:val="00776D71"/>
    <w:rsid w:val="00776FBD"/>
    <w:rsid w:val="007777D0"/>
    <w:rsid w:val="00777949"/>
    <w:rsid w:val="00777A8D"/>
    <w:rsid w:val="00777ACA"/>
    <w:rsid w:val="00777ADB"/>
    <w:rsid w:val="00777C0C"/>
    <w:rsid w:val="00777F3A"/>
    <w:rsid w:val="007801D6"/>
    <w:rsid w:val="00780894"/>
    <w:rsid w:val="00781B9E"/>
    <w:rsid w:val="00782B9E"/>
    <w:rsid w:val="00782E4A"/>
    <w:rsid w:val="0078308A"/>
    <w:rsid w:val="0078352A"/>
    <w:rsid w:val="00783661"/>
    <w:rsid w:val="00783D83"/>
    <w:rsid w:val="00783E8D"/>
    <w:rsid w:val="00784D4D"/>
    <w:rsid w:val="00784E16"/>
    <w:rsid w:val="00784F81"/>
    <w:rsid w:val="00784F9B"/>
    <w:rsid w:val="00785896"/>
    <w:rsid w:val="00785DDF"/>
    <w:rsid w:val="007861E1"/>
    <w:rsid w:val="00787045"/>
    <w:rsid w:val="007870C5"/>
    <w:rsid w:val="00787691"/>
    <w:rsid w:val="00787B62"/>
    <w:rsid w:val="00787D54"/>
    <w:rsid w:val="00787DC7"/>
    <w:rsid w:val="00787F04"/>
    <w:rsid w:val="007900F7"/>
    <w:rsid w:val="0079033D"/>
    <w:rsid w:val="00790528"/>
    <w:rsid w:val="00790581"/>
    <w:rsid w:val="0079077D"/>
    <w:rsid w:val="00791151"/>
    <w:rsid w:val="007911E6"/>
    <w:rsid w:val="007912D4"/>
    <w:rsid w:val="0079148B"/>
    <w:rsid w:val="00791531"/>
    <w:rsid w:val="00791F86"/>
    <w:rsid w:val="0079224A"/>
    <w:rsid w:val="00792253"/>
    <w:rsid w:val="007924FB"/>
    <w:rsid w:val="0079256A"/>
    <w:rsid w:val="00792680"/>
    <w:rsid w:val="007927F7"/>
    <w:rsid w:val="00792A2E"/>
    <w:rsid w:val="00792D18"/>
    <w:rsid w:val="00792D9B"/>
    <w:rsid w:val="00792FB3"/>
    <w:rsid w:val="00793196"/>
    <w:rsid w:val="007933EF"/>
    <w:rsid w:val="0079371C"/>
    <w:rsid w:val="00794735"/>
    <w:rsid w:val="007949DC"/>
    <w:rsid w:val="00794A89"/>
    <w:rsid w:val="00795124"/>
    <w:rsid w:val="00795815"/>
    <w:rsid w:val="00795BDB"/>
    <w:rsid w:val="007964B9"/>
    <w:rsid w:val="00796C38"/>
    <w:rsid w:val="00796E13"/>
    <w:rsid w:val="00797077"/>
    <w:rsid w:val="007971B9"/>
    <w:rsid w:val="007972B7"/>
    <w:rsid w:val="0079761A"/>
    <w:rsid w:val="007976B0"/>
    <w:rsid w:val="007A004F"/>
    <w:rsid w:val="007A0340"/>
    <w:rsid w:val="007A0B82"/>
    <w:rsid w:val="007A10CC"/>
    <w:rsid w:val="007A1868"/>
    <w:rsid w:val="007A1A0B"/>
    <w:rsid w:val="007A207B"/>
    <w:rsid w:val="007A24BE"/>
    <w:rsid w:val="007A274B"/>
    <w:rsid w:val="007A2A4E"/>
    <w:rsid w:val="007A2D9B"/>
    <w:rsid w:val="007A2DF1"/>
    <w:rsid w:val="007A372D"/>
    <w:rsid w:val="007A3792"/>
    <w:rsid w:val="007A3CE5"/>
    <w:rsid w:val="007A5032"/>
    <w:rsid w:val="007A51F7"/>
    <w:rsid w:val="007A54A6"/>
    <w:rsid w:val="007A5809"/>
    <w:rsid w:val="007A5B30"/>
    <w:rsid w:val="007A5C4B"/>
    <w:rsid w:val="007A5F31"/>
    <w:rsid w:val="007A6407"/>
    <w:rsid w:val="007A654B"/>
    <w:rsid w:val="007A66FF"/>
    <w:rsid w:val="007A675B"/>
    <w:rsid w:val="007A6944"/>
    <w:rsid w:val="007A70E8"/>
    <w:rsid w:val="007A74BB"/>
    <w:rsid w:val="007A771B"/>
    <w:rsid w:val="007A7FA8"/>
    <w:rsid w:val="007B0534"/>
    <w:rsid w:val="007B05B7"/>
    <w:rsid w:val="007B125C"/>
    <w:rsid w:val="007B1857"/>
    <w:rsid w:val="007B188D"/>
    <w:rsid w:val="007B1D25"/>
    <w:rsid w:val="007B2107"/>
    <w:rsid w:val="007B2891"/>
    <w:rsid w:val="007B291B"/>
    <w:rsid w:val="007B2BC9"/>
    <w:rsid w:val="007B2CF9"/>
    <w:rsid w:val="007B2E56"/>
    <w:rsid w:val="007B30D0"/>
    <w:rsid w:val="007B3977"/>
    <w:rsid w:val="007B3C8F"/>
    <w:rsid w:val="007B3D83"/>
    <w:rsid w:val="007B3E53"/>
    <w:rsid w:val="007B42B9"/>
    <w:rsid w:val="007B43B9"/>
    <w:rsid w:val="007B49CF"/>
    <w:rsid w:val="007B5449"/>
    <w:rsid w:val="007B57D8"/>
    <w:rsid w:val="007B5914"/>
    <w:rsid w:val="007B63FA"/>
    <w:rsid w:val="007B6411"/>
    <w:rsid w:val="007B69A0"/>
    <w:rsid w:val="007B6B93"/>
    <w:rsid w:val="007B7075"/>
    <w:rsid w:val="007C016E"/>
    <w:rsid w:val="007C01A5"/>
    <w:rsid w:val="007C03C3"/>
    <w:rsid w:val="007C09C7"/>
    <w:rsid w:val="007C0B4C"/>
    <w:rsid w:val="007C0F4C"/>
    <w:rsid w:val="007C1941"/>
    <w:rsid w:val="007C196A"/>
    <w:rsid w:val="007C199D"/>
    <w:rsid w:val="007C1B76"/>
    <w:rsid w:val="007C1D25"/>
    <w:rsid w:val="007C1D4E"/>
    <w:rsid w:val="007C1F1C"/>
    <w:rsid w:val="007C1FF8"/>
    <w:rsid w:val="007C27A0"/>
    <w:rsid w:val="007C2BF3"/>
    <w:rsid w:val="007C343F"/>
    <w:rsid w:val="007C3F76"/>
    <w:rsid w:val="007C41A2"/>
    <w:rsid w:val="007C482F"/>
    <w:rsid w:val="007C484B"/>
    <w:rsid w:val="007C48F3"/>
    <w:rsid w:val="007C497C"/>
    <w:rsid w:val="007C537D"/>
    <w:rsid w:val="007C54BA"/>
    <w:rsid w:val="007C55D0"/>
    <w:rsid w:val="007C5F71"/>
    <w:rsid w:val="007C6759"/>
    <w:rsid w:val="007C7E55"/>
    <w:rsid w:val="007D06C3"/>
    <w:rsid w:val="007D0788"/>
    <w:rsid w:val="007D078B"/>
    <w:rsid w:val="007D090A"/>
    <w:rsid w:val="007D09BB"/>
    <w:rsid w:val="007D12F2"/>
    <w:rsid w:val="007D143F"/>
    <w:rsid w:val="007D192F"/>
    <w:rsid w:val="007D1AFE"/>
    <w:rsid w:val="007D20FF"/>
    <w:rsid w:val="007D2157"/>
    <w:rsid w:val="007D240A"/>
    <w:rsid w:val="007D2551"/>
    <w:rsid w:val="007D2AC9"/>
    <w:rsid w:val="007D2E4E"/>
    <w:rsid w:val="007D2ECA"/>
    <w:rsid w:val="007D34FD"/>
    <w:rsid w:val="007D3B16"/>
    <w:rsid w:val="007D4CBA"/>
    <w:rsid w:val="007D4F19"/>
    <w:rsid w:val="007D5BAD"/>
    <w:rsid w:val="007D5D33"/>
    <w:rsid w:val="007D5FBD"/>
    <w:rsid w:val="007D6416"/>
    <w:rsid w:val="007D69D7"/>
    <w:rsid w:val="007D7B00"/>
    <w:rsid w:val="007E0635"/>
    <w:rsid w:val="007E1697"/>
    <w:rsid w:val="007E1DFA"/>
    <w:rsid w:val="007E1F4C"/>
    <w:rsid w:val="007E2490"/>
    <w:rsid w:val="007E2B51"/>
    <w:rsid w:val="007E2C94"/>
    <w:rsid w:val="007E2E79"/>
    <w:rsid w:val="007E32D4"/>
    <w:rsid w:val="007E34C9"/>
    <w:rsid w:val="007E3818"/>
    <w:rsid w:val="007E401E"/>
    <w:rsid w:val="007E403C"/>
    <w:rsid w:val="007E4465"/>
    <w:rsid w:val="007E44BB"/>
    <w:rsid w:val="007E5FA0"/>
    <w:rsid w:val="007E5FE6"/>
    <w:rsid w:val="007E6091"/>
    <w:rsid w:val="007E61BA"/>
    <w:rsid w:val="007E669C"/>
    <w:rsid w:val="007E69A8"/>
    <w:rsid w:val="007E6A01"/>
    <w:rsid w:val="007E6A41"/>
    <w:rsid w:val="007E7372"/>
    <w:rsid w:val="007E73D9"/>
    <w:rsid w:val="007E77D1"/>
    <w:rsid w:val="007E79E9"/>
    <w:rsid w:val="007E7F64"/>
    <w:rsid w:val="007F025B"/>
    <w:rsid w:val="007F13F4"/>
    <w:rsid w:val="007F18C0"/>
    <w:rsid w:val="007F18E5"/>
    <w:rsid w:val="007F1D47"/>
    <w:rsid w:val="007F29DA"/>
    <w:rsid w:val="007F2CD0"/>
    <w:rsid w:val="007F331F"/>
    <w:rsid w:val="007F37EE"/>
    <w:rsid w:val="007F3AE5"/>
    <w:rsid w:val="007F401D"/>
    <w:rsid w:val="007F4343"/>
    <w:rsid w:val="007F46F1"/>
    <w:rsid w:val="007F4D5B"/>
    <w:rsid w:val="007F538B"/>
    <w:rsid w:val="007F5928"/>
    <w:rsid w:val="007F77F7"/>
    <w:rsid w:val="007F78C3"/>
    <w:rsid w:val="007F792B"/>
    <w:rsid w:val="007F798C"/>
    <w:rsid w:val="007F7CA3"/>
    <w:rsid w:val="008000FF"/>
    <w:rsid w:val="0080035A"/>
    <w:rsid w:val="00800956"/>
    <w:rsid w:val="00800A8A"/>
    <w:rsid w:val="00800D04"/>
    <w:rsid w:val="00801924"/>
    <w:rsid w:val="0080194A"/>
    <w:rsid w:val="00801E25"/>
    <w:rsid w:val="0080250E"/>
    <w:rsid w:val="008026F3"/>
    <w:rsid w:val="0080290C"/>
    <w:rsid w:val="00802CAF"/>
    <w:rsid w:val="00802F3E"/>
    <w:rsid w:val="00803091"/>
    <w:rsid w:val="0080310F"/>
    <w:rsid w:val="008032BE"/>
    <w:rsid w:val="008033ED"/>
    <w:rsid w:val="008038A5"/>
    <w:rsid w:val="00804589"/>
    <w:rsid w:val="0080469E"/>
    <w:rsid w:val="0080471F"/>
    <w:rsid w:val="00804CCD"/>
    <w:rsid w:val="0080628C"/>
    <w:rsid w:val="00806350"/>
    <w:rsid w:val="00806667"/>
    <w:rsid w:val="0080702D"/>
    <w:rsid w:val="0080720A"/>
    <w:rsid w:val="00807684"/>
    <w:rsid w:val="0081034B"/>
    <w:rsid w:val="008107FF"/>
    <w:rsid w:val="00811495"/>
    <w:rsid w:val="0081158A"/>
    <w:rsid w:val="008118BA"/>
    <w:rsid w:val="00811BAE"/>
    <w:rsid w:val="008123C0"/>
    <w:rsid w:val="00812820"/>
    <w:rsid w:val="00812994"/>
    <w:rsid w:val="00813250"/>
    <w:rsid w:val="008135ED"/>
    <w:rsid w:val="008139CB"/>
    <w:rsid w:val="00813D38"/>
    <w:rsid w:val="00814419"/>
    <w:rsid w:val="008144A0"/>
    <w:rsid w:val="008149A6"/>
    <w:rsid w:val="00814A13"/>
    <w:rsid w:val="008155B0"/>
    <w:rsid w:val="00815608"/>
    <w:rsid w:val="00816203"/>
    <w:rsid w:val="00816506"/>
    <w:rsid w:val="00816560"/>
    <w:rsid w:val="008165DE"/>
    <w:rsid w:val="008165DF"/>
    <w:rsid w:val="008168A0"/>
    <w:rsid w:val="00816BAD"/>
    <w:rsid w:val="00816D6B"/>
    <w:rsid w:val="00817361"/>
    <w:rsid w:val="008175AD"/>
    <w:rsid w:val="00817F93"/>
    <w:rsid w:val="008210F9"/>
    <w:rsid w:val="008215C0"/>
    <w:rsid w:val="00821C7D"/>
    <w:rsid w:val="008221CF"/>
    <w:rsid w:val="00822378"/>
    <w:rsid w:val="00822DD8"/>
    <w:rsid w:val="00824B5C"/>
    <w:rsid w:val="00824C9E"/>
    <w:rsid w:val="008252B2"/>
    <w:rsid w:val="00825375"/>
    <w:rsid w:val="008254A1"/>
    <w:rsid w:val="008254F9"/>
    <w:rsid w:val="00825568"/>
    <w:rsid w:val="00825ADE"/>
    <w:rsid w:val="00825CC8"/>
    <w:rsid w:val="00826061"/>
    <w:rsid w:val="008263D8"/>
    <w:rsid w:val="00826474"/>
    <w:rsid w:val="008266DE"/>
    <w:rsid w:val="008268B4"/>
    <w:rsid w:val="00826AB5"/>
    <w:rsid w:val="00826AE1"/>
    <w:rsid w:val="00826C19"/>
    <w:rsid w:val="00827931"/>
    <w:rsid w:val="00827B25"/>
    <w:rsid w:val="00827B2A"/>
    <w:rsid w:val="00830E73"/>
    <w:rsid w:val="008313D4"/>
    <w:rsid w:val="008315D1"/>
    <w:rsid w:val="00831B77"/>
    <w:rsid w:val="00831F42"/>
    <w:rsid w:val="00832404"/>
    <w:rsid w:val="00832F66"/>
    <w:rsid w:val="00833554"/>
    <w:rsid w:val="008335EE"/>
    <w:rsid w:val="008337C4"/>
    <w:rsid w:val="0083427B"/>
    <w:rsid w:val="008346CE"/>
    <w:rsid w:val="00834DF1"/>
    <w:rsid w:val="008354D3"/>
    <w:rsid w:val="00835530"/>
    <w:rsid w:val="00835C82"/>
    <w:rsid w:val="00835CC9"/>
    <w:rsid w:val="00835DD3"/>
    <w:rsid w:val="00835EE5"/>
    <w:rsid w:val="008360E0"/>
    <w:rsid w:val="00836250"/>
    <w:rsid w:val="00836D82"/>
    <w:rsid w:val="00836E0A"/>
    <w:rsid w:val="00836EAE"/>
    <w:rsid w:val="0083708E"/>
    <w:rsid w:val="00837A89"/>
    <w:rsid w:val="008402FD"/>
    <w:rsid w:val="00840634"/>
    <w:rsid w:val="00840743"/>
    <w:rsid w:val="0084078C"/>
    <w:rsid w:val="0084137F"/>
    <w:rsid w:val="008413B7"/>
    <w:rsid w:val="00841493"/>
    <w:rsid w:val="0084149A"/>
    <w:rsid w:val="008414CE"/>
    <w:rsid w:val="008415EF"/>
    <w:rsid w:val="0084169A"/>
    <w:rsid w:val="00841A55"/>
    <w:rsid w:val="00841CBA"/>
    <w:rsid w:val="00842BFA"/>
    <w:rsid w:val="00842F6F"/>
    <w:rsid w:val="00843354"/>
    <w:rsid w:val="008433B3"/>
    <w:rsid w:val="00843412"/>
    <w:rsid w:val="00843675"/>
    <w:rsid w:val="008436AE"/>
    <w:rsid w:val="00843CD3"/>
    <w:rsid w:val="0084404D"/>
    <w:rsid w:val="00844088"/>
    <w:rsid w:val="00844656"/>
    <w:rsid w:val="00845206"/>
    <w:rsid w:val="0084591E"/>
    <w:rsid w:val="00845C3C"/>
    <w:rsid w:val="00846357"/>
    <w:rsid w:val="0084666F"/>
    <w:rsid w:val="008474B5"/>
    <w:rsid w:val="00847C50"/>
    <w:rsid w:val="00850A90"/>
    <w:rsid w:val="00850B39"/>
    <w:rsid w:val="008511C1"/>
    <w:rsid w:val="008512EE"/>
    <w:rsid w:val="00851660"/>
    <w:rsid w:val="00852040"/>
    <w:rsid w:val="008520E9"/>
    <w:rsid w:val="008526FC"/>
    <w:rsid w:val="00852DDF"/>
    <w:rsid w:val="00852EBD"/>
    <w:rsid w:val="008532FA"/>
    <w:rsid w:val="00853658"/>
    <w:rsid w:val="008536C1"/>
    <w:rsid w:val="008538B6"/>
    <w:rsid w:val="00853CE8"/>
    <w:rsid w:val="008540A2"/>
    <w:rsid w:val="00854112"/>
    <w:rsid w:val="008550C6"/>
    <w:rsid w:val="00855B31"/>
    <w:rsid w:val="008566A6"/>
    <w:rsid w:val="00857356"/>
    <w:rsid w:val="00857765"/>
    <w:rsid w:val="00857F3C"/>
    <w:rsid w:val="0086081D"/>
    <w:rsid w:val="0086093C"/>
    <w:rsid w:val="008611B5"/>
    <w:rsid w:val="00861A02"/>
    <w:rsid w:val="00861A38"/>
    <w:rsid w:val="00861AD5"/>
    <w:rsid w:val="00861F80"/>
    <w:rsid w:val="00861FE2"/>
    <w:rsid w:val="00862783"/>
    <w:rsid w:val="008629A5"/>
    <w:rsid w:val="00862E62"/>
    <w:rsid w:val="00862F4E"/>
    <w:rsid w:val="008631D8"/>
    <w:rsid w:val="00863226"/>
    <w:rsid w:val="0086332C"/>
    <w:rsid w:val="00863E3D"/>
    <w:rsid w:val="008643C6"/>
    <w:rsid w:val="00864595"/>
    <w:rsid w:val="008649B3"/>
    <w:rsid w:val="00864A49"/>
    <w:rsid w:val="00864A8B"/>
    <w:rsid w:val="00864B51"/>
    <w:rsid w:val="0086523B"/>
    <w:rsid w:val="008652D7"/>
    <w:rsid w:val="00865E8B"/>
    <w:rsid w:val="00866091"/>
    <w:rsid w:val="008662D0"/>
    <w:rsid w:val="00866994"/>
    <w:rsid w:val="00866BCC"/>
    <w:rsid w:val="008673E7"/>
    <w:rsid w:val="008677AC"/>
    <w:rsid w:val="00867C48"/>
    <w:rsid w:val="008708CE"/>
    <w:rsid w:val="00870ADA"/>
    <w:rsid w:val="00870BD4"/>
    <w:rsid w:val="00870C61"/>
    <w:rsid w:val="00870F9A"/>
    <w:rsid w:val="008716BD"/>
    <w:rsid w:val="00871B42"/>
    <w:rsid w:val="00871E66"/>
    <w:rsid w:val="00871EE0"/>
    <w:rsid w:val="00872020"/>
    <w:rsid w:val="00872332"/>
    <w:rsid w:val="00872DAA"/>
    <w:rsid w:val="0087339E"/>
    <w:rsid w:val="00873923"/>
    <w:rsid w:val="00873C2D"/>
    <w:rsid w:val="00874D1C"/>
    <w:rsid w:val="00874D56"/>
    <w:rsid w:val="00874D5B"/>
    <w:rsid w:val="008753EC"/>
    <w:rsid w:val="00875773"/>
    <w:rsid w:val="008758B1"/>
    <w:rsid w:val="008759E8"/>
    <w:rsid w:val="00875BC0"/>
    <w:rsid w:val="00875C3E"/>
    <w:rsid w:val="00875E89"/>
    <w:rsid w:val="0087653F"/>
    <w:rsid w:val="00876AE6"/>
    <w:rsid w:val="008771D5"/>
    <w:rsid w:val="008774D0"/>
    <w:rsid w:val="00880059"/>
    <w:rsid w:val="008804A0"/>
    <w:rsid w:val="008817F6"/>
    <w:rsid w:val="00881CA7"/>
    <w:rsid w:val="008824C9"/>
    <w:rsid w:val="00882520"/>
    <w:rsid w:val="00882718"/>
    <w:rsid w:val="008827A7"/>
    <w:rsid w:val="0088293C"/>
    <w:rsid w:val="00882C13"/>
    <w:rsid w:val="00883C51"/>
    <w:rsid w:val="00883FD9"/>
    <w:rsid w:val="0088425B"/>
    <w:rsid w:val="0088456A"/>
    <w:rsid w:val="00884802"/>
    <w:rsid w:val="008849EC"/>
    <w:rsid w:val="00884C30"/>
    <w:rsid w:val="008850A0"/>
    <w:rsid w:val="0088594C"/>
    <w:rsid w:val="00885A9D"/>
    <w:rsid w:val="00885C1D"/>
    <w:rsid w:val="00885F18"/>
    <w:rsid w:val="00886027"/>
    <w:rsid w:val="00886322"/>
    <w:rsid w:val="00886377"/>
    <w:rsid w:val="00886508"/>
    <w:rsid w:val="008867C0"/>
    <w:rsid w:val="00886C26"/>
    <w:rsid w:val="008871FF"/>
    <w:rsid w:val="008877F5"/>
    <w:rsid w:val="00887B5B"/>
    <w:rsid w:val="0089024D"/>
    <w:rsid w:val="00890CBF"/>
    <w:rsid w:val="0089126B"/>
    <w:rsid w:val="00891275"/>
    <w:rsid w:val="008926F8"/>
    <w:rsid w:val="00892AF3"/>
    <w:rsid w:val="00892D2B"/>
    <w:rsid w:val="00893435"/>
    <w:rsid w:val="00893A45"/>
    <w:rsid w:val="00893C6E"/>
    <w:rsid w:val="00894B3A"/>
    <w:rsid w:val="0089502B"/>
    <w:rsid w:val="00895330"/>
    <w:rsid w:val="00896022"/>
    <w:rsid w:val="0089647C"/>
    <w:rsid w:val="008971C5"/>
    <w:rsid w:val="00897A1C"/>
    <w:rsid w:val="00897D22"/>
    <w:rsid w:val="00897D8E"/>
    <w:rsid w:val="008A0104"/>
    <w:rsid w:val="008A0380"/>
    <w:rsid w:val="008A0592"/>
    <w:rsid w:val="008A0908"/>
    <w:rsid w:val="008A10CA"/>
    <w:rsid w:val="008A14FB"/>
    <w:rsid w:val="008A155B"/>
    <w:rsid w:val="008A181B"/>
    <w:rsid w:val="008A1912"/>
    <w:rsid w:val="008A1D3C"/>
    <w:rsid w:val="008A22F4"/>
    <w:rsid w:val="008A23F4"/>
    <w:rsid w:val="008A2A75"/>
    <w:rsid w:val="008A2DF7"/>
    <w:rsid w:val="008A37EF"/>
    <w:rsid w:val="008A3E98"/>
    <w:rsid w:val="008A43CF"/>
    <w:rsid w:val="008A4A46"/>
    <w:rsid w:val="008A4ED4"/>
    <w:rsid w:val="008A5099"/>
    <w:rsid w:val="008A535C"/>
    <w:rsid w:val="008A557B"/>
    <w:rsid w:val="008A59B5"/>
    <w:rsid w:val="008A5B48"/>
    <w:rsid w:val="008A5CD7"/>
    <w:rsid w:val="008A5FE8"/>
    <w:rsid w:val="008A6223"/>
    <w:rsid w:val="008A637F"/>
    <w:rsid w:val="008A6423"/>
    <w:rsid w:val="008A648C"/>
    <w:rsid w:val="008A7374"/>
    <w:rsid w:val="008A7AF2"/>
    <w:rsid w:val="008A7B28"/>
    <w:rsid w:val="008A7E53"/>
    <w:rsid w:val="008B00BC"/>
    <w:rsid w:val="008B054A"/>
    <w:rsid w:val="008B05AA"/>
    <w:rsid w:val="008B0818"/>
    <w:rsid w:val="008B1171"/>
    <w:rsid w:val="008B13F3"/>
    <w:rsid w:val="008B1885"/>
    <w:rsid w:val="008B199B"/>
    <w:rsid w:val="008B1D78"/>
    <w:rsid w:val="008B237C"/>
    <w:rsid w:val="008B257A"/>
    <w:rsid w:val="008B2B9A"/>
    <w:rsid w:val="008B37D2"/>
    <w:rsid w:val="008B3994"/>
    <w:rsid w:val="008B3EC7"/>
    <w:rsid w:val="008B3EE9"/>
    <w:rsid w:val="008B429B"/>
    <w:rsid w:val="008B453F"/>
    <w:rsid w:val="008B5585"/>
    <w:rsid w:val="008B6244"/>
    <w:rsid w:val="008B63DB"/>
    <w:rsid w:val="008B6974"/>
    <w:rsid w:val="008B6DFD"/>
    <w:rsid w:val="008B70B8"/>
    <w:rsid w:val="008B72F9"/>
    <w:rsid w:val="008B735D"/>
    <w:rsid w:val="008B7374"/>
    <w:rsid w:val="008B77B3"/>
    <w:rsid w:val="008B791E"/>
    <w:rsid w:val="008B7C80"/>
    <w:rsid w:val="008B7E80"/>
    <w:rsid w:val="008C00DB"/>
    <w:rsid w:val="008C065F"/>
    <w:rsid w:val="008C0CAE"/>
    <w:rsid w:val="008C0F9C"/>
    <w:rsid w:val="008C1175"/>
    <w:rsid w:val="008C14B0"/>
    <w:rsid w:val="008C14B9"/>
    <w:rsid w:val="008C1569"/>
    <w:rsid w:val="008C1944"/>
    <w:rsid w:val="008C1B05"/>
    <w:rsid w:val="008C2357"/>
    <w:rsid w:val="008C25F9"/>
    <w:rsid w:val="008C2809"/>
    <w:rsid w:val="008C3283"/>
    <w:rsid w:val="008C3377"/>
    <w:rsid w:val="008C346A"/>
    <w:rsid w:val="008C3699"/>
    <w:rsid w:val="008C3A37"/>
    <w:rsid w:val="008C3BE7"/>
    <w:rsid w:val="008C3BF3"/>
    <w:rsid w:val="008C3EDC"/>
    <w:rsid w:val="008C4A77"/>
    <w:rsid w:val="008C4C5C"/>
    <w:rsid w:val="008C526E"/>
    <w:rsid w:val="008C57DD"/>
    <w:rsid w:val="008C5F6B"/>
    <w:rsid w:val="008C6947"/>
    <w:rsid w:val="008C7BEB"/>
    <w:rsid w:val="008C7C2F"/>
    <w:rsid w:val="008D00B0"/>
    <w:rsid w:val="008D0509"/>
    <w:rsid w:val="008D0CAE"/>
    <w:rsid w:val="008D1151"/>
    <w:rsid w:val="008D1972"/>
    <w:rsid w:val="008D1DB7"/>
    <w:rsid w:val="008D204A"/>
    <w:rsid w:val="008D27FA"/>
    <w:rsid w:val="008D2C9C"/>
    <w:rsid w:val="008D3119"/>
    <w:rsid w:val="008D3344"/>
    <w:rsid w:val="008D3520"/>
    <w:rsid w:val="008D391F"/>
    <w:rsid w:val="008D3AF6"/>
    <w:rsid w:val="008D4034"/>
    <w:rsid w:val="008D463C"/>
    <w:rsid w:val="008D4816"/>
    <w:rsid w:val="008D4A7D"/>
    <w:rsid w:val="008D4BE0"/>
    <w:rsid w:val="008D4CB3"/>
    <w:rsid w:val="008D4D5F"/>
    <w:rsid w:val="008D5243"/>
    <w:rsid w:val="008D6007"/>
    <w:rsid w:val="008D61F7"/>
    <w:rsid w:val="008D6412"/>
    <w:rsid w:val="008D645A"/>
    <w:rsid w:val="008D6524"/>
    <w:rsid w:val="008D70E4"/>
    <w:rsid w:val="008D7828"/>
    <w:rsid w:val="008D79DA"/>
    <w:rsid w:val="008D7E04"/>
    <w:rsid w:val="008D7FD0"/>
    <w:rsid w:val="008E00A1"/>
    <w:rsid w:val="008E06C3"/>
    <w:rsid w:val="008E0A8E"/>
    <w:rsid w:val="008E1D01"/>
    <w:rsid w:val="008E2A3E"/>
    <w:rsid w:val="008E2EDA"/>
    <w:rsid w:val="008E2F1C"/>
    <w:rsid w:val="008E2FE7"/>
    <w:rsid w:val="008E31B5"/>
    <w:rsid w:val="008E3402"/>
    <w:rsid w:val="008E45E9"/>
    <w:rsid w:val="008E4690"/>
    <w:rsid w:val="008E506A"/>
    <w:rsid w:val="008E56E1"/>
    <w:rsid w:val="008E58A1"/>
    <w:rsid w:val="008E5C84"/>
    <w:rsid w:val="008E5CE7"/>
    <w:rsid w:val="008E5EAE"/>
    <w:rsid w:val="008E6739"/>
    <w:rsid w:val="008E6F81"/>
    <w:rsid w:val="008E71F0"/>
    <w:rsid w:val="008E774E"/>
    <w:rsid w:val="008E7C83"/>
    <w:rsid w:val="008E7EA8"/>
    <w:rsid w:val="008F0252"/>
    <w:rsid w:val="008F0D3B"/>
    <w:rsid w:val="008F0EDE"/>
    <w:rsid w:val="008F113C"/>
    <w:rsid w:val="008F12C3"/>
    <w:rsid w:val="008F1818"/>
    <w:rsid w:val="008F1BB0"/>
    <w:rsid w:val="008F1CF2"/>
    <w:rsid w:val="008F2048"/>
    <w:rsid w:val="008F2221"/>
    <w:rsid w:val="008F29E5"/>
    <w:rsid w:val="008F2D67"/>
    <w:rsid w:val="008F36E7"/>
    <w:rsid w:val="008F5014"/>
    <w:rsid w:val="008F527E"/>
    <w:rsid w:val="008F55F1"/>
    <w:rsid w:val="008F5845"/>
    <w:rsid w:val="008F58C9"/>
    <w:rsid w:val="008F5B79"/>
    <w:rsid w:val="008F62C8"/>
    <w:rsid w:val="008F68A0"/>
    <w:rsid w:val="008F69B9"/>
    <w:rsid w:val="008F6C79"/>
    <w:rsid w:val="008F6EFB"/>
    <w:rsid w:val="008F6F1D"/>
    <w:rsid w:val="008F6F2F"/>
    <w:rsid w:val="008F7212"/>
    <w:rsid w:val="008F797B"/>
    <w:rsid w:val="008F7B8E"/>
    <w:rsid w:val="00900295"/>
    <w:rsid w:val="009003FF"/>
    <w:rsid w:val="00901113"/>
    <w:rsid w:val="00901118"/>
    <w:rsid w:val="009013EE"/>
    <w:rsid w:val="009016CF"/>
    <w:rsid w:val="009016F8"/>
    <w:rsid w:val="00901746"/>
    <w:rsid w:val="00901901"/>
    <w:rsid w:val="00901C73"/>
    <w:rsid w:val="00901F03"/>
    <w:rsid w:val="00902915"/>
    <w:rsid w:val="00902A48"/>
    <w:rsid w:val="00902B30"/>
    <w:rsid w:val="009031AE"/>
    <w:rsid w:val="009034AD"/>
    <w:rsid w:val="009035D9"/>
    <w:rsid w:val="0090373E"/>
    <w:rsid w:val="009039B1"/>
    <w:rsid w:val="00903AB2"/>
    <w:rsid w:val="00903AFC"/>
    <w:rsid w:val="00905087"/>
    <w:rsid w:val="0090566C"/>
    <w:rsid w:val="009056A0"/>
    <w:rsid w:val="00905FCA"/>
    <w:rsid w:val="0090602D"/>
    <w:rsid w:val="00906151"/>
    <w:rsid w:val="00906ADC"/>
    <w:rsid w:val="00906CFC"/>
    <w:rsid w:val="00907C49"/>
    <w:rsid w:val="00907CFB"/>
    <w:rsid w:val="0091058E"/>
    <w:rsid w:val="00910C5C"/>
    <w:rsid w:val="00911E9A"/>
    <w:rsid w:val="00912BF9"/>
    <w:rsid w:val="00912EB1"/>
    <w:rsid w:val="00913557"/>
    <w:rsid w:val="00913687"/>
    <w:rsid w:val="00913A29"/>
    <w:rsid w:val="00913D35"/>
    <w:rsid w:val="009149DA"/>
    <w:rsid w:val="00914BC7"/>
    <w:rsid w:val="00914D18"/>
    <w:rsid w:val="00915345"/>
    <w:rsid w:val="0091579F"/>
    <w:rsid w:val="0091584A"/>
    <w:rsid w:val="00915B36"/>
    <w:rsid w:val="009164E0"/>
    <w:rsid w:val="00916836"/>
    <w:rsid w:val="009169B5"/>
    <w:rsid w:val="00916BDA"/>
    <w:rsid w:val="00917367"/>
    <w:rsid w:val="00917BFA"/>
    <w:rsid w:val="00917C16"/>
    <w:rsid w:val="00917F30"/>
    <w:rsid w:val="009203BB"/>
    <w:rsid w:val="0092053E"/>
    <w:rsid w:val="00920DA9"/>
    <w:rsid w:val="00921222"/>
    <w:rsid w:val="009217DF"/>
    <w:rsid w:val="00921867"/>
    <w:rsid w:val="009218FE"/>
    <w:rsid w:val="00921F01"/>
    <w:rsid w:val="0092212B"/>
    <w:rsid w:val="00922235"/>
    <w:rsid w:val="00923473"/>
    <w:rsid w:val="00923C83"/>
    <w:rsid w:val="00923DCB"/>
    <w:rsid w:val="00923EBA"/>
    <w:rsid w:val="00923FB0"/>
    <w:rsid w:val="009240B1"/>
    <w:rsid w:val="00924238"/>
    <w:rsid w:val="009243BC"/>
    <w:rsid w:val="00924697"/>
    <w:rsid w:val="00924F8F"/>
    <w:rsid w:val="00925DE5"/>
    <w:rsid w:val="00925EB2"/>
    <w:rsid w:val="00926043"/>
    <w:rsid w:val="00926258"/>
    <w:rsid w:val="0092671C"/>
    <w:rsid w:val="00926786"/>
    <w:rsid w:val="00927023"/>
    <w:rsid w:val="00927273"/>
    <w:rsid w:val="00927C7D"/>
    <w:rsid w:val="00927FCD"/>
    <w:rsid w:val="00930E97"/>
    <w:rsid w:val="00930F03"/>
    <w:rsid w:val="009315E4"/>
    <w:rsid w:val="009315E9"/>
    <w:rsid w:val="00931E45"/>
    <w:rsid w:val="009320EC"/>
    <w:rsid w:val="0093236C"/>
    <w:rsid w:val="0093237F"/>
    <w:rsid w:val="009330DD"/>
    <w:rsid w:val="00933171"/>
    <w:rsid w:val="00933216"/>
    <w:rsid w:val="009339C4"/>
    <w:rsid w:val="00933D25"/>
    <w:rsid w:val="00933ECE"/>
    <w:rsid w:val="00933F4F"/>
    <w:rsid w:val="00934711"/>
    <w:rsid w:val="009347D8"/>
    <w:rsid w:val="009349B8"/>
    <w:rsid w:val="00935C60"/>
    <w:rsid w:val="00936376"/>
    <w:rsid w:val="00936662"/>
    <w:rsid w:val="00936D2A"/>
    <w:rsid w:val="00936DE0"/>
    <w:rsid w:val="00937E6E"/>
    <w:rsid w:val="00940820"/>
    <w:rsid w:val="009409B7"/>
    <w:rsid w:val="00940ADC"/>
    <w:rsid w:val="00941141"/>
    <w:rsid w:val="0094122F"/>
    <w:rsid w:val="009416C4"/>
    <w:rsid w:val="00941F78"/>
    <w:rsid w:val="00942941"/>
    <w:rsid w:val="00942AE3"/>
    <w:rsid w:val="009446ED"/>
    <w:rsid w:val="00945599"/>
    <w:rsid w:val="00946136"/>
    <w:rsid w:val="00946166"/>
    <w:rsid w:val="009465F0"/>
    <w:rsid w:val="00946724"/>
    <w:rsid w:val="0094695D"/>
    <w:rsid w:val="00946963"/>
    <w:rsid w:val="00946B86"/>
    <w:rsid w:val="00946C59"/>
    <w:rsid w:val="00947441"/>
    <w:rsid w:val="0094777F"/>
    <w:rsid w:val="00950165"/>
    <w:rsid w:val="0095029D"/>
    <w:rsid w:val="00950315"/>
    <w:rsid w:val="0095049C"/>
    <w:rsid w:val="009505FC"/>
    <w:rsid w:val="009508D1"/>
    <w:rsid w:val="00950F65"/>
    <w:rsid w:val="00951157"/>
    <w:rsid w:val="00952E69"/>
    <w:rsid w:val="00953841"/>
    <w:rsid w:val="00953E6E"/>
    <w:rsid w:val="00953FD5"/>
    <w:rsid w:val="0095460E"/>
    <w:rsid w:val="00954751"/>
    <w:rsid w:val="00954D2F"/>
    <w:rsid w:val="00954D66"/>
    <w:rsid w:val="00954E9D"/>
    <w:rsid w:val="009551BE"/>
    <w:rsid w:val="00955A1C"/>
    <w:rsid w:val="00956526"/>
    <w:rsid w:val="00956EF5"/>
    <w:rsid w:val="0095708B"/>
    <w:rsid w:val="00957216"/>
    <w:rsid w:val="00957591"/>
    <w:rsid w:val="00957902"/>
    <w:rsid w:val="00960971"/>
    <w:rsid w:val="00960A19"/>
    <w:rsid w:val="0096113C"/>
    <w:rsid w:val="00961153"/>
    <w:rsid w:val="0096163D"/>
    <w:rsid w:val="00961F66"/>
    <w:rsid w:val="009624D2"/>
    <w:rsid w:val="00962ADB"/>
    <w:rsid w:val="00962DFC"/>
    <w:rsid w:val="00963A7B"/>
    <w:rsid w:val="0096449B"/>
    <w:rsid w:val="00964B97"/>
    <w:rsid w:val="009650A5"/>
    <w:rsid w:val="009661D9"/>
    <w:rsid w:val="0096638A"/>
    <w:rsid w:val="00966C00"/>
    <w:rsid w:val="00966F46"/>
    <w:rsid w:val="00967972"/>
    <w:rsid w:val="00970207"/>
    <w:rsid w:val="009703B6"/>
    <w:rsid w:val="0097045E"/>
    <w:rsid w:val="00970B0F"/>
    <w:rsid w:val="00970B57"/>
    <w:rsid w:val="009712C0"/>
    <w:rsid w:val="00971673"/>
    <w:rsid w:val="009719B3"/>
    <w:rsid w:val="00971D62"/>
    <w:rsid w:val="00972104"/>
    <w:rsid w:val="009722C3"/>
    <w:rsid w:val="009726C3"/>
    <w:rsid w:val="00972808"/>
    <w:rsid w:val="00972B52"/>
    <w:rsid w:val="009731E0"/>
    <w:rsid w:val="00973EFE"/>
    <w:rsid w:val="0097450D"/>
    <w:rsid w:val="0097482D"/>
    <w:rsid w:val="00975333"/>
    <w:rsid w:val="0097544D"/>
    <w:rsid w:val="00975728"/>
    <w:rsid w:val="00975A4A"/>
    <w:rsid w:val="009763DC"/>
    <w:rsid w:val="00976688"/>
    <w:rsid w:val="00977228"/>
    <w:rsid w:val="0097733B"/>
    <w:rsid w:val="009773FA"/>
    <w:rsid w:val="00977AE4"/>
    <w:rsid w:val="00977C29"/>
    <w:rsid w:val="00980807"/>
    <w:rsid w:val="00980F02"/>
    <w:rsid w:val="00981214"/>
    <w:rsid w:val="0098134F"/>
    <w:rsid w:val="009814EC"/>
    <w:rsid w:val="00981BD7"/>
    <w:rsid w:val="00981F92"/>
    <w:rsid w:val="009820C3"/>
    <w:rsid w:val="00982718"/>
    <w:rsid w:val="009829A6"/>
    <w:rsid w:val="009829BE"/>
    <w:rsid w:val="00982B2B"/>
    <w:rsid w:val="00982D11"/>
    <w:rsid w:val="00982FE9"/>
    <w:rsid w:val="00982FFB"/>
    <w:rsid w:val="009831C8"/>
    <w:rsid w:val="00983A46"/>
    <w:rsid w:val="00983CC8"/>
    <w:rsid w:val="00983D32"/>
    <w:rsid w:val="00984536"/>
    <w:rsid w:val="00984CC8"/>
    <w:rsid w:val="0098507E"/>
    <w:rsid w:val="0098674E"/>
    <w:rsid w:val="00986863"/>
    <w:rsid w:val="00986ADE"/>
    <w:rsid w:val="00986E1E"/>
    <w:rsid w:val="0098768C"/>
    <w:rsid w:val="00987C42"/>
    <w:rsid w:val="00987D1D"/>
    <w:rsid w:val="00987F25"/>
    <w:rsid w:val="00990939"/>
    <w:rsid w:val="00991ACB"/>
    <w:rsid w:val="00991B98"/>
    <w:rsid w:val="00992AC4"/>
    <w:rsid w:val="00992E03"/>
    <w:rsid w:val="00992EFD"/>
    <w:rsid w:val="0099307D"/>
    <w:rsid w:val="00993575"/>
    <w:rsid w:val="009936A6"/>
    <w:rsid w:val="00993B44"/>
    <w:rsid w:val="00993C01"/>
    <w:rsid w:val="00994A5D"/>
    <w:rsid w:val="00994A73"/>
    <w:rsid w:val="00994BB0"/>
    <w:rsid w:val="00994E2F"/>
    <w:rsid w:val="00994FB0"/>
    <w:rsid w:val="0099512D"/>
    <w:rsid w:val="00995388"/>
    <w:rsid w:val="00995467"/>
    <w:rsid w:val="00995591"/>
    <w:rsid w:val="00995EA8"/>
    <w:rsid w:val="00995F6B"/>
    <w:rsid w:val="00996632"/>
    <w:rsid w:val="00997571"/>
    <w:rsid w:val="00997B36"/>
    <w:rsid w:val="009A00BF"/>
    <w:rsid w:val="009A00D6"/>
    <w:rsid w:val="009A040D"/>
    <w:rsid w:val="009A056F"/>
    <w:rsid w:val="009A06B8"/>
    <w:rsid w:val="009A07EB"/>
    <w:rsid w:val="009A097C"/>
    <w:rsid w:val="009A0B0E"/>
    <w:rsid w:val="009A0F71"/>
    <w:rsid w:val="009A1393"/>
    <w:rsid w:val="009A148A"/>
    <w:rsid w:val="009A193E"/>
    <w:rsid w:val="009A216C"/>
    <w:rsid w:val="009A34D8"/>
    <w:rsid w:val="009A3616"/>
    <w:rsid w:val="009A38DA"/>
    <w:rsid w:val="009A40C9"/>
    <w:rsid w:val="009A4166"/>
    <w:rsid w:val="009A42CD"/>
    <w:rsid w:val="009A453E"/>
    <w:rsid w:val="009A4C1F"/>
    <w:rsid w:val="009A5347"/>
    <w:rsid w:val="009A5670"/>
    <w:rsid w:val="009A633E"/>
    <w:rsid w:val="009A6595"/>
    <w:rsid w:val="009A6835"/>
    <w:rsid w:val="009A70FB"/>
    <w:rsid w:val="009A7108"/>
    <w:rsid w:val="009A78A2"/>
    <w:rsid w:val="009A7DD5"/>
    <w:rsid w:val="009A7E34"/>
    <w:rsid w:val="009B076E"/>
    <w:rsid w:val="009B0CAA"/>
    <w:rsid w:val="009B1591"/>
    <w:rsid w:val="009B16E1"/>
    <w:rsid w:val="009B1C00"/>
    <w:rsid w:val="009B1CDC"/>
    <w:rsid w:val="009B1D97"/>
    <w:rsid w:val="009B1F8C"/>
    <w:rsid w:val="009B2A53"/>
    <w:rsid w:val="009B4839"/>
    <w:rsid w:val="009B4BEE"/>
    <w:rsid w:val="009B4FDF"/>
    <w:rsid w:val="009B5082"/>
    <w:rsid w:val="009B527A"/>
    <w:rsid w:val="009B5838"/>
    <w:rsid w:val="009B5931"/>
    <w:rsid w:val="009B59AB"/>
    <w:rsid w:val="009B59D2"/>
    <w:rsid w:val="009B5D99"/>
    <w:rsid w:val="009B5DF3"/>
    <w:rsid w:val="009B68F5"/>
    <w:rsid w:val="009B6D3D"/>
    <w:rsid w:val="009B6DF9"/>
    <w:rsid w:val="009B6E1E"/>
    <w:rsid w:val="009B78FD"/>
    <w:rsid w:val="009B7A56"/>
    <w:rsid w:val="009B7C63"/>
    <w:rsid w:val="009B7C95"/>
    <w:rsid w:val="009B7F6F"/>
    <w:rsid w:val="009C0092"/>
    <w:rsid w:val="009C00FF"/>
    <w:rsid w:val="009C070F"/>
    <w:rsid w:val="009C07FB"/>
    <w:rsid w:val="009C185B"/>
    <w:rsid w:val="009C233C"/>
    <w:rsid w:val="009C26E5"/>
    <w:rsid w:val="009C2969"/>
    <w:rsid w:val="009C30B7"/>
    <w:rsid w:val="009C3AED"/>
    <w:rsid w:val="009C3C74"/>
    <w:rsid w:val="009C3ED8"/>
    <w:rsid w:val="009C4629"/>
    <w:rsid w:val="009C47BC"/>
    <w:rsid w:val="009C48C1"/>
    <w:rsid w:val="009C5942"/>
    <w:rsid w:val="009C5C48"/>
    <w:rsid w:val="009C5C6A"/>
    <w:rsid w:val="009C5CB7"/>
    <w:rsid w:val="009C606F"/>
    <w:rsid w:val="009C6146"/>
    <w:rsid w:val="009C62D0"/>
    <w:rsid w:val="009C6415"/>
    <w:rsid w:val="009C67B2"/>
    <w:rsid w:val="009C69EA"/>
    <w:rsid w:val="009C71E1"/>
    <w:rsid w:val="009C7504"/>
    <w:rsid w:val="009C76F5"/>
    <w:rsid w:val="009D05DB"/>
    <w:rsid w:val="009D087A"/>
    <w:rsid w:val="009D0905"/>
    <w:rsid w:val="009D0F27"/>
    <w:rsid w:val="009D154A"/>
    <w:rsid w:val="009D1879"/>
    <w:rsid w:val="009D1A89"/>
    <w:rsid w:val="009D1BF2"/>
    <w:rsid w:val="009D1E54"/>
    <w:rsid w:val="009D23A7"/>
    <w:rsid w:val="009D2C51"/>
    <w:rsid w:val="009D35D9"/>
    <w:rsid w:val="009D3892"/>
    <w:rsid w:val="009D396E"/>
    <w:rsid w:val="009D3D4A"/>
    <w:rsid w:val="009D41AD"/>
    <w:rsid w:val="009D435F"/>
    <w:rsid w:val="009D4499"/>
    <w:rsid w:val="009D4990"/>
    <w:rsid w:val="009D4EE1"/>
    <w:rsid w:val="009D52AA"/>
    <w:rsid w:val="009D5BA7"/>
    <w:rsid w:val="009D61C3"/>
    <w:rsid w:val="009D6A4D"/>
    <w:rsid w:val="009D6E38"/>
    <w:rsid w:val="009D75AD"/>
    <w:rsid w:val="009D77F6"/>
    <w:rsid w:val="009D78DC"/>
    <w:rsid w:val="009D7C6D"/>
    <w:rsid w:val="009D7CE2"/>
    <w:rsid w:val="009D7F3B"/>
    <w:rsid w:val="009E0597"/>
    <w:rsid w:val="009E0781"/>
    <w:rsid w:val="009E12C3"/>
    <w:rsid w:val="009E150A"/>
    <w:rsid w:val="009E1A04"/>
    <w:rsid w:val="009E1A6E"/>
    <w:rsid w:val="009E2691"/>
    <w:rsid w:val="009E2998"/>
    <w:rsid w:val="009E3239"/>
    <w:rsid w:val="009E355A"/>
    <w:rsid w:val="009E39FB"/>
    <w:rsid w:val="009E3AD6"/>
    <w:rsid w:val="009E3F71"/>
    <w:rsid w:val="009E3FBA"/>
    <w:rsid w:val="009E40E0"/>
    <w:rsid w:val="009E48A7"/>
    <w:rsid w:val="009E4A41"/>
    <w:rsid w:val="009E4EB2"/>
    <w:rsid w:val="009E4F71"/>
    <w:rsid w:val="009E5101"/>
    <w:rsid w:val="009E5219"/>
    <w:rsid w:val="009E5288"/>
    <w:rsid w:val="009E5581"/>
    <w:rsid w:val="009E5B96"/>
    <w:rsid w:val="009E5CD3"/>
    <w:rsid w:val="009E5FBC"/>
    <w:rsid w:val="009E6BD9"/>
    <w:rsid w:val="009E6FE5"/>
    <w:rsid w:val="009E730D"/>
    <w:rsid w:val="009E73C6"/>
    <w:rsid w:val="009E75B2"/>
    <w:rsid w:val="009E75F6"/>
    <w:rsid w:val="009E7603"/>
    <w:rsid w:val="009E7840"/>
    <w:rsid w:val="009F01D6"/>
    <w:rsid w:val="009F0519"/>
    <w:rsid w:val="009F1039"/>
    <w:rsid w:val="009F11A7"/>
    <w:rsid w:val="009F1269"/>
    <w:rsid w:val="009F1421"/>
    <w:rsid w:val="009F15CE"/>
    <w:rsid w:val="009F18E9"/>
    <w:rsid w:val="009F20CC"/>
    <w:rsid w:val="009F28DF"/>
    <w:rsid w:val="009F28EB"/>
    <w:rsid w:val="009F2E0F"/>
    <w:rsid w:val="009F333D"/>
    <w:rsid w:val="009F36DC"/>
    <w:rsid w:val="009F36E3"/>
    <w:rsid w:val="009F3C58"/>
    <w:rsid w:val="009F3CFB"/>
    <w:rsid w:val="009F3D0D"/>
    <w:rsid w:val="009F3F86"/>
    <w:rsid w:val="009F43EA"/>
    <w:rsid w:val="009F45C1"/>
    <w:rsid w:val="009F49C5"/>
    <w:rsid w:val="009F4AE0"/>
    <w:rsid w:val="009F4D22"/>
    <w:rsid w:val="009F4F0B"/>
    <w:rsid w:val="009F4FD4"/>
    <w:rsid w:val="009F51F8"/>
    <w:rsid w:val="009F5337"/>
    <w:rsid w:val="009F587C"/>
    <w:rsid w:val="009F709D"/>
    <w:rsid w:val="009F70B2"/>
    <w:rsid w:val="009F7177"/>
    <w:rsid w:val="009F73FB"/>
    <w:rsid w:val="009F77C8"/>
    <w:rsid w:val="009F78BA"/>
    <w:rsid w:val="009F7B0A"/>
    <w:rsid w:val="00A00580"/>
    <w:rsid w:val="00A007F8"/>
    <w:rsid w:val="00A00C92"/>
    <w:rsid w:val="00A01532"/>
    <w:rsid w:val="00A01723"/>
    <w:rsid w:val="00A01E44"/>
    <w:rsid w:val="00A01E7F"/>
    <w:rsid w:val="00A02F11"/>
    <w:rsid w:val="00A038DB"/>
    <w:rsid w:val="00A03CB8"/>
    <w:rsid w:val="00A03F13"/>
    <w:rsid w:val="00A04691"/>
    <w:rsid w:val="00A048AD"/>
    <w:rsid w:val="00A04ABD"/>
    <w:rsid w:val="00A04F79"/>
    <w:rsid w:val="00A0588B"/>
    <w:rsid w:val="00A05D97"/>
    <w:rsid w:val="00A06493"/>
    <w:rsid w:val="00A06570"/>
    <w:rsid w:val="00A0698C"/>
    <w:rsid w:val="00A07421"/>
    <w:rsid w:val="00A108B0"/>
    <w:rsid w:val="00A1165A"/>
    <w:rsid w:val="00A12302"/>
    <w:rsid w:val="00A12633"/>
    <w:rsid w:val="00A1286B"/>
    <w:rsid w:val="00A12AD3"/>
    <w:rsid w:val="00A12D98"/>
    <w:rsid w:val="00A13136"/>
    <w:rsid w:val="00A131BD"/>
    <w:rsid w:val="00A131EE"/>
    <w:rsid w:val="00A13287"/>
    <w:rsid w:val="00A135F3"/>
    <w:rsid w:val="00A13A57"/>
    <w:rsid w:val="00A13C20"/>
    <w:rsid w:val="00A13F38"/>
    <w:rsid w:val="00A1491C"/>
    <w:rsid w:val="00A14926"/>
    <w:rsid w:val="00A149D3"/>
    <w:rsid w:val="00A14B39"/>
    <w:rsid w:val="00A14D22"/>
    <w:rsid w:val="00A1510C"/>
    <w:rsid w:val="00A15602"/>
    <w:rsid w:val="00A1570F"/>
    <w:rsid w:val="00A15E88"/>
    <w:rsid w:val="00A15EF2"/>
    <w:rsid w:val="00A16557"/>
    <w:rsid w:val="00A16E7B"/>
    <w:rsid w:val="00A17461"/>
    <w:rsid w:val="00A17779"/>
    <w:rsid w:val="00A17AC6"/>
    <w:rsid w:val="00A17E49"/>
    <w:rsid w:val="00A20DEF"/>
    <w:rsid w:val="00A2124B"/>
    <w:rsid w:val="00A21B39"/>
    <w:rsid w:val="00A22057"/>
    <w:rsid w:val="00A2217A"/>
    <w:rsid w:val="00A22190"/>
    <w:rsid w:val="00A22431"/>
    <w:rsid w:val="00A22AE3"/>
    <w:rsid w:val="00A23276"/>
    <w:rsid w:val="00A23E11"/>
    <w:rsid w:val="00A23E48"/>
    <w:rsid w:val="00A240A8"/>
    <w:rsid w:val="00A2424C"/>
    <w:rsid w:val="00A253BB"/>
    <w:rsid w:val="00A25476"/>
    <w:rsid w:val="00A25C16"/>
    <w:rsid w:val="00A25D08"/>
    <w:rsid w:val="00A2610D"/>
    <w:rsid w:val="00A26CF4"/>
    <w:rsid w:val="00A26FE4"/>
    <w:rsid w:val="00A272E4"/>
    <w:rsid w:val="00A27686"/>
    <w:rsid w:val="00A27A3F"/>
    <w:rsid w:val="00A30202"/>
    <w:rsid w:val="00A30382"/>
    <w:rsid w:val="00A30489"/>
    <w:rsid w:val="00A3071B"/>
    <w:rsid w:val="00A30859"/>
    <w:rsid w:val="00A31F95"/>
    <w:rsid w:val="00A321A8"/>
    <w:rsid w:val="00A329BE"/>
    <w:rsid w:val="00A33729"/>
    <w:rsid w:val="00A33B0B"/>
    <w:rsid w:val="00A344BA"/>
    <w:rsid w:val="00A34550"/>
    <w:rsid w:val="00A345C9"/>
    <w:rsid w:val="00A34615"/>
    <w:rsid w:val="00A34A65"/>
    <w:rsid w:val="00A34A9B"/>
    <w:rsid w:val="00A350FC"/>
    <w:rsid w:val="00A35AC5"/>
    <w:rsid w:val="00A35B29"/>
    <w:rsid w:val="00A3626D"/>
    <w:rsid w:val="00A3653B"/>
    <w:rsid w:val="00A367F2"/>
    <w:rsid w:val="00A36A95"/>
    <w:rsid w:val="00A36D31"/>
    <w:rsid w:val="00A37992"/>
    <w:rsid w:val="00A37A45"/>
    <w:rsid w:val="00A37AB9"/>
    <w:rsid w:val="00A408CE"/>
    <w:rsid w:val="00A4091A"/>
    <w:rsid w:val="00A40DE7"/>
    <w:rsid w:val="00A411D2"/>
    <w:rsid w:val="00A41732"/>
    <w:rsid w:val="00A41A7A"/>
    <w:rsid w:val="00A42040"/>
    <w:rsid w:val="00A423C8"/>
    <w:rsid w:val="00A4257B"/>
    <w:rsid w:val="00A42DC8"/>
    <w:rsid w:val="00A42F6A"/>
    <w:rsid w:val="00A439C2"/>
    <w:rsid w:val="00A450AD"/>
    <w:rsid w:val="00A45206"/>
    <w:rsid w:val="00A454C0"/>
    <w:rsid w:val="00A45ED6"/>
    <w:rsid w:val="00A462FE"/>
    <w:rsid w:val="00A4677B"/>
    <w:rsid w:val="00A46795"/>
    <w:rsid w:val="00A46F05"/>
    <w:rsid w:val="00A47078"/>
    <w:rsid w:val="00A5127C"/>
    <w:rsid w:val="00A51457"/>
    <w:rsid w:val="00A51820"/>
    <w:rsid w:val="00A51E1F"/>
    <w:rsid w:val="00A5241A"/>
    <w:rsid w:val="00A52466"/>
    <w:rsid w:val="00A52A78"/>
    <w:rsid w:val="00A52FA0"/>
    <w:rsid w:val="00A534F2"/>
    <w:rsid w:val="00A536F8"/>
    <w:rsid w:val="00A53C43"/>
    <w:rsid w:val="00A53DD9"/>
    <w:rsid w:val="00A541A2"/>
    <w:rsid w:val="00A541D2"/>
    <w:rsid w:val="00A542AC"/>
    <w:rsid w:val="00A54447"/>
    <w:rsid w:val="00A5475B"/>
    <w:rsid w:val="00A54D23"/>
    <w:rsid w:val="00A54D48"/>
    <w:rsid w:val="00A5521D"/>
    <w:rsid w:val="00A561B8"/>
    <w:rsid w:val="00A571B3"/>
    <w:rsid w:val="00A5728C"/>
    <w:rsid w:val="00A575EF"/>
    <w:rsid w:val="00A5778B"/>
    <w:rsid w:val="00A57FF2"/>
    <w:rsid w:val="00A603EA"/>
    <w:rsid w:val="00A60405"/>
    <w:rsid w:val="00A6073C"/>
    <w:rsid w:val="00A613CE"/>
    <w:rsid w:val="00A616A1"/>
    <w:rsid w:val="00A617AA"/>
    <w:rsid w:val="00A627EA"/>
    <w:rsid w:val="00A6296D"/>
    <w:rsid w:val="00A62F37"/>
    <w:rsid w:val="00A6391E"/>
    <w:rsid w:val="00A63CFE"/>
    <w:rsid w:val="00A6407D"/>
    <w:rsid w:val="00A64D33"/>
    <w:rsid w:val="00A65062"/>
    <w:rsid w:val="00A65616"/>
    <w:rsid w:val="00A6591B"/>
    <w:rsid w:val="00A65A54"/>
    <w:rsid w:val="00A65B93"/>
    <w:rsid w:val="00A65C4B"/>
    <w:rsid w:val="00A65EB0"/>
    <w:rsid w:val="00A66152"/>
    <w:rsid w:val="00A66297"/>
    <w:rsid w:val="00A6655F"/>
    <w:rsid w:val="00A66620"/>
    <w:rsid w:val="00A66EA7"/>
    <w:rsid w:val="00A67266"/>
    <w:rsid w:val="00A67396"/>
    <w:rsid w:val="00A7035E"/>
    <w:rsid w:val="00A70C6E"/>
    <w:rsid w:val="00A70C7B"/>
    <w:rsid w:val="00A70FF1"/>
    <w:rsid w:val="00A71495"/>
    <w:rsid w:val="00A7171D"/>
    <w:rsid w:val="00A719E3"/>
    <w:rsid w:val="00A71CD3"/>
    <w:rsid w:val="00A71EDE"/>
    <w:rsid w:val="00A72107"/>
    <w:rsid w:val="00A72218"/>
    <w:rsid w:val="00A7262D"/>
    <w:rsid w:val="00A736C3"/>
    <w:rsid w:val="00A73F2D"/>
    <w:rsid w:val="00A74047"/>
    <w:rsid w:val="00A740C8"/>
    <w:rsid w:val="00A747F6"/>
    <w:rsid w:val="00A74BD9"/>
    <w:rsid w:val="00A74E81"/>
    <w:rsid w:val="00A74FC7"/>
    <w:rsid w:val="00A750D3"/>
    <w:rsid w:val="00A75387"/>
    <w:rsid w:val="00A75783"/>
    <w:rsid w:val="00A7590D"/>
    <w:rsid w:val="00A76007"/>
    <w:rsid w:val="00A77074"/>
    <w:rsid w:val="00A77423"/>
    <w:rsid w:val="00A77CC8"/>
    <w:rsid w:val="00A813F8"/>
    <w:rsid w:val="00A81EF8"/>
    <w:rsid w:val="00A824EA"/>
    <w:rsid w:val="00A828E6"/>
    <w:rsid w:val="00A82ABF"/>
    <w:rsid w:val="00A834B3"/>
    <w:rsid w:val="00A839D4"/>
    <w:rsid w:val="00A83BBE"/>
    <w:rsid w:val="00A84591"/>
    <w:rsid w:val="00A8481C"/>
    <w:rsid w:val="00A84AD2"/>
    <w:rsid w:val="00A84E22"/>
    <w:rsid w:val="00A85046"/>
    <w:rsid w:val="00A85323"/>
    <w:rsid w:val="00A85EC5"/>
    <w:rsid w:val="00A862FF"/>
    <w:rsid w:val="00A8693E"/>
    <w:rsid w:val="00A8777D"/>
    <w:rsid w:val="00A87F39"/>
    <w:rsid w:val="00A9077D"/>
    <w:rsid w:val="00A907DA"/>
    <w:rsid w:val="00A909C6"/>
    <w:rsid w:val="00A90C8C"/>
    <w:rsid w:val="00A91195"/>
    <w:rsid w:val="00A911F6"/>
    <w:rsid w:val="00A913B6"/>
    <w:rsid w:val="00A91912"/>
    <w:rsid w:val="00A91C9A"/>
    <w:rsid w:val="00A91D3F"/>
    <w:rsid w:val="00A92646"/>
    <w:rsid w:val="00A92B3C"/>
    <w:rsid w:val="00A92ED1"/>
    <w:rsid w:val="00A92F46"/>
    <w:rsid w:val="00A93129"/>
    <w:rsid w:val="00A93875"/>
    <w:rsid w:val="00A93D25"/>
    <w:rsid w:val="00A93E44"/>
    <w:rsid w:val="00A9434A"/>
    <w:rsid w:val="00A954E3"/>
    <w:rsid w:val="00A95728"/>
    <w:rsid w:val="00A9602C"/>
    <w:rsid w:val="00A96269"/>
    <w:rsid w:val="00A962FD"/>
    <w:rsid w:val="00A9668F"/>
    <w:rsid w:val="00A97145"/>
    <w:rsid w:val="00A9727C"/>
    <w:rsid w:val="00A973FE"/>
    <w:rsid w:val="00A976F4"/>
    <w:rsid w:val="00A97ACB"/>
    <w:rsid w:val="00AA03BC"/>
    <w:rsid w:val="00AA0537"/>
    <w:rsid w:val="00AA0582"/>
    <w:rsid w:val="00AA08A9"/>
    <w:rsid w:val="00AA0BB5"/>
    <w:rsid w:val="00AA1070"/>
    <w:rsid w:val="00AA154C"/>
    <w:rsid w:val="00AA19D1"/>
    <w:rsid w:val="00AA1BFE"/>
    <w:rsid w:val="00AA2001"/>
    <w:rsid w:val="00AA246D"/>
    <w:rsid w:val="00AA2AC0"/>
    <w:rsid w:val="00AA306C"/>
    <w:rsid w:val="00AA316B"/>
    <w:rsid w:val="00AA336B"/>
    <w:rsid w:val="00AA3A27"/>
    <w:rsid w:val="00AA3E32"/>
    <w:rsid w:val="00AA4421"/>
    <w:rsid w:val="00AA4692"/>
    <w:rsid w:val="00AA46F9"/>
    <w:rsid w:val="00AA4DEA"/>
    <w:rsid w:val="00AA4FFF"/>
    <w:rsid w:val="00AA50BC"/>
    <w:rsid w:val="00AA56C4"/>
    <w:rsid w:val="00AA62D7"/>
    <w:rsid w:val="00AA657D"/>
    <w:rsid w:val="00AA7BD1"/>
    <w:rsid w:val="00AB0764"/>
    <w:rsid w:val="00AB0B54"/>
    <w:rsid w:val="00AB1646"/>
    <w:rsid w:val="00AB1689"/>
    <w:rsid w:val="00AB1945"/>
    <w:rsid w:val="00AB1C84"/>
    <w:rsid w:val="00AB1D50"/>
    <w:rsid w:val="00AB214D"/>
    <w:rsid w:val="00AB2865"/>
    <w:rsid w:val="00AB2869"/>
    <w:rsid w:val="00AB2B3B"/>
    <w:rsid w:val="00AB2C7F"/>
    <w:rsid w:val="00AB2CAA"/>
    <w:rsid w:val="00AB37B4"/>
    <w:rsid w:val="00AB38A5"/>
    <w:rsid w:val="00AB3928"/>
    <w:rsid w:val="00AB3FFF"/>
    <w:rsid w:val="00AB4239"/>
    <w:rsid w:val="00AB4591"/>
    <w:rsid w:val="00AB466C"/>
    <w:rsid w:val="00AB4B8B"/>
    <w:rsid w:val="00AB4C09"/>
    <w:rsid w:val="00AB4D09"/>
    <w:rsid w:val="00AB4D7D"/>
    <w:rsid w:val="00AB542D"/>
    <w:rsid w:val="00AB5449"/>
    <w:rsid w:val="00AB54FE"/>
    <w:rsid w:val="00AB565C"/>
    <w:rsid w:val="00AB5C8D"/>
    <w:rsid w:val="00AB5F4C"/>
    <w:rsid w:val="00AB5F6C"/>
    <w:rsid w:val="00AB65BD"/>
    <w:rsid w:val="00AB6A78"/>
    <w:rsid w:val="00AB6F1E"/>
    <w:rsid w:val="00AB6F6C"/>
    <w:rsid w:val="00AB7044"/>
    <w:rsid w:val="00AB7668"/>
    <w:rsid w:val="00AB7E70"/>
    <w:rsid w:val="00AC018F"/>
    <w:rsid w:val="00AC033D"/>
    <w:rsid w:val="00AC04A8"/>
    <w:rsid w:val="00AC056B"/>
    <w:rsid w:val="00AC1084"/>
    <w:rsid w:val="00AC1246"/>
    <w:rsid w:val="00AC18C8"/>
    <w:rsid w:val="00AC1FD9"/>
    <w:rsid w:val="00AC1FFD"/>
    <w:rsid w:val="00AC22A4"/>
    <w:rsid w:val="00AC2AFD"/>
    <w:rsid w:val="00AC2C73"/>
    <w:rsid w:val="00AC3370"/>
    <w:rsid w:val="00AC3A5E"/>
    <w:rsid w:val="00AC3D58"/>
    <w:rsid w:val="00AC3DBA"/>
    <w:rsid w:val="00AC3E05"/>
    <w:rsid w:val="00AC3FD4"/>
    <w:rsid w:val="00AC43D0"/>
    <w:rsid w:val="00AC443E"/>
    <w:rsid w:val="00AC4765"/>
    <w:rsid w:val="00AC4A07"/>
    <w:rsid w:val="00AC4B7B"/>
    <w:rsid w:val="00AC4CF5"/>
    <w:rsid w:val="00AC4FEB"/>
    <w:rsid w:val="00AC5B0A"/>
    <w:rsid w:val="00AC5CFB"/>
    <w:rsid w:val="00AC6164"/>
    <w:rsid w:val="00AC6630"/>
    <w:rsid w:val="00AC6741"/>
    <w:rsid w:val="00AC72A6"/>
    <w:rsid w:val="00AC79E5"/>
    <w:rsid w:val="00AC7A63"/>
    <w:rsid w:val="00AC7E06"/>
    <w:rsid w:val="00AC7ED9"/>
    <w:rsid w:val="00AD0168"/>
    <w:rsid w:val="00AD02CB"/>
    <w:rsid w:val="00AD10A1"/>
    <w:rsid w:val="00AD150F"/>
    <w:rsid w:val="00AD17BF"/>
    <w:rsid w:val="00AD1B2B"/>
    <w:rsid w:val="00AD1BAB"/>
    <w:rsid w:val="00AD1BD3"/>
    <w:rsid w:val="00AD233E"/>
    <w:rsid w:val="00AD273A"/>
    <w:rsid w:val="00AD2BB7"/>
    <w:rsid w:val="00AD2CBD"/>
    <w:rsid w:val="00AD2E4A"/>
    <w:rsid w:val="00AD3E2B"/>
    <w:rsid w:val="00AD44D1"/>
    <w:rsid w:val="00AD4BD8"/>
    <w:rsid w:val="00AD4E90"/>
    <w:rsid w:val="00AD5E42"/>
    <w:rsid w:val="00AD5FBC"/>
    <w:rsid w:val="00AD63A0"/>
    <w:rsid w:val="00AD6602"/>
    <w:rsid w:val="00AD6816"/>
    <w:rsid w:val="00AD6EC7"/>
    <w:rsid w:val="00AD7045"/>
    <w:rsid w:val="00AD720C"/>
    <w:rsid w:val="00AD723F"/>
    <w:rsid w:val="00AD7F34"/>
    <w:rsid w:val="00AD7F64"/>
    <w:rsid w:val="00AE0333"/>
    <w:rsid w:val="00AE04FC"/>
    <w:rsid w:val="00AE06F6"/>
    <w:rsid w:val="00AE077B"/>
    <w:rsid w:val="00AE07B4"/>
    <w:rsid w:val="00AE0874"/>
    <w:rsid w:val="00AE08DE"/>
    <w:rsid w:val="00AE0ADA"/>
    <w:rsid w:val="00AE11A7"/>
    <w:rsid w:val="00AE19BE"/>
    <w:rsid w:val="00AE1B47"/>
    <w:rsid w:val="00AE287F"/>
    <w:rsid w:val="00AE29E1"/>
    <w:rsid w:val="00AE2CB2"/>
    <w:rsid w:val="00AE2FEC"/>
    <w:rsid w:val="00AE3770"/>
    <w:rsid w:val="00AE3914"/>
    <w:rsid w:val="00AE3C4E"/>
    <w:rsid w:val="00AE4EEA"/>
    <w:rsid w:val="00AE51EA"/>
    <w:rsid w:val="00AE5B16"/>
    <w:rsid w:val="00AE5DE8"/>
    <w:rsid w:val="00AE6477"/>
    <w:rsid w:val="00AE752D"/>
    <w:rsid w:val="00AE77EE"/>
    <w:rsid w:val="00AE7843"/>
    <w:rsid w:val="00AE7895"/>
    <w:rsid w:val="00AF0491"/>
    <w:rsid w:val="00AF0739"/>
    <w:rsid w:val="00AF0849"/>
    <w:rsid w:val="00AF13E6"/>
    <w:rsid w:val="00AF219D"/>
    <w:rsid w:val="00AF35A4"/>
    <w:rsid w:val="00AF3AF3"/>
    <w:rsid w:val="00AF4683"/>
    <w:rsid w:val="00AF4708"/>
    <w:rsid w:val="00AF4769"/>
    <w:rsid w:val="00AF4EFB"/>
    <w:rsid w:val="00AF50EC"/>
    <w:rsid w:val="00AF51BE"/>
    <w:rsid w:val="00AF5976"/>
    <w:rsid w:val="00AF5BD4"/>
    <w:rsid w:val="00AF5F03"/>
    <w:rsid w:val="00AF6047"/>
    <w:rsid w:val="00AF693B"/>
    <w:rsid w:val="00AF6AF1"/>
    <w:rsid w:val="00AF6C59"/>
    <w:rsid w:val="00AF7A01"/>
    <w:rsid w:val="00B00A62"/>
    <w:rsid w:val="00B00B8B"/>
    <w:rsid w:val="00B011FB"/>
    <w:rsid w:val="00B0173B"/>
    <w:rsid w:val="00B01771"/>
    <w:rsid w:val="00B017BD"/>
    <w:rsid w:val="00B01A32"/>
    <w:rsid w:val="00B021D2"/>
    <w:rsid w:val="00B026D3"/>
    <w:rsid w:val="00B0283F"/>
    <w:rsid w:val="00B02A1F"/>
    <w:rsid w:val="00B02C36"/>
    <w:rsid w:val="00B02E90"/>
    <w:rsid w:val="00B03290"/>
    <w:rsid w:val="00B037CC"/>
    <w:rsid w:val="00B0380C"/>
    <w:rsid w:val="00B03CDC"/>
    <w:rsid w:val="00B03D72"/>
    <w:rsid w:val="00B041A1"/>
    <w:rsid w:val="00B046E2"/>
    <w:rsid w:val="00B046F5"/>
    <w:rsid w:val="00B05603"/>
    <w:rsid w:val="00B05DF1"/>
    <w:rsid w:val="00B0649C"/>
    <w:rsid w:val="00B0680B"/>
    <w:rsid w:val="00B06CE7"/>
    <w:rsid w:val="00B06FEB"/>
    <w:rsid w:val="00B07026"/>
    <w:rsid w:val="00B07244"/>
    <w:rsid w:val="00B0793F"/>
    <w:rsid w:val="00B10013"/>
    <w:rsid w:val="00B103D7"/>
    <w:rsid w:val="00B104E3"/>
    <w:rsid w:val="00B109B0"/>
    <w:rsid w:val="00B118D9"/>
    <w:rsid w:val="00B11DC1"/>
    <w:rsid w:val="00B11F13"/>
    <w:rsid w:val="00B12572"/>
    <w:rsid w:val="00B12C40"/>
    <w:rsid w:val="00B12C45"/>
    <w:rsid w:val="00B12D8A"/>
    <w:rsid w:val="00B13549"/>
    <w:rsid w:val="00B1357B"/>
    <w:rsid w:val="00B136D7"/>
    <w:rsid w:val="00B1385D"/>
    <w:rsid w:val="00B138E1"/>
    <w:rsid w:val="00B14091"/>
    <w:rsid w:val="00B148E2"/>
    <w:rsid w:val="00B14E8A"/>
    <w:rsid w:val="00B1545E"/>
    <w:rsid w:val="00B154C4"/>
    <w:rsid w:val="00B15557"/>
    <w:rsid w:val="00B15896"/>
    <w:rsid w:val="00B159F3"/>
    <w:rsid w:val="00B16AC0"/>
    <w:rsid w:val="00B16BE5"/>
    <w:rsid w:val="00B16DA0"/>
    <w:rsid w:val="00B16FFF"/>
    <w:rsid w:val="00B17109"/>
    <w:rsid w:val="00B1732D"/>
    <w:rsid w:val="00B17662"/>
    <w:rsid w:val="00B17D2F"/>
    <w:rsid w:val="00B200AE"/>
    <w:rsid w:val="00B204C3"/>
    <w:rsid w:val="00B21108"/>
    <w:rsid w:val="00B21243"/>
    <w:rsid w:val="00B212D0"/>
    <w:rsid w:val="00B215AD"/>
    <w:rsid w:val="00B21E01"/>
    <w:rsid w:val="00B220D7"/>
    <w:rsid w:val="00B2213D"/>
    <w:rsid w:val="00B2278E"/>
    <w:rsid w:val="00B2325B"/>
    <w:rsid w:val="00B232E9"/>
    <w:rsid w:val="00B23429"/>
    <w:rsid w:val="00B2364C"/>
    <w:rsid w:val="00B237B1"/>
    <w:rsid w:val="00B23ADD"/>
    <w:rsid w:val="00B23BA7"/>
    <w:rsid w:val="00B2436D"/>
    <w:rsid w:val="00B24A02"/>
    <w:rsid w:val="00B24B31"/>
    <w:rsid w:val="00B24FE8"/>
    <w:rsid w:val="00B25D02"/>
    <w:rsid w:val="00B25D26"/>
    <w:rsid w:val="00B265FC"/>
    <w:rsid w:val="00B27962"/>
    <w:rsid w:val="00B27981"/>
    <w:rsid w:val="00B27AE1"/>
    <w:rsid w:val="00B27C00"/>
    <w:rsid w:val="00B31097"/>
    <w:rsid w:val="00B311D6"/>
    <w:rsid w:val="00B31902"/>
    <w:rsid w:val="00B31CE2"/>
    <w:rsid w:val="00B321E1"/>
    <w:rsid w:val="00B32551"/>
    <w:rsid w:val="00B32949"/>
    <w:rsid w:val="00B32AB7"/>
    <w:rsid w:val="00B339D7"/>
    <w:rsid w:val="00B33EA0"/>
    <w:rsid w:val="00B33F87"/>
    <w:rsid w:val="00B340E3"/>
    <w:rsid w:val="00B34B31"/>
    <w:rsid w:val="00B34D3E"/>
    <w:rsid w:val="00B34DB7"/>
    <w:rsid w:val="00B3555B"/>
    <w:rsid w:val="00B358EF"/>
    <w:rsid w:val="00B35DA8"/>
    <w:rsid w:val="00B36CB5"/>
    <w:rsid w:val="00B36D04"/>
    <w:rsid w:val="00B3742A"/>
    <w:rsid w:val="00B3750F"/>
    <w:rsid w:val="00B37587"/>
    <w:rsid w:val="00B37AEA"/>
    <w:rsid w:val="00B37D1D"/>
    <w:rsid w:val="00B40FA9"/>
    <w:rsid w:val="00B41919"/>
    <w:rsid w:val="00B4195B"/>
    <w:rsid w:val="00B41F68"/>
    <w:rsid w:val="00B41FF5"/>
    <w:rsid w:val="00B42381"/>
    <w:rsid w:val="00B4294C"/>
    <w:rsid w:val="00B42F02"/>
    <w:rsid w:val="00B43BC6"/>
    <w:rsid w:val="00B43F74"/>
    <w:rsid w:val="00B44F10"/>
    <w:rsid w:val="00B4512C"/>
    <w:rsid w:val="00B4532D"/>
    <w:rsid w:val="00B45947"/>
    <w:rsid w:val="00B45E22"/>
    <w:rsid w:val="00B46418"/>
    <w:rsid w:val="00B46AC4"/>
    <w:rsid w:val="00B46D2B"/>
    <w:rsid w:val="00B47210"/>
    <w:rsid w:val="00B47BDC"/>
    <w:rsid w:val="00B47BFE"/>
    <w:rsid w:val="00B47D0C"/>
    <w:rsid w:val="00B47F25"/>
    <w:rsid w:val="00B50518"/>
    <w:rsid w:val="00B50530"/>
    <w:rsid w:val="00B506BF"/>
    <w:rsid w:val="00B50A49"/>
    <w:rsid w:val="00B50B64"/>
    <w:rsid w:val="00B51007"/>
    <w:rsid w:val="00B51084"/>
    <w:rsid w:val="00B512D0"/>
    <w:rsid w:val="00B513D2"/>
    <w:rsid w:val="00B51871"/>
    <w:rsid w:val="00B51F53"/>
    <w:rsid w:val="00B5221D"/>
    <w:rsid w:val="00B52715"/>
    <w:rsid w:val="00B52DD7"/>
    <w:rsid w:val="00B52E0C"/>
    <w:rsid w:val="00B532A2"/>
    <w:rsid w:val="00B5396B"/>
    <w:rsid w:val="00B53C1C"/>
    <w:rsid w:val="00B53EB5"/>
    <w:rsid w:val="00B540EE"/>
    <w:rsid w:val="00B54730"/>
    <w:rsid w:val="00B54819"/>
    <w:rsid w:val="00B54D81"/>
    <w:rsid w:val="00B54F93"/>
    <w:rsid w:val="00B5590F"/>
    <w:rsid w:val="00B55CEE"/>
    <w:rsid w:val="00B5629A"/>
    <w:rsid w:val="00B564CB"/>
    <w:rsid w:val="00B5651B"/>
    <w:rsid w:val="00B56B52"/>
    <w:rsid w:val="00B56C59"/>
    <w:rsid w:val="00B56F7A"/>
    <w:rsid w:val="00B57135"/>
    <w:rsid w:val="00B57627"/>
    <w:rsid w:val="00B57B29"/>
    <w:rsid w:val="00B57B31"/>
    <w:rsid w:val="00B57CAE"/>
    <w:rsid w:val="00B60111"/>
    <w:rsid w:val="00B60119"/>
    <w:rsid w:val="00B60449"/>
    <w:rsid w:val="00B610E0"/>
    <w:rsid w:val="00B61166"/>
    <w:rsid w:val="00B619B8"/>
    <w:rsid w:val="00B61BD9"/>
    <w:rsid w:val="00B61C76"/>
    <w:rsid w:val="00B62898"/>
    <w:rsid w:val="00B62AAB"/>
    <w:rsid w:val="00B62AAF"/>
    <w:rsid w:val="00B636C8"/>
    <w:rsid w:val="00B63BF5"/>
    <w:rsid w:val="00B64562"/>
    <w:rsid w:val="00B64765"/>
    <w:rsid w:val="00B64A57"/>
    <w:rsid w:val="00B64E1E"/>
    <w:rsid w:val="00B657B9"/>
    <w:rsid w:val="00B65C3F"/>
    <w:rsid w:val="00B66016"/>
    <w:rsid w:val="00B6641F"/>
    <w:rsid w:val="00B664AE"/>
    <w:rsid w:val="00B6662F"/>
    <w:rsid w:val="00B677CB"/>
    <w:rsid w:val="00B67E55"/>
    <w:rsid w:val="00B703C6"/>
    <w:rsid w:val="00B7049B"/>
    <w:rsid w:val="00B70D48"/>
    <w:rsid w:val="00B71052"/>
    <w:rsid w:val="00B7167C"/>
    <w:rsid w:val="00B71B28"/>
    <w:rsid w:val="00B722CF"/>
    <w:rsid w:val="00B7248C"/>
    <w:rsid w:val="00B7250C"/>
    <w:rsid w:val="00B7263A"/>
    <w:rsid w:val="00B72D50"/>
    <w:rsid w:val="00B72E40"/>
    <w:rsid w:val="00B73497"/>
    <w:rsid w:val="00B736C0"/>
    <w:rsid w:val="00B73793"/>
    <w:rsid w:val="00B744E3"/>
    <w:rsid w:val="00B75095"/>
    <w:rsid w:val="00B75643"/>
    <w:rsid w:val="00B756E3"/>
    <w:rsid w:val="00B7589E"/>
    <w:rsid w:val="00B75977"/>
    <w:rsid w:val="00B75A70"/>
    <w:rsid w:val="00B76011"/>
    <w:rsid w:val="00B766D1"/>
    <w:rsid w:val="00B76B99"/>
    <w:rsid w:val="00B76BD2"/>
    <w:rsid w:val="00B76EC7"/>
    <w:rsid w:val="00B772E8"/>
    <w:rsid w:val="00B7748F"/>
    <w:rsid w:val="00B778B4"/>
    <w:rsid w:val="00B77F89"/>
    <w:rsid w:val="00B802B9"/>
    <w:rsid w:val="00B819BC"/>
    <w:rsid w:val="00B81DDD"/>
    <w:rsid w:val="00B81FE6"/>
    <w:rsid w:val="00B82588"/>
    <w:rsid w:val="00B82661"/>
    <w:rsid w:val="00B826E9"/>
    <w:rsid w:val="00B82CE6"/>
    <w:rsid w:val="00B82D5E"/>
    <w:rsid w:val="00B832E7"/>
    <w:rsid w:val="00B8363B"/>
    <w:rsid w:val="00B836BC"/>
    <w:rsid w:val="00B8376F"/>
    <w:rsid w:val="00B83EAD"/>
    <w:rsid w:val="00B8479E"/>
    <w:rsid w:val="00B8480F"/>
    <w:rsid w:val="00B84A01"/>
    <w:rsid w:val="00B84AE2"/>
    <w:rsid w:val="00B85196"/>
    <w:rsid w:val="00B85509"/>
    <w:rsid w:val="00B856AB"/>
    <w:rsid w:val="00B85D1C"/>
    <w:rsid w:val="00B86398"/>
    <w:rsid w:val="00B864CE"/>
    <w:rsid w:val="00B86544"/>
    <w:rsid w:val="00B86AB8"/>
    <w:rsid w:val="00B86F6E"/>
    <w:rsid w:val="00B8796A"/>
    <w:rsid w:val="00B87A98"/>
    <w:rsid w:val="00B90A3B"/>
    <w:rsid w:val="00B90CCC"/>
    <w:rsid w:val="00B910D6"/>
    <w:rsid w:val="00B91A60"/>
    <w:rsid w:val="00B91BC1"/>
    <w:rsid w:val="00B91BF8"/>
    <w:rsid w:val="00B92467"/>
    <w:rsid w:val="00B92891"/>
    <w:rsid w:val="00B92BD7"/>
    <w:rsid w:val="00B92C10"/>
    <w:rsid w:val="00B93079"/>
    <w:rsid w:val="00B938BC"/>
    <w:rsid w:val="00B939FA"/>
    <w:rsid w:val="00B94BD1"/>
    <w:rsid w:val="00B94CF2"/>
    <w:rsid w:val="00B9551D"/>
    <w:rsid w:val="00B95BC9"/>
    <w:rsid w:val="00B95D6A"/>
    <w:rsid w:val="00B96101"/>
    <w:rsid w:val="00B96178"/>
    <w:rsid w:val="00B96453"/>
    <w:rsid w:val="00B96658"/>
    <w:rsid w:val="00B9685E"/>
    <w:rsid w:val="00B96CA5"/>
    <w:rsid w:val="00B96E71"/>
    <w:rsid w:val="00B97713"/>
    <w:rsid w:val="00B97880"/>
    <w:rsid w:val="00B97A46"/>
    <w:rsid w:val="00BA018E"/>
    <w:rsid w:val="00BA072F"/>
    <w:rsid w:val="00BA0B17"/>
    <w:rsid w:val="00BA0CFC"/>
    <w:rsid w:val="00BA0F04"/>
    <w:rsid w:val="00BA12DE"/>
    <w:rsid w:val="00BA13B7"/>
    <w:rsid w:val="00BA1AA2"/>
    <w:rsid w:val="00BA1D69"/>
    <w:rsid w:val="00BA22A9"/>
    <w:rsid w:val="00BA2922"/>
    <w:rsid w:val="00BA3566"/>
    <w:rsid w:val="00BA39D8"/>
    <w:rsid w:val="00BA3DA0"/>
    <w:rsid w:val="00BA42B3"/>
    <w:rsid w:val="00BA4D9E"/>
    <w:rsid w:val="00BA4F28"/>
    <w:rsid w:val="00BA5020"/>
    <w:rsid w:val="00BA513A"/>
    <w:rsid w:val="00BA5906"/>
    <w:rsid w:val="00BA5E43"/>
    <w:rsid w:val="00BA68AB"/>
    <w:rsid w:val="00BA68D4"/>
    <w:rsid w:val="00BA77B4"/>
    <w:rsid w:val="00BA78BA"/>
    <w:rsid w:val="00BA7C41"/>
    <w:rsid w:val="00BA7D0B"/>
    <w:rsid w:val="00BA7F83"/>
    <w:rsid w:val="00BB058F"/>
    <w:rsid w:val="00BB05C2"/>
    <w:rsid w:val="00BB06ED"/>
    <w:rsid w:val="00BB1051"/>
    <w:rsid w:val="00BB1386"/>
    <w:rsid w:val="00BB1DF6"/>
    <w:rsid w:val="00BB1E30"/>
    <w:rsid w:val="00BB2061"/>
    <w:rsid w:val="00BB23C5"/>
    <w:rsid w:val="00BB24AE"/>
    <w:rsid w:val="00BB2C9C"/>
    <w:rsid w:val="00BB36F3"/>
    <w:rsid w:val="00BB39F0"/>
    <w:rsid w:val="00BB3CD8"/>
    <w:rsid w:val="00BB3CEE"/>
    <w:rsid w:val="00BB3E08"/>
    <w:rsid w:val="00BB3F64"/>
    <w:rsid w:val="00BB46BC"/>
    <w:rsid w:val="00BB4C45"/>
    <w:rsid w:val="00BB533A"/>
    <w:rsid w:val="00BB5B03"/>
    <w:rsid w:val="00BB5B49"/>
    <w:rsid w:val="00BB5B73"/>
    <w:rsid w:val="00BB600B"/>
    <w:rsid w:val="00BB610D"/>
    <w:rsid w:val="00BB62CB"/>
    <w:rsid w:val="00BB6949"/>
    <w:rsid w:val="00BB7824"/>
    <w:rsid w:val="00BB7F06"/>
    <w:rsid w:val="00BC16E7"/>
    <w:rsid w:val="00BC1A9D"/>
    <w:rsid w:val="00BC1E1C"/>
    <w:rsid w:val="00BC218F"/>
    <w:rsid w:val="00BC2567"/>
    <w:rsid w:val="00BC25AC"/>
    <w:rsid w:val="00BC2920"/>
    <w:rsid w:val="00BC2BEC"/>
    <w:rsid w:val="00BC3015"/>
    <w:rsid w:val="00BC368C"/>
    <w:rsid w:val="00BC3722"/>
    <w:rsid w:val="00BC3915"/>
    <w:rsid w:val="00BC3D5A"/>
    <w:rsid w:val="00BC4196"/>
    <w:rsid w:val="00BC48F5"/>
    <w:rsid w:val="00BC4967"/>
    <w:rsid w:val="00BC4B56"/>
    <w:rsid w:val="00BC4EE4"/>
    <w:rsid w:val="00BC503C"/>
    <w:rsid w:val="00BC5294"/>
    <w:rsid w:val="00BC535A"/>
    <w:rsid w:val="00BC552C"/>
    <w:rsid w:val="00BC5641"/>
    <w:rsid w:val="00BC5730"/>
    <w:rsid w:val="00BC58AF"/>
    <w:rsid w:val="00BC5B5D"/>
    <w:rsid w:val="00BC635E"/>
    <w:rsid w:val="00BC6556"/>
    <w:rsid w:val="00BC6A7C"/>
    <w:rsid w:val="00BC75C6"/>
    <w:rsid w:val="00BC7A19"/>
    <w:rsid w:val="00BD026F"/>
    <w:rsid w:val="00BD05FF"/>
    <w:rsid w:val="00BD0930"/>
    <w:rsid w:val="00BD0CC1"/>
    <w:rsid w:val="00BD13CE"/>
    <w:rsid w:val="00BD1837"/>
    <w:rsid w:val="00BD1865"/>
    <w:rsid w:val="00BD1DB3"/>
    <w:rsid w:val="00BD1DFF"/>
    <w:rsid w:val="00BD20E4"/>
    <w:rsid w:val="00BD258F"/>
    <w:rsid w:val="00BD2597"/>
    <w:rsid w:val="00BD2B5C"/>
    <w:rsid w:val="00BD301B"/>
    <w:rsid w:val="00BD3527"/>
    <w:rsid w:val="00BD3623"/>
    <w:rsid w:val="00BD367A"/>
    <w:rsid w:val="00BD36C6"/>
    <w:rsid w:val="00BD373F"/>
    <w:rsid w:val="00BD3B33"/>
    <w:rsid w:val="00BD3F6E"/>
    <w:rsid w:val="00BD4CBA"/>
    <w:rsid w:val="00BD4E4E"/>
    <w:rsid w:val="00BD538E"/>
    <w:rsid w:val="00BD575B"/>
    <w:rsid w:val="00BD6959"/>
    <w:rsid w:val="00BD7589"/>
    <w:rsid w:val="00BD75F9"/>
    <w:rsid w:val="00BD7715"/>
    <w:rsid w:val="00BD7DF9"/>
    <w:rsid w:val="00BD7E89"/>
    <w:rsid w:val="00BE014D"/>
    <w:rsid w:val="00BE027F"/>
    <w:rsid w:val="00BE028E"/>
    <w:rsid w:val="00BE0B04"/>
    <w:rsid w:val="00BE0C48"/>
    <w:rsid w:val="00BE1146"/>
    <w:rsid w:val="00BE1BF7"/>
    <w:rsid w:val="00BE1EB3"/>
    <w:rsid w:val="00BE22D3"/>
    <w:rsid w:val="00BE2308"/>
    <w:rsid w:val="00BE2D70"/>
    <w:rsid w:val="00BE2F52"/>
    <w:rsid w:val="00BE3207"/>
    <w:rsid w:val="00BE3FDB"/>
    <w:rsid w:val="00BE40E2"/>
    <w:rsid w:val="00BE43B6"/>
    <w:rsid w:val="00BE5449"/>
    <w:rsid w:val="00BE578E"/>
    <w:rsid w:val="00BE57EA"/>
    <w:rsid w:val="00BE59CF"/>
    <w:rsid w:val="00BE633D"/>
    <w:rsid w:val="00BE732F"/>
    <w:rsid w:val="00BE7C39"/>
    <w:rsid w:val="00BF0443"/>
    <w:rsid w:val="00BF060A"/>
    <w:rsid w:val="00BF067C"/>
    <w:rsid w:val="00BF1390"/>
    <w:rsid w:val="00BF1B38"/>
    <w:rsid w:val="00BF1D0F"/>
    <w:rsid w:val="00BF1E2E"/>
    <w:rsid w:val="00BF21B7"/>
    <w:rsid w:val="00BF2435"/>
    <w:rsid w:val="00BF335F"/>
    <w:rsid w:val="00BF3576"/>
    <w:rsid w:val="00BF3E65"/>
    <w:rsid w:val="00BF410E"/>
    <w:rsid w:val="00BF4959"/>
    <w:rsid w:val="00BF49F7"/>
    <w:rsid w:val="00BF4D05"/>
    <w:rsid w:val="00BF4EEC"/>
    <w:rsid w:val="00BF53BD"/>
    <w:rsid w:val="00BF551F"/>
    <w:rsid w:val="00BF5524"/>
    <w:rsid w:val="00BF5CFC"/>
    <w:rsid w:val="00BF5D7A"/>
    <w:rsid w:val="00BF6C71"/>
    <w:rsid w:val="00BF7147"/>
    <w:rsid w:val="00BF735C"/>
    <w:rsid w:val="00C0096F"/>
    <w:rsid w:val="00C00FC4"/>
    <w:rsid w:val="00C012FB"/>
    <w:rsid w:val="00C01670"/>
    <w:rsid w:val="00C01B19"/>
    <w:rsid w:val="00C027C6"/>
    <w:rsid w:val="00C02916"/>
    <w:rsid w:val="00C032B0"/>
    <w:rsid w:val="00C033DA"/>
    <w:rsid w:val="00C036A0"/>
    <w:rsid w:val="00C04028"/>
    <w:rsid w:val="00C040EC"/>
    <w:rsid w:val="00C044E0"/>
    <w:rsid w:val="00C0461C"/>
    <w:rsid w:val="00C050D1"/>
    <w:rsid w:val="00C0515D"/>
    <w:rsid w:val="00C05741"/>
    <w:rsid w:val="00C05EEF"/>
    <w:rsid w:val="00C0613D"/>
    <w:rsid w:val="00C0637F"/>
    <w:rsid w:val="00C06AE5"/>
    <w:rsid w:val="00C06ED3"/>
    <w:rsid w:val="00C06FCC"/>
    <w:rsid w:val="00C07278"/>
    <w:rsid w:val="00C07A33"/>
    <w:rsid w:val="00C07BB3"/>
    <w:rsid w:val="00C07BB8"/>
    <w:rsid w:val="00C10027"/>
    <w:rsid w:val="00C1060A"/>
    <w:rsid w:val="00C1082D"/>
    <w:rsid w:val="00C10E30"/>
    <w:rsid w:val="00C11155"/>
    <w:rsid w:val="00C11329"/>
    <w:rsid w:val="00C11508"/>
    <w:rsid w:val="00C1156C"/>
    <w:rsid w:val="00C115EC"/>
    <w:rsid w:val="00C11917"/>
    <w:rsid w:val="00C11A18"/>
    <w:rsid w:val="00C11C16"/>
    <w:rsid w:val="00C11C9D"/>
    <w:rsid w:val="00C11D47"/>
    <w:rsid w:val="00C11E31"/>
    <w:rsid w:val="00C11FD8"/>
    <w:rsid w:val="00C12293"/>
    <w:rsid w:val="00C1250B"/>
    <w:rsid w:val="00C12A9F"/>
    <w:rsid w:val="00C130D3"/>
    <w:rsid w:val="00C137B5"/>
    <w:rsid w:val="00C1386F"/>
    <w:rsid w:val="00C13EDA"/>
    <w:rsid w:val="00C1408D"/>
    <w:rsid w:val="00C149F0"/>
    <w:rsid w:val="00C15865"/>
    <w:rsid w:val="00C15DF4"/>
    <w:rsid w:val="00C15F84"/>
    <w:rsid w:val="00C1604C"/>
    <w:rsid w:val="00C16144"/>
    <w:rsid w:val="00C1642A"/>
    <w:rsid w:val="00C16AA5"/>
    <w:rsid w:val="00C16F60"/>
    <w:rsid w:val="00C171D2"/>
    <w:rsid w:val="00C17C7F"/>
    <w:rsid w:val="00C17DEF"/>
    <w:rsid w:val="00C20202"/>
    <w:rsid w:val="00C20A1C"/>
    <w:rsid w:val="00C20C31"/>
    <w:rsid w:val="00C213DE"/>
    <w:rsid w:val="00C21477"/>
    <w:rsid w:val="00C21B37"/>
    <w:rsid w:val="00C2218D"/>
    <w:rsid w:val="00C22696"/>
    <w:rsid w:val="00C2291C"/>
    <w:rsid w:val="00C22EF9"/>
    <w:rsid w:val="00C2364D"/>
    <w:rsid w:val="00C238AB"/>
    <w:rsid w:val="00C239F4"/>
    <w:rsid w:val="00C24252"/>
    <w:rsid w:val="00C24266"/>
    <w:rsid w:val="00C24593"/>
    <w:rsid w:val="00C24797"/>
    <w:rsid w:val="00C24A9F"/>
    <w:rsid w:val="00C24FE3"/>
    <w:rsid w:val="00C25ECC"/>
    <w:rsid w:val="00C25EE0"/>
    <w:rsid w:val="00C25F18"/>
    <w:rsid w:val="00C26151"/>
    <w:rsid w:val="00C273B7"/>
    <w:rsid w:val="00C27696"/>
    <w:rsid w:val="00C2769D"/>
    <w:rsid w:val="00C27986"/>
    <w:rsid w:val="00C27BB7"/>
    <w:rsid w:val="00C30100"/>
    <w:rsid w:val="00C302E3"/>
    <w:rsid w:val="00C30474"/>
    <w:rsid w:val="00C30819"/>
    <w:rsid w:val="00C30954"/>
    <w:rsid w:val="00C30BD1"/>
    <w:rsid w:val="00C3102B"/>
    <w:rsid w:val="00C312E5"/>
    <w:rsid w:val="00C3132A"/>
    <w:rsid w:val="00C31392"/>
    <w:rsid w:val="00C31AA8"/>
    <w:rsid w:val="00C31B2B"/>
    <w:rsid w:val="00C31F16"/>
    <w:rsid w:val="00C31F5B"/>
    <w:rsid w:val="00C31FEB"/>
    <w:rsid w:val="00C325E9"/>
    <w:rsid w:val="00C326E0"/>
    <w:rsid w:val="00C3286B"/>
    <w:rsid w:val="00C33BCC"/>
    <w:rsid w:val="00C33D49"/>
    <w:rsid w:val="00C3419B"/>
    <w:rsid w:val="00C3475B"/>
    <w:rsid w:val="00C348A3"/>
    <w:rsid w:val="00C3493F"/>
    <w:rsid w:val="00C34B43"/>
    <w:rsid w:val="00C34C1E"/>
    <w:rsid w:val="00C3571D"/>
    <w:rsid w:val="00C357D6"/>
    <w:rsid w:val="00C360AF"/>
    <w:rsid w:val="00C360B2"/>
    <w:rsid w:val="00C36EBE"/>
    <w:rsid w:val="00C37E90"/>
    <w:rsid w:val="00C401F5"/>
    <w:rsid w:val="00C40232"/>
    <w:rsid w:val="00C40248"/>
    <w:rsid w:val="00C406A3"/>
    <w:rsid w:val="00C4075D"/>
    <w:rsid w:val="00C40B7B"/>
    <w:rsid w:val="00C40B7E"/>
    <w:rsid w:val="00C40D30"/>
    <w:rsid w:val="00C40DB9"/>
    <w:rsid w:val="00C40F05"/>
    <w:rsid w:val="00C41274"/>
    <w:rsid w:val="00C4155B"/>
    <w:rsid w:val="00C41FB8"/>
    <w:rsid w:val="00C42466"/>
    <w:rsid w:val="00C4401B"/>
    <w:rsid w:val="00C445B8"/>
    <w:rsid w:val="00C450D3"/>
    <w:rsid w:val="00C45598"/>
    <w:rsid w:val="00C4595B"/>
    <w:rsid w:val="00C459D3"/>
    <w:rsid w:val="00C45A1A"/>
    <w:rsid w:val="00C4617F"/>
    <w:rsid w:val="00C4634D"/>
    <w:rsid w:val="00C4697F"/>
    <w:rsid w:val="00C4711E"/>
    <w:rsid w:val="00C47323"/>
    <w:rsid w:val="00C47579"/>
    <w:rsid w:val="00C50247"/>
    <w:rsid w:val="00C50277"/>
    <w:rsid w:val="00C502E7"/>
    <w:rsid w:val="00C506D6"/>
    <w:rsid w:val="00C5071F"/>
    <w:rsid w:val="00C50732"/>
    <w:rsid w:val="00C509F6"/>
    <w:rsid w:val="00C50D21"/>
    <w:rsid w:val="00C50E24"/>
    <w:rsid w:val="00C50F9F"/>
    <w:rsid w:val="00C513E6"/>
    <w:rsid w:val="00C514F7"/>
    <w:rsid w:val="00C51AB8"/>
    <w:rsid w:val="00C52784"/>
    <w:rsid w:val="00C52A74"/>
    <w:rsid w:val="00C540C8"/>
    <w:rsid w:val="00C543C6"/>
    <w:rsid w:val="00C5450D"/>
    <w:rsid w:val="00C545D6"/>
    <w:rsid w:val="00C546C3"/>
    <w:rsid w:val="00C54724"/>
    <w:rsid w:val="00C54851"/>
    <w:rsid w:val="00C54B3E"/>
    <w:rsid w:val="00C54DC2"/>
    <w:rsid w:val="00C54E1A"/>
    <w:rsid w:val="00C551B7"/>
    <w:rsid w:val="00C55645"/>
    <w:rsid w:val="00C56491"/>
    <w:rsid w:val="00C567F6"/>
    <w:rsid w:val="00C56F16"/>
    <w:rsid w:val="00C570D6"/>
    <w:rsid w:val="00C577BF"/>
    <w:rsid w:val="00C57CDA"/>
    <w:rsid w:val="00C60107"/>
    <w:rsid w:val="00C604EA"/>
    <w:rsid w:val="00C6103A"/>
    <w:rsid w:val="00C62041"/>
    <w:rsid w:val="00C627AC"/>
    <w:rsid w:val="00C641AC"/>
    <w:rsid w:val="00C641CD"/>
    <w:rsid w:val="00C6543A"/>
    <w:rsid w:val="00C6564E"/>
    <w:rsid w:val="00C65DC6"/>
    <w:rsid w:val="00C660EF"/>
    <w:rsid w:val="00C668DD"/>
    <w:rsid w:val="00C67055"/>
    <w:rsid w:val="00C6778C"/>
    <w:rsid w:val="00C6797A"/>
    <w:rsid w:val="00C67D17"/>
    <w:rsid w:val="00C7085E"/>
    <w:rsid w:val="00C70974"/>
    <w:rsid w:val="00C70F79"/>
    <w:rsid w:val="00C7120E"/>
    <w:rsid w:val="00C71213"/>
    <w:rsid w:val="00C71AEF"/>
    <w:rsid w:val="00C72329"/>
    <w:rsid w:val="00C72460"/>
    <w:rsid w:val="00C725DB"/>
    <w:rsid w:val="00C72E9D"/>
    <w:rsid w:val="00C73253"/>
    <w:rsid w:val="00C7366A"/>
    <w:rsid w:val="00C7393A"/>
    <w:rsid w:val="00C73FDC"/>
    <w:rsid w:val="00C7400F"/>
    <w:rsid w:val="00C746F3"/>
    <w:rsid w:val="00C747D0"/>
    <w:rsid w:val="00C74ADA"/>
    <w:rsid w:val="00C74C2C"/>
    <w:rsid w:val="00C75C05"/>
    <w:rsid w:val="00C76D08"/>
    <w:rsid w:val="00C76D56"/>
    <w:rsid w:val="00C76FF7"/>
    <w:rsid w:val="00C775E5"/>
    <w:rsid w:val="00C7761D"/>
    <w:rsid w:val="00C777BC"/>
    <w:rsid w:val="00C778E6"/>
    <w:rsid w:val="00C77BA7"/>
    <w:rsid w:val="00C8003E"/>
    <w:rsid w:val="00C8065C"/>
    <w:rsid w:val="00C80A93"/>
    <w:rsid w:val="00C80E8B"/>
    <w:rsid w:val="00C817D4"/>
    <w:rsid w:val="00C81C7C"/>
    <w:rsid w:val="00C81D63"/>
    <w:rsid w:val="00C82181"/>
    <w:rsid w:val="00C82190"/>
    <w:rsid w:val="00C82319"/>
    <w:rsid w:val="00C8249E"/>
    <w:rsid w:val="00C8266F"/>
    <w:rsid w:val="00C8297A"/>
    <w:rsid w:val="00C832E9"/>
    <w:rsid w:val="00C833B7"/>
    <w:rsid w:val="00C835CD"/>
    <w:rsid w:val="00C83859"/>
    <w:rsid w:val="00C83BD5"/>
    <w:rsid w:val="00C83DDB"/>
    <w:rsid w:val="00C83E1A"/>
    <w:rsid w:val="00C84602"/>
    <w:rsid w:val="00C846D9"/>
    <w:rsid w:val="00C848B7"/>
    <w:rsid w:val="00C84B62"/>
    <w:rsid w:val="00C84C9F"/>
    <w:rsid w:val="00C85CB3"/>
    <w:rsid w:val="00C86170"/>
    <w:rsid w:val="00C902C8"/>
    <w:rsid w:val="00C903E7"/>
    <w:rsid w:val="00C909CB"/>
    <w:rsid w:val="00C90B4F"/>
    <w:rsid w:val="00C90CA2"/>
    <w:rsid w:val="00C90DF6"/>
    <w:rsid w:val="00C91448"/>
    <w:rsid w:val="00C918CC"/>
    <w:rsid w:val="00C91AAE"/>
    <w:rsid w:val="00C922FA"/>
    <w:rsid w:val="00C92413"/>
    <w:rsid w:val="00C924D3"/>
    <w:rsid w:val="00C926A7"/>
    <w:rsid w:val="00C92A22"/>
    <w:rsid w:val="00C9330E"/>
    <w:rsid w:val="00C93851"/>
    <w:rsid w:val="00C93D69"/>
    <w:rsid w:val="00C93DEB"/>
    <w:rsid w:val="00C93F8C"/>
    <w:rsid w:val="00C9422E"/>
    <w:rsid w:val="00C942FD"/>
    <w:rsid w:val="00C943E2"/>
    <w:rsid w:val="00C9448F"/>
    <w:rsid w:val="00C9449A"/>
    <w:rsid w:val="00C94A43"/>
    <w:rsid w:val="00C962A4"/>
    <w:rsid w:val="00C964C3"/>
    <w:rsid w:val="00C964E2"/>
    <w:rsid w:val="00C96E38"/>
    <w:rsid w:val="00C97C03"/>
    <w:rsid w:val="00C97E7F"/>
    <w:rsid w:val="00CA01B0"/>
    <w:rsid w:val="00CA0332"/>
    <w:rsid w:val="00CA091A"/>
    <w:rsid w:val="00CA0A18"/>
    <w:rsid w:val="00CA1144"/>
    <w:rsid w:val="00CA13CB"/>
    <w:rsid w:val="00CA2430"/>
    <w:rsid w:val="00CA2536"/>
    <w:rsid w:val="00CA2B8F"/>
    <w:rsid w:val="00CA2EA0"/>
    <w:rsid w:val="00CA323D"/>
    <w:rsid w:val="00CA3888"/>
    <w:rsid w:val="00CA3D99"/>
    <w:rsid w:val="00CA47B8"/>
    <w:rsid w:val="00CA47D3"/>
    <w:rsid w:val="00CA4D0A"/>
    <w:rsid w:val="00CA6752"/>
    <w:rsid w:val="00CA691F"/>
    <w:rsid w:val="00CA6D4F"/>
    <w:rsid w:val="00CA714E"/>
    <w:rsid w:val="00CA72FC"/>
    <w:rsid w:val="00CA7666"/>
    <w:rsid w:val="00CA77D8"/>
    <w:rsid w:val="00CA78B0"/>
    <w:rsid w:val="00CA7A71"/>
    <w:rsid w:val="00CB01FA"/>
    <w:rsid w:val="00CB02C6"/>
    <w:rsid w:val="00CB04FB"/>
    <w:rsid w:val="00CB05D9"/>
    <w:rsid w:val="00CB05E3"/>
    <w:rsid w:val="00CB0AEE"/>
    <w:rsid w:val="00CB11D0"/>
    <w:rsid w:val="00CB122B"/>
    <w:rsid w:val="00CB14AA"/>
    <w:rsid w:val="00CB1516"/>
    <w:rsid w:val="00CB169A"/>
    <w:rsid w:val="00CB1E57"/>
    <w:rsid w:val="00CB23AF"/>
    <w:rsid w:val="00CB28DD"/>
    <w:rsid w:val="00CB2A44"/>
    <w:rsid w:val="00CB37C5"/>
    <w:rsid w:val="00CB382C"/>
    <w:rsid w:val="00CB3AFE"/>
    <w:rsid w:val="00CB4148"/>
    <w:rsid w:val="00CB4950"/>
    <w:rsid w:val="00CB531E"/>
    <w:rsid w:val="00CB533D"/>
    <w:rsid w:val="00CB5627"/>
    <w:rsid w:val="00CB56A5"/>
    <w:rsid w:val="00CB5C59"/>
    <w:rsid w:val="00CB6507"/>
    <w:rsid w:val="00CB67FF"/>
    <w:rsid w:val="00CB72EB"/>
    <w:rsid w:val="00CB7592"/>
    <w:rsid w:val="00CB767B"/>
    <w:rsid w:val="00CB7C4D"/>
    <w:rsid w:val="00CB7E05"/>
    <w:rsid w:val="00CB7E3E"/>
    <w:rsid w:val="00CC04AE"/>
    <w:rsid w:val="00CC0D50"/>
    <w:rsid w:val="00CC0E07"/>
    <w:rsid w:val="00CC1134"/>
    <w:rsid w:val="00CC1767"/>
    <w:rsid w:val="00CC1CDB"/>
    <w:rsid w:val="00CC2080"/>
    <w:rsid w:val="00CC40CA"/>
    <w:rsid w:val="00CC41DF"/>
    <w:rsid w:val="00CC4969"/>
    <w:rsid w:val="00CC4B77"/>
    <w:rsid w:val="00CC50A5"/>
    <w:rsid w:val="00CC52FD"/>
    <w:rsid w:val="00CC583A"/>
    <w:rsid w:val="00CC5EE4"/>
    <w:rsid w:val="00CC65D9"/>
    <w:rsid w:val="00CC721E"/>
    <w:rsid w:val="00CD03EC"/>
    <w:rsid w:val="00CD0BB6"/>
    <w:rsid w:val="00CD158B"/>
    <w:rsid w:val="00CD1804"/>
    <w:rsid w:val="00CD200C"/>
    <w:rsid w:val="00CD29FF"/>
    <w:rsid w:val="00CD2EB5"/>
    <w:rsid w:val="00CD3535"/>
    <w:rsid w:val="00CD3AC2"/>
    <w:rsid w:val="00CD3D0C"/>
    <w:rsid w:val="00CD464D"/>
    <w:rsid w:val="00CD503F"/>
    <w:rsid w:val="00CD522B"/>
    <w:rsid w:val="00CD5430"/>
    <w:rsid w:val="00CD5916"/>
    <w:rsid w:val="00CD63BC"/>
    <w:rsid w:val="00CD65C2"/>
    <w:rsid w:val="00CD6A4A"/>
    <w:rsid w:val="00CD6C2D"/>
    <w:rsid w:val="00CD6F0A"/>
    <w:rsid w:val="00CD6FBA"/>
    <w:rsid w:val="00CD70AD"/>
    <w:rsid w:val="00CD71F0"/>
    <w:rsid w:val="00CD7A17"/>
    <w:rsid w:val="00CD7A23"/>
    <w:rsid w:val="00CD7F5A"/>
    <w:rsid w:val="00CE01A6"/>
    <w:rsid w:val="00CE0828"/>
    <w:rsid w:val="00CE17EC"/>
    <w:rsid w:val="00CE2A0D"/>
    <w:rsid w:val="00CE2EEE"/>
    <w:rsid w:val="00CE2F8C"/>
    <w:rsid w:val="00CE3192"/>
    <w:rsid w:val="00CE33C4"/>
    <w:rsid w:val="00CE38ED"/>
    <w:rsid w:val="00CE3B62"/>
    <w:rsid w:val="00CE3D30"/>
    <w:rsid w:val="00CE4406"/>
    <w:rsid w:val="00CE4BB6"/>
    <w:rsid w:val="00CE4F9E"/>
    <w:rsid w:val="00CE5465"/>
    <w:rsid w:val="00CE55FD"/>
    <w:rsid w:val="00CE5625"/>
    <w:rsid w:val="00CE59D3"/>
    <w:rsid w:val="00CE5EEC"/>
    <w:rsid w:val="00CE5F33"/>
    <w:rsid w:val="00CE5F8B"/>
    <w:rsid w:val="00CE6810"/>
    <w:rsid w:val="00CE6D65"/>
    <w:rsid w:val="00CE7D13"/>
    <w:rsid w:val="00CE7EED"/>
    <w:rsid w:val="00CF0028"/>
    <w:rsid w:val="00CF0084"/>
    <w:rsid w:val="00CF050B"/>
    <w:rsid w:val="00CF06AE"/>
    <w:rsid w:val="00CF08B9"/>
    <w:rsid w:val="00CF0ECC"/>
    <w:rsid w:val="00CF180B"/>
    <w:rsid w:val="00CF183C"/>
    <w:rsid w:val="00CF1D4F"/>
    <w:rsid w:val="00CF2198"/>
    <w:rsid w:val="00CF233B"/>
    <w:rsid w:val="00CF3640"/>
    <w:rsid w:val="00CF3ECD"/>
    <w:rsid w:val="00CF57BE"/>
    <w:rsid w:val="00CF5B63"/>
    <w:rsid w:val="00CF5D3D"/>
    <w:rsid w:val="00CF624D"/>
    <w:rsid w:val="00CF6558"/>
    <w:rsid w:val="00CF66EE"/>
    <w:rsid w:val="00CF6C9A"/>
    <w:rsid w:val="00CF7677"/>
    <w:rsid w:val="00CF7B0B"/>
    <w:rsid w:val="00D0008E"/>
    <w:rsid w:val="00D00097"/>
    <w:rsid w:val="00D001CD"/>
    <w:rsid w:val="00D0099D"/>
    <w:rsid w:val="00D00AB0"/>
    <w:rsid w:val="00D01261"/>
    <w:rsid w:val="00D0145A"/>
    <w:rsid w:val="00D01AC8"/>
    <w:rsid w:val="00D01E85"/>
    <w:rsid w:val="00D023EB"/>
    <w:rsid w:val="00D032D2"/>
    <w:rsid w:val="00D0338B"/>
    <w:rsid w:val="00D03C96"/>
    <w:rsid w:val="00D04147"/>
    <w:rsid w:val="00D044C4"/>
    <w:rsid w:val="00D04D74"/>
    <w:rsid w:val="00D053D8"/>
    <w:rsid w:val="00D05910"/>
    <w:rsid w:val="00D05AAE"/>
    <w:rsid w:val="00D06520"/>
    <w:rsid w:val="00D065E7"/>
    <w:rsid w:val="00D06AC8"/>
    <w:rsid w:val="00D06AEB"/>
    <w:rsid w:val="00D07252"/>
    <w:rsid w:val="00D103A5"/>
    <w:rsid w:val="00D1049D"/>
    <w:rsid w:val="00D106E0"/>
    <w:rsid w:val="00D10966"/>
    <w:rsid w:val="00D10971"/>
    <w:rsid w:val="00D10A8A"/>
    <w:rsid w:val="00D11063"/>
    <w:rsid w:val="00D110DA"/>
    <w:rsid w:val="00D11B7B"/>
    <w:rsid w:val="00D11BB0"/>
    <w:rsid w:val="00D11CB3"/>
    <w:rsid w:val="00D11D63"/>
    <w:rsid w:val="00D11E48"/>
    <w:rsid w:val="00D1224B"/>
    <w:rsid w:val="00D12AF9"/>
    <w:rsid w:val="00D12D4A"/>
    <w:rsid w:val="00D12F0F"/>
    <w:rsid w:val="00D13D83"/>
    <w:rsid w:val="00D14252"/>
    <w:rsid w:val="00D14555"/>
    <w:rsid w:val="00D14BF1"/>
    <w:rsid w:val="00D14C5A"/>
    <w:rsid w:val="00D14EA3"/>
    <w:rsid w:val="00D15AB0"/>
    <w:rsid w:val="00D15EAC"/>
    <w:rsid w:val="00D15F80"/>
    <w:rsid w:val="00D163CF"/>
    <w:rsid w:val="00D1677E"/>
    <w:rsid w:val="00D169EF"/>
    <w:rsid w:val="00D16B26"/>
    <w:rsid w:val="00D16E17"/>
    <w:rsid w:val="00D173B6"/>
    <w:rsid w:val="00D1749C"/>
    <w:rsid w:val="00D179B7"/>
    <w:rsid w:val="00D17A8A"/>
    <w:rsid w:val="00D17DFE"/>
    <w:rsid w:val="00D17F19"/>
    <w:rsid w:val="00D20B20"/>
    <w:rsid w:val="00D21001"/>
    <w:rsid w:val="00D21879"/>
    <w:rsid w:val="00D21967"/>
    <w:rsid w:val="00D220AA"/>
    <w:rsid w:val="00D22202"/>
    <w:rsid w:val="00D22459"/>
    <w:rsid w:val="00D2272E"/>
    <w:rsid w:val="00D23527"/>
    <w:rsid w:val="00D237ED"/>
    <w:rsid w:val="00D23CBA"/>
    <w:rsid w:val="00D24111"/>
    <w:rsid w:val="00D2462B"/>
    <w:rsid w:val="00D24B5C"/>
    <w:rsid w:val="00D253A4"/>
    <w:rsid w:val="00D25592"/>
    <w:rsid w:val="00D25B3B"/>
    <w:rsid w:val="00D260D8"/>
    <w:rsid w:val="00D26909"/>
    <w:rsid w:val="00D26A8F"/>
    <w:rsid w:val="00D26D4F"/>
    <w:rsid w:val="00D26D95"/>
    <w:rsid w:val="00D277F7"/>
    <w:rsid w:val="00D27DDA"/>
    <w:rsid w:val="00D30473"/>
    <w:rsid w:val="00D306E9"/>
    <w:rsid w:val="00D308EB"/>
    <w:rsid w:val="00D308F6"/>
    <w:rsid w:val="00D310F0"/>
    <w:rsid w:val="00D311CA"/>
    <w:rsid w:val="00D31C5C"/>
    <w:rsid w:val="00D31FBC"/>
    <w:rsid w:val="00D322A6"/>
    <w:rsid w:val="00D3230E"/>
    <w:rsid w:val="00D32534"/>
    <w:rsid w:val="00D326BB"/>
    <w:rsid w:val="00D32A25"/>
    <w:rsid w:val="00D32ED2"/>
    <w:rsid w:val="00D339E7"/>
    <w:rsid w:val="00D33F9F"/>
    <w:rsid w:val="00D345FC"/>
    <w:rsid w:val="00D3489B"/>
    <w:rsid w:val="00D34D1C"/>
    <w:rsid w:val="00D34F70"/>
    <w:rsid w:val="00D35077"/>
    <w:rsid w:val="00D354AD"/>
    <w:rsid w:val="00D358D2"/>
    <w:rsid w:val="00D35C23"/>
    <w:rsid w:val="00D364E0"/>
    <w:rsid w:val="00D3663F"/>
    <w:rsid w:val="00D366DD"/>
    <w:rsid w:val="00D37777"/>
    <w:rsid w:val="00D37AA1"/>
    <w:rsid w:val="00D37D10"/>
    <w:rsid w:val="00D4056B"/>
    <w:rsid w:val="00D406E3"/>
    <w:rsid w:val="00D408C7"/>
    <w:rsid w:val="00D408C9"/>
    <w:rsid w:val="00D40A07"/>
    <w:rsid w:val="00D41187"/>
    <w:rsid w:val="00D4145F"/>
    <w:rsid w:val="00D41643"/>
    <w:rsid w:val="00D417BB"/>
    <w:rsid w:val="00D418BE"/>
    <w:rsid w:val="00D41B00"/>
    <w:rsid w:val="00D42313"/>
    <w:rsid w:val="00D42676"/>
    <w:rsid w:val="00D42BC1"/>
    <w:rsid w:val="00D42EA9"/>
    <w:rsid w:val="00D42FF9"/>
    <w:rsid w:val="00D43054"/>
    <w:rsid w:val="00D433DB"/>
    <w:rsid w:val="00D43601"/>
    <w:rsid w:val="00D4360E"/>
    <w:rsid w:val="00D43650"/>
    <w:rsid w:val="00D437A2"/>
    <w:rsid w:val="00D43FAB"/>
    <w:rsid w:val="00D4436F"/>
    <w:rsid w:val="00D4456E"/>
    <w:rsid w:val="00D44DB6"/>
    <w:rsid w:val="00D451E2"/>
    <w:rsid w:val="00D451FA"/>
    <w:rsid w:val="00D45778"/>
    <w:rsid w:val="00D46E22"/>
    <w:rsid w:val="00D46E64"/>
    <w:rsid w:val="00D47A2F"/>
    <w:rsid w:val="00D47AAB"/>
    <w:rsid w:val="00D47D0D"/>
    <w:rsid w:val="00D50008"/>
    <w:rsid w:val="00D51191"/>
    <w:rsid w:val="00D515C7"/>
    <w:rsid w:val="00D51A1C"/>
    <w:rsid w:val="00D51BF4"/>
    <w:rsid w:val="00D51F34"/>
    <w:rsid w:val="00D520B5"/>
    <w:rsid w:val="00D52278"/>
    <w:rsid w:val="00D523A1"/>
    <w:rsid w:val="00D52764"/>
    <w:rsid w:val="00D52BE5"/>
    <w:rsid w:val="00D52E71"/>
    <w:rsid w:val="00D53135"/>
    <w:rsid w:val="00D532F0"/>
    <w:rsid w:val="00D53493"/>
    <w:rsid w:val="00D537D8"/>
    <w:rsid w:val="00D54694"/>
    <w:rsid w:val="00D54ABF"/>
    <w:rsid w:val="00D54C78"/>
    <w:rsid w:val="00D54E99"/>
    <w:rsid w:val="00D550BD"/>
    <w:rsid w:val="00D551B5"/>
    <w:rsid w:val="00D554EB"/>
    <w:rsid w:val="00D55582"/>
    <w:rsid w:val="00D55B94"/>
    <w:rsid w:val="00D55D09"/>
    <w:rsid w:val="00D565AD"/>
    <w:rsid w:val="00D56661"/>
    <w:rsid w:val="00D56E05"/>
    <w:rsid w:val="00D57031"/>
    <w:rsid w:val="00D57755"/>
    <w:rsid w:val="00D57A04"/>
    <w:rsid w:val="00D57CBD"/>
    <w:rsid w:val="00D57F0A"/>
    <w:rsid w:val="00D60893"/>
    <w:rsid w:val="00D619BA"/>
    <w:rsid w:val="00D6245A"/>
    <w:rsid w:val="00D62835"/>
    <w:rsid w:val="00D62862"/>
    <w:rsid w:val="00D63278"/>
    <w:rsid w:val="00D63355"/>
    <w:rsid w:val="00D63452"/>
    <w:rsid w:val="00D63694"/>
    <w:rsid w:val="00D637F3"/>
    <w:rsid w:val="00D63D83"/>
    <w:rsid w:val="00D64330"/>
    <w:rsid w:val="00D64780"/>
    <w:rsid w:val="00D6487D"/>
    <w:rsid w:val="00D64CB9"/>
    <w:rsid w:val="00D651DF"/>
    <w:rsid w:val="00D655F3"/>
    <w:rsid w:val="00D65627"/>
    <w:rsid w:val="00D65ACD"/>
    <w:rsid w:val="00D65E69"/>
    <w:rsid w:val="00D663F1"/>
    <w:rsid w:val="00D66501"/>
    <w:rsid w:val="00D666E5"/>
    <w:rsid w:val="00D66986"/>
    <w:rsid w:val="00D66D5B"/>
    <w:rsid w:val="00D672F2"/>
    <w:rsid w:val="00D6741A"/>
    <w:rsid w:val="00D7194D"/>
    <w:rsid w:val="00D71B09"/>
    <w:rsid w:val="00D71F08"/>
    <w:rsid w:val="00D72198"/>
    <w:rsid w:val="00D722E6"/>
    <w:rsid w:val="00D72606"/>
    <w:rsid w:val="00D727E3"/>
    <w:rsid w:val="00D72BAB"/>
    <w:rsid w:val="00D72FD9"/>
    <w:rsid w:val="00D73B0C"/>
    <w:rsid w:val="00D741DC"/>
    <w:rsid w:val="00D7450D"/>
    <w:rsid w:val="00D748FF"/>
    <w:rsid w:val="00D74BDE"/>
    <w:rsid w:val="00D74F33"/>
    <w:rsid w:val="00D75385"/>
    <w:rsid w:val="00D755EB"/>
    <w:rsid w:val="00D75CE4"/>
    <w:rsid w:val="00D76041"/>
    <w:rsid w:val="00D76589"/>
    <w:rsid w:val="00D76822"/>
    <w:rsid w:val="00D773EB"/>
    <w:rsid w:val="00D774C4"/>
    <w:rsid w:val="00D774FC"/>
    <w:rsid w:val="00D7779A"/>
    <w:rsid w:val="00D779E9"/>
    <w:rsid w:val="00D77D9F"/>
    <w:rsid w:val="00D77DEE"/>
    <w:rsid w:val="00D77E06"/>
    <w:rsid w:val="00D77F58"/>
    <w:rsid w:val="00D801B0"/>
    <w:rsid w:val="00D80220"/>
    <w:rsid w:val="00D811F4"/>
    <w:rsid w:val="00D817DC"/>
    <w:rsid w:val="00D81F35"/>
    <w:rsid w:val="00D81FE6"/>
    <w:rsid w:val="00D8200B"/>
    <w:rsid w:val="00D8207F"/>
    <w:rsid w:val="00D822DA"/>
    <w:rsid w:val="00D82D98"/>
    <w:rsid w:val="00D82F4C"/>
    <w:rsid w:val="00D830D1"/>
    <w:rsid w:val="00D83321"/>
    <w:rsid w:val="00D838BF"/>
    <w:rsid w:val="00D83B0E"/>
    <w:rsid w:val="00D83E0E"/>
    <w:rsid w:val="00D84550"/>
    <w:rsid w:val="00D845DD"/>
    <w:rsid w:val="00D84829"/>
    <w:rsid w:val="00D849BE"/>
    <w:rsid w:val="00D85A6B"/>
    <w:rsid w:val="00D85C10"/>
    <w:rsid w:val="00D86C84"/>
    <w:rsid w:val="00D86D63"/>
    <w:rsid w:val="00D87534"/>
    <w:rsid w:val="00D875C4"/>
    <w:rsid w:val="00D8765F"/>
    <w:rsid w:val="00D87F73"/>
    <w:rsid w:val="00D9029E"/>
    <w:rsid w:val="00D9089A"/>
    <w:rsid w:val="00D913D5"/>
    <w:rsid w:val="00D9150A"/>
    <w:rsid w:val="00D91B43"/>
    <w:rsid w:val="00D92420"/>
    <w:rsid w:val="00D9271C"/>
    <w:rsid w:val="00D92925"/>
    <w:rsid w:val="00D93100"/>
    <w:rsid w:val="00D93408"/>
    <w:rsid w:val="00D936BA"/>
    <w:rsid w:val="00D939FC"/>
    <w:rsid w:val="00D93E7C"/>
    <w:rsid w:val="00D947B8"/>
    <w:rsid w:val="00D94890"/>
    <w:rsid w:val="00D94909"/>
    <w:rsid w:val="00D9496A"/>
    <w:rsid w:val="00D94B1E"/>
    <w:rsid w:val="00D94EB7"/>
    <w:rsid w:val="00D954EE"/>
    <w:rsid w:val="00D957C5"/>
    <w:rsid w:val="00D9688B"/>
    <w:rsid w:val="00D96BF4"/>
    <w:rsid w:val="00D9709B"/>
    <w:rsid w:val="00D976C9"/>
    <w:rsid w:val="00D9786D"/>
    <w:rsid w:val="00D97CDB"/>
    <w:rsid w:val="00D97DA1"/>
    <w:rsid w:val="00DA03E4"/>
    <w:rsid w:val="00DA0DEF"/>
    <w:rsid w:val="00DA1D4F"/>
    <w:rsid w:val="00DA2622"/>
    <w:rsid w:val="00DA269F"/>
    <w:rsid w:val="00DA2947"/>
    <w:rsid w:val="00DA341E"/>
    <w:rsid w:val="00DA3512"/>
    <w:rsid w:val="00DA3A22"/>
    <w:rsid w:val="00DA4F74"/>
    <w:rsid w:val="00DA6765"/>
    <w:rsid w:val="00DA67F7"/>
    <w:rsid w:val="00DA6B09"/>
    <w:rsid w:val="00DA6C31"/>
    <w:rsid w:val="00DA6E6D"/>
    <w:rsid w:val="00DA6FA1"/>
    <w:rsid w:val="00DA73CF"/>
    <w:rsid w:val="00DA78D7"/>
    <w:rsid w:val="00DA7A30"/>
    <w:rsid w:val="00DA7CD3"/>
    <w:rsid w:val="00DA7EF0"/>
    <w:rsid w:val="00DB01DF"/>
    <w:rsid w:val="00DB02E4"/>
    <w:rsid w:val="00DB0440"/>
    <w:rsid w:val="00DB067F"/>
    <w:rsid w:val="00DB172B"/>
    <w:rsid w:val="00DB2031"/>
    <w:rsid w:val="00DB2964"/>
    <w:rsid w:val="00DB2EE2"/>
    <w:rsid w:val="00DB3160"/>
    <w:rsid w:val="00DB3AD2"/>
    <w:rsid w:val="00DB4C96"/>
    <w:rsid w:val="00DB4D8C"/>
    <w:rsid w:val="00DB5A1E"/>
    <w:rsid w:val="00DB5D10"/>
    <w:rsid w:val="00DB643E"/>
    <w:rsid w:val="00DB68F5"/>
    <w:rsid w:val="00DB6D5C"/>
    <w:rsid w:val="00DB7AB9"/>
    <w:rsid w:val="00DB7BFF"/>
    <w:rsid w:val="00DC1223"/>
    <w:rsid w:val="00DC141D"/>
    <w:rsid w:val="00DC1568"/>
    <w:rsid w:val="00DC1A1E"/>
    <w:rsid w:val="00DC1CC2"/>
    <w:rsid w:val="00DC1D9D"/>
    <w:rsid w:val="00DC22AA"/>
    <w:rsid w:val="00DC24E8"/>
    <w:rsid w:val="00DC2647"/>
    <w:rsid w:val="00DC34CA"/>
    <w:rsid w:val="00DC3CE8"/>
    <w:rsid w:val="00DC3F05"/>
    <w:rsid w:val="00DC46FA"/>
    <w:rsid w:val="00DC4EC2"/>
    <w:rsid w:val="00DC502A"/>
    <w:rsid w:val="00DC5536"/>
    <w:rsid w:val="00DC5A7D"/>
    <w:rsid w:val="00DC5F3C"/>
    <w:rsid w:val="00DC62EA"/>
    <w:rsid w:val="00DC63A2"/>
    <w:rsid w:val="00DC675B"/>
    <w:rsid w:val="00DC6802"/>
    <w:rsid w:val="00DC6DAD"/>
    <w:rsid w:val="00DC7270"/>
    <w:rsid w:val="00DC72FC"/>
    <w:rsid w:val="00DC7B2A"/>
    <w:rsid w:val="00DD0113"/>
    <w:rsid w:val="00DD014B"/>
    <w:rsid w:val="00DD0515"/>
    <w:rsid w:val="00DD102B"/>
    <w:rsid w:val="00DD10AA"/>
    <w:rsid w:val="00DD1F94"/>
    <w:rsid w:val="00DD265C"/>
    <w:rsid w:val="00DD2848"/>
    <w:rsid w:val="00DD2CA6"/>
    <w:rsid w:val="00DD328A"/>
    <w:rsid w:val="00DD3B27"/>
    <w:rsid w:val="00DD3BF0"/>
    <w:rsid w:val="00DD3CAE"/>
    <w:rsid w:val="00DD3F1B"/>
    <w:rsid w:val="00DD4A11"/>
    <w:rsid w:val="00DD4AB8"/>
    <w:rsid w:val="00DD507C"/>
    <w:rsid w:val="00DD519C"/>
    <w:rsid w:val="00DD5BFE"/>
    <w:rsid w:val="00DD6216"/>
    <w:rsid w:val="00DD6CC8"/>
    <w:rsid w:val="00DD6F08"/>
    <w:rsid w:val="00DD6F90"/>
    <w:rsid w:val="00DD709B"/>
    <w:rsid w:val="00DD7D8C"/>
    <w:rsid w:val="00DE0F9E"/>
    <w:rsid w:val="00DE183D"/>
    <w:rsid w:val="00DE1B2D"/>
    <w:rsid w:val="00DE1C55"/>
    <w:rsid w:val="00DE268C"/>
    <w:rsid w:val="00DE2882"/>
    <w:rsid w:val="00DE2F85"/>
    <w:rsid w:val="00DE3148"/>
    <w:rsid w:val="00DE380F"/>
    <w:rsid w:val="00DE3F6B"/>
    <w:rsid w:val="00DE4429"/>
    <w:rsid w:val="00DE44C5"/>
    <w:rsid w:val="00DE4B7B"/>
    <w:rsid w:val="00DE5CF2"/>
    <w:rsid w:val="00DE5D25"/>
    <w:rsid w:val="00DE6373"/>
    <w:rsid w:val="00DE64CE"/>
    <w:rsid w:val="00DE675D"/>
    <w:rsid w:val="00DE6C28"/>
    <w:rsid w:val="00DE6D4D"/>
    <w:rsid w:val="00DE7558"/>
    <w:rsid w:val="00DE77C5"/>
    <w:rsid w:val="00DE7AF9"/>
    <w:rsid w:val="00DE7C12"/>
    <w:rsid w:val="00DF001D"/>
    <w:rsid w:val="00DF05A4"/>
    <w:rsid w:val="00DF0816"/>
    <w:rsid w:val="00DF08F8"/>
    <w:rsid w:val="00DF147E"/>
    <w:rsid w:val="00DF1650"/>
    <w:rsid w:val="00DF19B6"/>
    <w:rsid w:val="00DF1E73"/>
    <w:rsid w:val="00DF1F87"/>
    <w:rsid w:val="00DF239C"/>
    <w:rsid w:val="00DF2402"/>
    <w:rsid w:val="00DF2A01"/>
    <w:rsid w:val="00DF2A2A"/>
    <w:rsid w:val="00DF31AC"/>
    <w:rsid w:val="00DF3C23"/>
    <w:rsid w:val="00DF3C42"/>
    <w:rsid w:val="00DF3F17"/>
    <w:rsid w:val="00DF495B"/>
    <w:rsid w:val="00DF53AB"/>
    <w:rsid w:val="00DF542A"/>
    <w:rsid w:val="00DF593A"/>
    <w:rsid w:val="00DF5B2E"/>
    <w:rsid w:val="00DF5C7C"/>
    <w:rsid w:val="00DF6132"/>
    <w:rsid w:val="00DF6410"/>
    <w:rsid w:val="00DF713F"/>
    <w:rsid w:val="00DF732A"/>
    <w:rsid w:val="00DF73DC"/>
    <w:rsid w:val="00DF7D63"/>
    <w:rsid w:val="00DF7DC2"/>
    <w:rsid w:val="00E002ED"/>
    <w:rsid w:val="00E01073"/>
    <w:rsid w:val="00E0109A"/>
    <w:rsid w:val="00E01354"/>
    <w:rsid w:val="00E01B0C"/>
    <w:rsid w:val="00E021AD"/>
    <w:rsid w:val="00E028E2"/>
    <w:rsid w:val="00E02C45"/>
    <w:rsid w:val="00E02FCD"/>
    <w:rsid w:val="00E030D1"/>
    <w:rsid w:val="00E03EA7"/>
    <w:rsid w:val="00E03F47"/>
    <w:rsid w:val="00E03F4C"/>
    <w:rsid w:val="00E04330"/>
    <w:rsid w:val="00E0440B"/>
    <w:rsid w:val="00E048DD"/>
    <w:rsid w:val="00E049B2"/>
    <w:rsid w:val="00E05559"/>
    <w:rsid w:val="00E0587D"/>
    <w:rsid w:val="00E05EF7"/>
    <w:rsid w:val="00E05F8C"/>
    <w:rsid w:val="00E06061"/>
    <w:rsid w:val="00E06514"/>
    <w:rsid w:val="00E06799"/>
    <w:rsid w:val="00E06B7E"/>
    <w:rsid w:val="00E07234"/>
    <w:rsid w:val="00E07575"/>
    <w:rsid w:val="00E07E76"/>
    <w:rsid w:val="00E07F08"/>
    <w:rsid w:val="00E10599"/>
    <w:rsid w:val="00E10774"/>
    <w:rsid w:val="00E10D16"/>
    <w:rsid w:val="00E10DB5"/>
    <w:rsid w:val="00E11468"/>
    <w:rsid w:val="00E116E0"/>
    <w:rsid w:val="00E12A53"/>
    <w:rsid w:val="00E12E0F"/>
    <w:rsid w:val="00E1303D"/>
    <w:rsid w:val="00E13DCA"/>
    <w:rsid w:val="00E14197"/>
    <w:rsid w:val="00E141F9"/>
    <w:rsid w:val="00E14473"/>
    <w:rsid w:val="00E14A46"/>
    <w:rsid w:val="00E1511C"/>
    <w:rsid w:val="00E1520E"/>
    <w:rsid w:val="00E1686C"/>
    <w:rsid w:val="00E1686F"/>
    <w:rsid w:val="00E16A3E"/>
    <w:rsid w:val="00E16E9D"/>
    <w:rsid w:val="00E1721E"/>
    <w:rsid w:val="00E17466"/>
    <w:rsid w:val="00E17787"/>
    <w:rsid w:val="00E17AB5"/>
    <w:rsid w:val="00E17E4A"/>
    <w:rsid w:val="00E20D9B"/>
    <w:rsid w:val="00E2147C"/>
    <w:rsid w:val="00E214B0"/>
    <w:rsid w:val="00E215DC"/>
    <w:rsid w:val="00E21616"/>
    <w:rsid w:val="00E2177C"/>
    <w:rsid w:val="00E21AAB"/>
    <w:rsid w:val="00E21B74"/>
    <w:rsid w:val="00E22016"/>
    <w:rsid w:val="00E22079"/>
    <w:rsid w:val="00E22630"/>
    <w:rsid w:val="00E22AA1"/>
    <w:rsid w:val="00E22D36"/>
    <w:rsid w:val="00E237E7"/>
    <w:rsid w:val="00E23AB9"/>
    <w:rsid w:val="00E23C6C"/>
    <w:rsid w:val="00E2407C"/>
    <w:rsid w:val="00E2437C"/>
    <w:rsid w:val="00E24507"/>
    <w:rsid w:val="00E2470D"/>
    <w:rsid w:val="00E24B24"/>
    <w:rsid w:val="00E24C30"/>
    <w:rsid w:val="00E24F15"/>
    <w:rsid w:val="00E24FAC"/>
    <w:rsid w:val="00E24FB6"/>
    <w:rsid w:val="00E25538"/>
    <w:rsid w:val="00E25779"/>
    <w:rsid w:val="00E258C5"/>
    <w:rsid w:val="00E260E9"/>
    <w:rsid w:val="00E262A4"/>
    <w:rsid w:val="00E264D5"/>
    <w:rsid w:val="00E26834"/>
    <w:rsid w:val="00E26D91"/>
    <w:rsid w:val="00E306AE"/>
    <w:rsid w:val="00E30F00"/>
    <w:rsid w:val="00E30F0E"/>
    <w:rsid w:val="00E31B1F"/>
    <w:rsid w:val="00E323BF"/>
    <w:rsid w:val="00E32D9F"/>
    <w:rsid w:val="00E3331C"/>
    <w:rsid w:val="00E33697"/>
    <w:rsid w:val="00E337B7"/>
    <w:rsid w:val="00E33CD4"/>
    <w:rsid w:val="00E33D26"/>
    <w:rsid w:val="00E33F41"/>
    <w:rsid w:val="00E3402A"/>
    <w:rsid w:val="00E34640"/>
    <w:rsid w:val="00E3488E"/>
    <w:rsid w:val="00E348F9"/>
    <w:rsid w:val="00E34DA3"/>
    <w:rsid w:val="00E35932"/>
    <w:rsid w:val="00E35A7E"/>
    <w:rsid w:val="00E365E8"/>
    <w:rsid w:val="00E36F34"/>
    <w:rsid w:val="00E37008"/>
    <w:rsid w:val="00E37689"/>
    <w:rsid w:val="00E37EA1"/>
    <w:rsid w:val="00E40325"/>
    <w:rsid w:val="00E40C18"/>
    <w:rsid w:val="00E40E73"/>
    <w:rsid w:val="00E411CC"/>
    <w:rsid w:val="00E4135D"/>
    <w:rsid w:val="00E418FD"/>
    <w:rsid w:val="00E419F0"/>
    <w:rsid w:val="00E41CF6"/>
    <w:rsid w:val="00E4247E"/>
    <w:rsid w:val="00E42CF7"/>
    <w:rsid w:val="00E43C57"/>
    <w:rsid w:val="00E44809"/>
    <w:rsid w:val="00E448C1"/>
    <w:rsid w:val="00E44E53"/>
    <w:rsid w:val="00E458F4"/>
    <w:rsid w:val="00E461F3"/>
    <w:rsid w:val="00E465C2"/>
    <w:rsid w:val="00E4684B"/>
    <w:rsid w:val="00E46DE0"/>
    <w:rsid w:val="00E46F25"/>
    <w:rsid w:val="00E47655"/>
    <w:rsid w:val="00E477D5"/>
    <w:rsid w:val="00E4781F"/>
    <w:rsid w:val="00E503BA"/>
    <w:rsid w:val="00E506D3"/>
    <w:rsid w:val="00E508A1"/>
    <w:rsid w:val="00E51138"/>
    <w:rsid w:val="00E51512"/>
    <w:rsid w:val="00E516C7"/>
    <w:rsid w:val="00E51BD2"/>
    <w:rsid w:val="00E521EE"/>
    <w:rsid w:val="00E5282C"/>
    <w:rsid w:val="00E5303A"/>
    <w:rsid w:val="00E536E8"/>
    <w:rsid w:val="00E53AAB"/>
    <w:rsid w:val="00E54302"/>
    <w:rsid w:val="00E5465D"/>
    <w:rsid w:val="00E549DF"/>
    <w:rsid w:val="00E54BF2"/>
    <w:rsid w:val="00E54CE2"/>
    <w:rsid w:val="00E552CB"/>
    <w:rsid w:val="00E55570"/>
    <w:rsid w:val="00E55DF7"/>
    <w:rsid w:val="00E5666F"/>
    <w:rsid w:val="00E56DD0"/>
    <w:rsid w:val="00E60039"/>
    <w:rsid w:val="00E606BA"/>
    <w:rsid w:val="00E60905"/>
    <w:rsid w:val="00E609A1"/>
    <w:rsid w:val="00E60F21"/>
    <w:rsid w:val="00E61064"/>
    <w:rsid w:val="00E6109D"/>
    <w:rsid w:val="00E610E8"/>
    <w:rsid w:val="00E61341"/>
    <w:rsid w:val="00E6168D"/>
    <w:rsid w:val="00E616E5"/>
    <w:rsid w:val="00E61838"/>
    <w:rsid w:val="00E61F59"/>
    <w:rsid w:val="00E62158"/>
    <w:rsid w:val="00E62631"/>
    <w:rsid w:val="00E6322A"/>
    <w:rsid w:val="00E636D4"/>
    <w:rsid w:val="00E63CBC"/>
    <w:rsid w:val="00E63CFB"/>
    <w:rsid w:val="00E6406E"/>
    <w:rsid w:val="00E643C4"/>
    <w:rsid w:val="00E64427"/>
    <w:rsid w:val="00E6454C"/>
    <w:rsid w:val="00E6462C"/>
    <w:rsid w:val="00E64896"/>
    <w:rsid w:val="00E64CD2"/>
    <w:rsid w:val="00E64E79"/>
    <w:rsid w:val="00E6538D"/>
    <w:rsid w:val="00E65951"/>
    <w:rsid w:val="00E65C1C"/>
    <w:rsid w:val="00E6628E"/>
    <w:rsid w:val="00E66722"/>
    <w:rsid w:val="00E667EF"/>
    <w:rsid w:val="00E67563"/>
    <w:rsid w:val="00E67815"/>
    <w:rsid w:val="00E67D4C"/>
    <w:rsid w:val="00E700D3"/>
    <w:rsid w:val="00E701DD"/>
    <w:rsid w:val="00E70225"/>
    <w:rsid w:val="00E702B3"/>
    <w:rsid w:val="00E70330"/>
    <w:rsid w:val="00E70353"/>
    <w:rsid w:val="00E708E0"/>
    <w:rsid w:val="00E7095D"/>
    <w:rsid w:val="00E70AA7"/>
    <w:rsid w:val="00E70C0D"/>
    <w:rsid w:val="00E70F29"/>
    <w:rsid w:val="00E70F6A"/>
    <w:rsid w:val="00E70F8A"/>
    <w:rsid w:val="00E70F9B"/>
    <w:rsid w:val="00E71087"/>
    <w:rsid w:val="00E71152"/>
    <w:rsid w:val="00E7117B"/>
    <w:rsid w:val="00E71451"/>
    <w:rsid w:val="00E72636"/>
    <w:rsid w:val="00E7266A"/>
    <w:rsid w:val="00E729E8"/>
    <w:rsid w:val="00E72C6D"/>
    <w:rsid w:val="00E73194"/>
    <w:rsid w:val="00E73F29"/>
    <w:rsid w:val="00E74523"/>
    <w:rsid w:val="00E747D9"/>
    <w:rsid w:val="00E74908"/>
    <w:rsid w:val="00E74FE8"/>
    <w:rsid w:val="00E75697"/>
    <w:rsid w:val="00E75713"/>
    <w:rsid w:val="00E75D9C"/>
    <w:rsid w:val="00E76363"/>
    <w:rsid w:val="00E76A27"/>
    <w:rsid w:val="00E76D74"/>
    <w:rsid w:val="00E76F40"/>
    <w:rsid w:val="00E772AA"/>
    <w:rsid w:val="00E77449"/>
    <w:rsid w:val="00E7778F"/>
    <w:rsid w:val="00E777AF"/>
    <w:rsid w:val="00E77920"/>
    <w:rsid w:val="00E77A84"/>
    <w:rsid w:val="00E77E76"/>
    <w:rsid w:val="00E80429"/>
    <w:rsid w:val="00E80633"/>
    <w:rsid w:val="00E8110A"/>
    <w:rsid w:val="00E81146"/>
    <w:rsid w:val="00E81F95"/>
    <w:rsid w:val="00E822C6"/>
    <w:rsid w:val="00E827D8"/>
    <w:rsid w:val="00E827DE"/>
    <w:rsid w:val="00E82803"/>
    <w:rsid w:val="00E82DC5"/>
    <w:rsid w:val="00E83050"/>
    <w:rsid w:val="00E8354D"/>
    <w:rsid w:val="00E83965"/>
    <w:rsid w:val="00E83F27"/>
    <w:rsid w:val="00E84105"/>
    <w:rsid w:val="00E84842"/>
    <w:rsid w:val="00E84EF8"/>
    <w:rsid w:val="00E853EA"/>
    <w:rsid w:val="00E85585"/>
    <w:rsid w:val="00E85C0F"/>
    <w:rsid w:val="00E85EA1"/>
    <w:rsid w:val="00E85F88"/>
    <w:rsid w:val="00E869BE"/>
    <w:rsid w:val="00E86AF0"/>
    <w:rsid w:val="00E87137"/>
    <w:rsid w:val="00E87791"/>
    <w:rsid w:val="00E9039A"/>
    <w:rsid w:val="00E9046C"/>
    <w:rsid w:val="00E90D7B"/>
    <w:rsid w:val="00E91238"/>
    <w:rsid w:val="00E92654"/>
    <w:rsid w:val="00E92EA3"/>
    <w:rsid w:val="00E92FB1"/>
    <w:rsid w:val="00E93004"/>
    <w:rsid w:val="00E9312D"/>
    <w:rsid w:val="00E931A5"/>
    <w:rsid w:val="00E93582"/>
    <w:rsid w:val="00E93732"/>
    <w:rsid w:val="00E93973"/>
    <w:rsid w:val="00E93BEB"/>
    <w:rsid w:val="00E943D8"/>
    <w:rsid w:val="00E958F0"/>
    <w:rsid w:val="00E9596C"/>
    <w:rsid w:val="00E96281"/>
    <w:rsid w:val="00E9728D"/>
    <w:rsid w:val="00E9754D"/>
    <w:rsid w:val="00E97557"/>
    <w:rsid w:val="00E97C8E"/>
    <w:rsid w:val="00EA02CE"/>
    <w:rsid w:val="00EA0320"/>
    <w:rsid w:val="00EA0352"/>
    <w:rsid w:val="00EA091C"/>
    <w:rsid w:val="00EA09DB"/>
    <w:rsid w:val="00EA0E65"/>
    <w:rsid w:val="00EA1968"/>
    <w:rsid w:val="00EA1A96"/>
    <w:rsid w:val="00EA1B1A"/>
    <w:rsid w:val="00EA20B5"/>
    <w:rsid w:val="00EA2EB1"/>
    <w:rsid w:val="00EA3291"/>
    <w:rsid w:val="00EA3549"/>
    <w:rsid w:val="00EA3C76"/>
    <w:rsid w:val="00EA3DD7"/>
    <w:rsid w:val="00EA3F84"/>
    <w:rsid w:val="00EA482C"/>
    <w:rsid w:val="00EA4A6F"/>
    <w:rsid w:val="00EA4B2B"/>
    <w:rsid w:val="00EA4BDD"/>
    <w:rsid w:val="00EA51BF"/>
    <w:rsid w:val="00EA53EC"/>
    <w:rsid w:val="00EA5F25"/>
    <w:rsid w:val="00EA6546"/>
    <w:rsid w:val="00EA6B0B"/>
    <w:rsid w:val="00EA7119"/>
    <w:rsid w:val="00EA7BC8"/>
    <w:rsid w:val="00EB0087"/>
    <w:rsid w:val="00EB0165"/>
    <w:rsid w:val="00EB04A9"/>
    <w:rsid w:val="00EB0556"/>
    <w:rsid w:val="00EB0A47"/>
    <w:rsid w:val="00EB0B92"/>
    <w:rsid w:val="00EB1D22"/>
    <w:rsid w:val="00EB24BD"/>
    <w:rsid w:val="00EB268F"/>
    <w:rsid w:val="00EB2871"/>
    <w:rsid w:val="00EB3208"/>
    <w:rsid w:val="00EB3DE2"/>
    <w:rsid w:val="00EB4712"/>
    <w:rsid w:val="00EB47FD"/>
    <w:rsid w:val="00EB4A63"/>
    <w:rsid w:val="00EB4CF4"/>
    <w:rsid w:val="00EB4D9A"/>
    <w:rsid w:val="00EB4F0D"/>
    <w:rsid w:val="00EB5172"/>
    <w:rsid w:val="00EB537C"/>
    <w:rsid w:val="00EB53BA"/>
    <w:rsid w:val="00EB57E5"/>
    <w:rsid w:val="00EB5B28"/>
    <w:rsid w:val="00EB5F5B"/>
    <w:rsid w:val="00EB64A7"/>
    <w:rsid w:val="00EB67AE"/>
    <w:rsid w:val="00EB684E"/>
    <w:rsid w:val="00EB7C3B"/>
    <w:rsid w:val="00EC00D2"/>
    <w:rsid w:val="00EC08B5"/>
    <w:rsid w:val="00EC0B1A"/>
    <w:rsid w:val="00EC0EEC"/>
    <w:rsid w:val="00EC11CD"/>
    <w:rsid w:val="00EC1595"/>
    <w:rsid w:val="00EC16B2"/>
    <w:rsid w:val="00EC1D8F"/>
    <w:rsid w:val="00EC1EAE"/>
    <w:rsid w:val="00EC21C8"/>
    <w:rsid w:val="00EC3CE9"/>
    <w:rsid w:val="00EC3FEA"/>
    <w:rsid w:val="00EC40BE"/>
    <w:rsid w:val="00EC4E48"/>
    <w:rsid w:val="00EC54C4"/>
    <w:rsid w:val="00EC5E00"/>
    <w:rsid w:val="00EC605B"/>
    <w:rsid w:val="00EC61D2"/>
    <w:rsid w:val="00EC6400"/>
    <w:rsid w:val="00EC64F4"/>
    <w:rsid w:val="00EC7141"/>
    <w:rsid w:val="00EC71FB"/>
    <w:rsid w:val="00EC76A4"/>
    <w:rsid w:val="00ED0165"/>
    <w:rsid w:val="00ED0F70"/>
    <w:rsid w:val="00ED1B74"/>
    <w:rsid w:val="00ED1CD2"/>
    <w:rsid w:val="00ED1E1F"/>
    <w:rsid w:val="00ED200D"/>
    <w:rsid w:val="00ED21FE"/>
    <w:rsid w:val="00ED23FF"/>
    <w:rsid w:val="00ED2411"/>
    <w:rsid w:val="00ED28A3"/>
    <w:rsid w:val="00ED2B24"/>
    <w:rsid w:val="00ED2CB5"/>
    <w:rsid w:val="00ED2DFC"/>
    <w:rsid w:val="00ED2E70"/>
    <w:rsid w:val="00ED3BDA"/>
    <w:rsid w:val="00ED49BF"/>
    <w:rsid w:val="00ED5115"/>
    <w:rsid w:val="00ED59A1"/>
    <w:rsid w:val="00ED5A81"/>
    <w:rsid w:val="00ED5AC9"/>
    <w:rsid w:val="00ED5C28"/>
    <w:rsid w:val="00ED70D6"/>
    <w:rsid w:val="00ED730B"/>
    <w:rsid w:val="00ED7499"/>
    <w:rsid w:val="00ED7645"/>
    <w:rsid w:val="00ED791D"/>
    <w:rsid w:val="00ED7CF4"/>
    <w:rsid w:val="00ED7EB0"/>
    <w:rsid w:val="00EE007D"/>
    <w:rsid w:val="00EE01B7"/>
    <w:rsid w:val="00EE0DA5"/>
    <w:rsid w:val="00EE0E8D"/>
    <w:rsid w:val="00EE108E"/>
    <w:rsid w:val="00EE10CE"/>
    <w:rsid w:val="00EE1372"/>
    <w:rsid w:val="00EE17AE"/>
    <w:rsid w:val="00EE1BEA"/>
    <w:rsid w:val="00EE2355"/>
    <w:rsid w:val="00EE35B3"/>
    <w:rsid w:val="00EE35D4"/>
    <w:rsid w:val="00EE39E5"/>
    <w:rsid w:val="00EE3B18"/>
    <w:rsid w:val="00EE3CC1"/>
    <w:rsid w:val="00EE42C3"/>
    <w:rsid w:val="00EE44EE"/>
    <w:rsid w:val="00EE4B34"/>
    <w:rsid w:val="00EE4B71"/>
    <w:rsid w:val="00EE5E5C"/>
    <w:rsid w:val="00EE62AA"/>
    <w:rsid w:val="00EE6B0B"/>
    <w:rsid w:val="00EE6ED0"/>
    <w:rsid w:val="00EE7304"/>
    <w:rsid w:val="00EE7466"/>
    <w:rsid w:val="00EE773F"/>
    <w:rsid w:val="00EE7788"/>
    <w:rsid w:val="00EE77A1"/>
    <w:rsid w:val="00EE7E73"/>
    <w:rsid w:val="00EF0497"/>
    <w:rsid w:val="00EF0CAA"/>
    <w:rsid w:val="00EF0CE8"/>
    <w:rsid w:val="00EF1011"/>
    <w:rsid w:val="00EF101F"/>
    <w:rsid w:val="00EF16E9"/>
    <w:rsid w:val="00EF221E"/>
    <w:rsid w:val="00EF223B"/>
    <w:rsid w:val="00EF3107"/>
    <w:rsid w:val="00EF34D4"/>
    <w:rsid w:val="00EF36E5"/>
    <w:rsid w:val="00EF397A"/>
    <w:rsid w:val="00EF3E84"/>
    <w:rsid w:val="00EF4805"/>
    <w:rsid w:val="00EF4AB6"/>
    <w:rsid w:val="00EF51AD"/>
    <w:rsid w:val="00EF536F"/>
    <w:rsid w:val="00EF5744"/>
    <w:rsid w:val="00EF6211"/>
    <w:rsid w:val="00EF676A"/>
    <w:rsid w:val="00EF6D71"/>
    <w:rsid w:val="00EF6F9F"/>
    <w:rsid w:val="00EF7486"/>
    <w:rsid w:val="00EF760F"/>
    <w:rsid w:val="00EF7DBC"/>
    <w:rsid w:val="00F00099"/>
    <w:rsid w:val="00F00185"/>
    <w:rsid w:val="00F00193"/>
    <w:rsid w:val="00F00337"/>
    <w:rsid w:val="00F00553"/>
    <w:rsid w:val="00F00709"/>
    <w:rsid w:val="00F0090B"/>
    <w:rsid w:val="00F00B50"/>
    <w:rsid w:val="00F00F7C"/>
    <w:rsid w:val="00F0103C"/>
    <w:rsid w:val="00F014EB"/>
    <w:rsid w:val="00F017C9"/>
    <w:rsid w:val="00F01B54"/>
    <w:rsid w:val="00F0252D"/>
    <w:rsid w:val="00F02766"/>
    <w:rsid w:val="00F031EA"/>
    <w:rsid w:val="00F03595"/>
    <w:rsid w:val="00F038DC"/>
    <w:rsid w:val="00F04675"/>
    <w:rsid w:val="00F04CF7"/>
    <w:rsid w:val="00F04EDD"/>
    <w:rsid w:val="00F050A7"/>
    <w:rsid w:val="00F051D3"/>
    <w:rsid w:val="00F051FF"/>
    <w:rsid w:val="00F0529B"/>
    <w:rsid w:val="00F05674"/>
    <w:rsid w:val="00F058AA"/>
    <w:rsid w:val="00F05C54"/>
    <w:rsid w:val="00F0618B"/>
    <w:rsid w:val="00F06C4F"/>
    <w:rsid w:val="00F06D90"/>
    <w:rsid w:val="00F0748F"/>
    <w:rsid w:val="00F07E92"/>
    <w:rsid w:val="00F10D57"/>
    <w:rsid w:val="00F11255"/>
    <w:rsid w:val="00F118E0"/>
    <w:rsid w:val="00F119B6"/>
    <w:rsid w:val="00F11D96"/>
    <w:rsid w:val="00F1237B"/>
    <w:rsid w:val="00F124D8"/>
    <w:rsid w:val="00F127AC"/>
    <w:rsid w:val="00F12A95"/>
    <w:rsid w:val="00F12F44"/>
    <w:rsid w:val="00F13BF4"/>
    <w:rsid w:val="00F13CD0"/>
    <w:rsid w:val="00F13F3E"/>
    <w:rsid w:val="00F142C9"/>
    <w:rsid w:val="00F147B6"/>
    <w:rsid w:val="00F149C1"/>
    <w:rsid w:val="00F15227"/>
    <w:rsid w:val="00F1542D"/>
    <w:rsid w:val="00F15C42"/>
    <w:rsid w:val="00F15DC3"/>
    <w:rsid w:val="00F160C4"/>
    <w:rsid w:val="00F164D1"/>
    <w:rsid w:val="00F17716"/>
    <w:rsid w:val="00F17A01"/>
    <w:rsid w:val="00F17AD6"/>
    <w:rsid w:val="00F2013A"/>
    <w:rsid w:val="00F20333"/>
    <w:rsid w:val="00F203E0"/>
    <w:rsid w:val="00F2075F"/>
    <w:rsid w:val="00F20C68"/>
    <w:rsid w:val="00F20D7E"/>
    <w:rsid w:val="00F20DB8"/>
    <w:rsid w:val="00F21227"/>
    <w:rsid w:val="00F21510"/>
    <w:rsid w:val="00F2191A"/>
    <w:rsid w:val="00F21940"/>
    <w:rsid w:val="00F219D2"/>
    <w:rsid w:val="00F21ADC"/>
    <w:rsid w:val="00F21F12"/>
    <w:rsid w:val="00F21FBB"/>
    <w:rsid w:val="00F221A0"/>
    <w:rsid w:val="00F223A5"/>
    <w:rsid w:val="00F22C51"/>
    <w:rsid w:val="00F22DCA"/>
    <w:rsid w:val="00F22DDC"/>
    <w:rsid w:val="00F2314C"/>
    <w:rsid w:val="00F238D7"/>
    <w:rsid w:val="00F23E27"/>
    <w:rsid w:val="00F248F7"/>
    <w:rsid w:val="00F255F6"/>
    <w:rsid w:val="00F26037"/>
    <w:rsid w:val="00F2626E"/>
    <w:rsid w:val="00F2694B"/>
    <w:rsid w:val="00F27462"/>
    <w:rsid w:val="00F27AFB"/>
    <w:rsid w:val="00F30888"/>
    <w:rsid w:val="00F3098F"/>
    <w:rsid w:val="00F313EA"/>
    <w:rsid w:val="00F31515"/>
    <w:rsid w:val="00F31737"/>
    <w:rsid w:val="00F321C6"/>
    <w:rsid w:val="00F32294"/>
    <w:rsid w:val="00F32393"/>
    <w:rsid w:val="00F32667"/>
    <w:rsid w:val="00F32CB5"/>
    <w:rsid w:val="00F331B6"/>
    <w:rsid w:val="00F3528C"/>
    <w:rsid w:val="00F353DD"/>
    <w:rsid w:val="00F35436"/>
    <w:rsid w:val="00F35798"/>
    <w:rsid w:val="00F35932"/>
    <w:rsid w:val="00F35C2E"/>
    <w:rsid w:val="00F35D45"/>
    <w:rsid w:val="00F3620A"/>
    <w:rsid w:val="00F363F6"/>
    <w:rsid w:val="00F37026"/>
    <w:rsid w:val="00F3716C"/>
    <w:rsid w:val="00F37258"/>
    <w:rsid w:val="00F37601"/>
    <w:rsid w:val="00F376E8"/>
    <w:rsid w:val="00F37E58"/>
    <w:rsid w:val="00F400E3"/>
    <w:rsid w:val="00F4013A"/>
    <w:rsid w:val="00F40D9F"/>
    <w:rsid w:val="00F414E5"/>
    <w:rsid w:val="00F4175F"/>
    <w:rsid w:val="00F41D59"/>
    <w:rsid w:val="00F41D82"/>
    <w:rsid w:val="00F424D1"/>
    <w:rsid w:val="00F42E3F"/>
    <w:rsid w:val="00F42F6D"/>
    <w:rsid w:val="00F43CFF"/>
    <w:rsid w:val="00F44494"/>
    <w:rsid w:val="00F444D3"/>
    <w:rsid w:val="00F4467B"/>
    <w:rsid w:val="00F45149"/>
    <w:rsid w:val="00F45384"/>
    <w:rsid w:val="00F453C0"/>
    <w:rsid w:val="00F454E2"/>
    <w:rsid w:val="00F458BC"/>
    <w:rsid w:val="00F460C2"/>
    <w:rsid w:val="00F460E7"/>
    <w:rsid w:val="00F464AD"/>
    <w:rsid w:val="00F46525"/>
    <w:rsid w:val="00F46595"/>
    <w:rsid w:val="00F4659E"/>
    <w:rsid w:val="00F468C2"/>
    <w:rsid w:val="00F46BD5"/>
    <w:rsid w:val="00F471F9"/>
    <w:rsid w:val="00F4730F"/>
    <w:rsid w:val="00F47DAF"/>
    <w:rsid w:val="00F47E56"/>
    <w:rsid w:val="00F502B1"/>
    <w:rsid w:val="00F504C3"/>
    <w:rsid w:val="00F5094D"/>
    <w:rsid w:val="00F50986"/>
    <w:rsid w:val="00F5123B"/>
    <w:rsid w:val="00F5144D"/>
    <w:rsid w:val="00F51A3F"/>
    <w:rsid w:val="00F51CB5"/>
    <w:rsid w:val="00F51CD7"/>
    <w:rsid w:val="00F52072"/>
    <w:rsid w:val="00F52651"/>
    <w:rsid w:val="00F528ED"/>
    <w:rsid w:val="00F52B85"/>
    <w:rsid w:val="00F52CD5"/>
    <w:rsid w:val="00F52CE8"/>
    <w:rsid w:val="00F52D5A"/>
    <w:rsid w:val="00F53652"/>
    <w:rsid w:val="00F536A7"/>
    <w:rsid w:val="00F53AA0"/>
    <w:rsid w:val="00F5501C"/>
    <w:rsid w:val="00F55694"/>
    <w:rsid w:val="00F55FAE"/>
    <w:rsid w:val="00F568EC"/>
    <w:rsid w:val="00F56E22"/>
    <w:rsid w:val="00F56E8B"/>
    <w:rsid w:val="00F56EE2"/>
    <w:rsid w:val="00F57465"/>
    <w:rsid w:val="00F5766A"/>
    <w:rsid w:val="00F57817"/>
    <w:rsid w:val="00F57F19"/>
    <w:rsid w:val="00F60097"/>
    <w:rsid w:val="00F60725"/>
    <w:rsid w:val="00F6077D"/>
    <w:rsid w:val="00F6093F"/>
    <w:rsid w:val="00F60BD2"/>
    <w:rsid w:val="00F60C7F"/>
    <w:rsid w:val="00F60D18"/>
    <w:rsid w:val="00F60D83"/>
    <w:rsid w:val="00F61231"/>
    <w:rsid w:val="00F61235"/>
    <w:rsid w:val="00F613DA"/>
    <w:rsid w:val="00F616D2"/>
    <w:rsid w:val="00F61889"/>
    <w:rsid w:val="00F61B11"/>
    <w:rsid w:val="00F620BE"/>
    <w:rsid w:val="00F62227"/>
    <w:rsid w:val="00F62556"/>
    <w:rsid w:val="00F626B5"/>
    <w:rsid w:val="00F6278C"/>
    <w:rsid w:val="00F62B2D"/>
    <w:rsid w:val="00F62D67"/>
    <w:rsid w:val="00F63000"/>
    <w:rsid w:val="00F63726"/>
    <w:rsid w:val="00F640F7"/>
    <w:rsid w:val="00F64A1F"/>
    <w:rsid w:val="00F64F1D"/>
    <w:rsid w:val="00F652C8"/>
    <w:rsid w:val="00F65554"/>
    <w:rsid w:val="00F65653"/>
    <w:rsid w:val="00F65A63"/>
    <w:rsid w:val="00F65AD7"/>
    <w:rsid w:val="00F65F11"/>
    <w:rsid w:val="00F66546"/>
    <w:rsid w:val="00F665A2"/>
    <w:rsid w:val="00F669F4"/>
    <w:rsid w:val="00F66AB9"/>
    <w:rsid w:val="00F66D0C"/>
    <w:rsid w:val="00F6747B"/>
    <w:rsid w:val="00F67512"/>
    <w:rsid w:val="00F676C1"/>
    <w:rsid w:val="00F67715"/>
    <w:rsid w:val="00F67A33"/>
    <w:rsid w:val="00F67A95"/>
    <w:rsid w:val="00F70082"/>
    <w:rsid w:val="00F7027A"/>
    <w:rsid w:val="00F70D89"/>
    <w:rsid w:val="00F71446"/>
    <w:rsid w:val="00F71986"/>
    <w:rsid w:val="00F720D6"/>
    <w:rsid w:val="00F728AA"/>
    <w:rsid w:val="00F72DE3"/>
    <w:rsid w:val="00F73E6D"/>
    <w:rsid w:val="00F74DA8"/>
    <w:rsid w:val="00F750A9"/>
    <w:rsid w:val="00F75360"/>
    <w:rsid w:val="00F75939"/>
    <w:rsid w:val="00F75A9C"/>
    <w:rsid w:val="00F75D9B"/>
    <w:rsid w:val="00F75DB9"/>
    <w:rsid w:val="00F763A5"/>
    <w:rsid w:val="00F76A58"/>
    <w:rsid w:val="00F76A5B"/>
    <w:rsid w:val="00F76B7D"/>
    <w:rsid w:val="00F76BAA"/>
    <w:rsid w:val="00F76D0A"/>
    <w:rsid w:val="00F80320"/>
    <w:rsid w:val="00F80C4D"/>
    <w:rsid w:val="00F80CCA"/>
    <w:rsid w:val="00F80D60"/>
    <w:rsid w:val="00F80E4F"/>
    <w:rsid w:val="00F80FEF"/>
    <w:rsid w:val="00F83337"/>
    <w:rsid w:val="00F8336F"/>
    <w:rsid w:val="00F83654"/>
    <w:rsid w:val="00F837B2"/>
    <w:rsid w:val="00F84038"/>
    <w:rsid w:val="00F8471A"/>
    <w:rsid w:val="00F84C41"/>
    <w:rsid w:val="00F854E4"/>
    <w:rsid w:val="00F856B5"/>
    <w:rsid w:val="00F85ABF"/>
    <w:rsid w:val="00F85E29"/>
    <w:rsid w:val="00F85E58"/>
    <w:rsid w:val="00F85E78"/>
    <w:rsid w:val="00F8621E"/>
    <w:rsid w:val="00F86FD3"/>
    <w:rsid w:val="00F8715B"/>
    <w:rsid w:val="00F87958"/>
    <w:rsid w:val="00F87EF2"/>
    <w:rsid w:val="00F90C9D"/>
    <w:rsid w:val="00F91942"/>
    <w:rsid w:val="00F91E3A"/>
    <w:rsid w:val="00F92461"/>
    <w:rsid w:val="00F92669"/>
    <w:rsid w:val="00F92675"/>
    <w:rsid w:val="00F92788"/>
    <w:rsid w:val="00F927F7"/>
    <w:rsid w:val="00F93774"/>
    <w:rsid w:val="00F93AD0"/>
    <w:rsid w:val="00F93CFF"/>
    <w:rsid w:val="00F94745"/>
    <w:rsid w:val="00F94D8E"/>
    <w:rsid w:val="00F94E0E"/>
    <w:rsid w:val="00F950FE"/>
    <w:rsid w:val="00F95C47"/>
    <w:rsid w:val="00F96053"/>
    <w:rsid w:val="00F9628F"/>
    <w:rsid w:val="00F96B97"/>
    <w:rsid w:val="00F971C1"/>
    <w:rsid w:val="00F9764E"/>
    <w:rsid w:val="00FA073C"/>
    <w:rsid w:val="00FA0C9B"/>
    <w:rsid w:val="00FA12E0"/>
    <w:rsid w:val="00FA1B38"/>
    <w:rsid w:val="00FA20D9"/>
    <w:rsid w:val="00FA2A14"/>
    <w:rsid w:val="00FA2C20"/>
    <w:rsid w:val="00FA3245"/>
    <w:rsid w:val="00FA3749"/>
    <w:rsid w:val="00FA381C"/>
    <w:rsid w:val="00FA3B04"/>
    <w:rsid w:val="00FA4327"/>
    <w:rsid w:val="00FA43DE"/>
    <w:rsid w:val="00FA4DFA"/>
    <w:rsid w:val="00FA4F1F"/>
    <w:rsid w:val="00FA5630"/>
    <w:rsid w:val="00FA5760"/>
    <w:rsid w:val="00FA6147"/>
    <w:rsid w:val="00FA6195"/>
    <w:rsid w:val="00FB05B2"/>
    <w:rsid w:val="00FB147A"/>
    <w:rsid w:val="00FB1A5B"/>
    <w:rsid w:val="00FB25D6"/>
    <w:rsid w:val="00FB2C8A"/>
    <w:rsid w:val="00FB2E46"/>
    <w:rsid w:val="00FB3472"/>
    <w:rsid w:val="00FB36DA"/>
    <w:rsid w:val="00FB3A26"/>
    <w:rsid w:val="00FB3FE0"/>
    <w:rsid w:val="00FB480C"/>
    <w:rsid w:val="00FB4FC5"/>
    <w:rsid w:val="00FB5204"/>
    <w:rsid w:val="00FB585F"/>
    <w:rsid w:val="00FB5E21"/>
    <w:rsid w:val="00FB6335"/>
    <w:rsid w:val="00FB6A9A"/>
    <w:rsid w:val="00FB6EA7"/>
    <w:rsid w:val="00FB7BF5"/>
    <w:rsid w:val="00FC0626"/>
    <w:rsid w:val="00FC076F"/>
    <w:rsid w:val="00FC07B6"/>
    <w:rsid w:val="00FC0AB6"/>
    <w:rsid w:val="00FC0ACA"/>
    <w:rsid w:val="00FC0C7C"/>
    <w:rsid w:val="00FC112A"/>
    <w:rsid w:val="00FC16C7"/>
    <w:rsid w:val="00FC192D"/>
    <w:rsid w:val="00FC1A98"/>
    <w:rsid w:val="00FC1B23"/>
    <w:rsid w:val="00FC2667"/>
    <w:rsid w:val="00FC2909"/>
    <w:rsid w:val="00FC2EE1"/>
    <w:rsid w:val="00FC3014"/>
    <w:rsid w:val="00FC3A42"/>
    <w:rsid w:val="00FC3EF9"/>
    <w:rsid w:val="00FC426D"/>
    <w:rsid w:val="00FC47AF"/>
    <w:rsid w:val="00FC4A5F"/>
    <w:rsid w:val="00FC4E2A"/>
    <w:rsid w:val="00FC5CEF"/>
    <w:rsid w:val="00FC61A6"/>
    <w:rsid w:val="00FC62EE"/>
    <w:rsid w:val="00FC6B07"/>
    <w:rsid w:val="00FC72F6"/>
    <w:rsid w:val="00FC7345"/>
    <w:rsid w:val="00FC73EC"/>
    <w:rsid w:val="00FC75B9"/>
    <w:rsid w:val="00FC7B56"/>
    <w:rsid w:val="00FC7C3B"/>
    <w:rsid w:val="00FC7C71"/>
    <w:rsid w:val="00FD0260"/>
    <w:rsid w:val="00FD066E"/>
    <w:rsid w:val="00FD06B1"/>
    <w:rsid w:val="00FD080A"/>
    <w:rsid w:val="00FD082A"/>
    <w:rsid w:val="00FD095B"/>
    <w:rsid w:val="00FD0CF2"/>
    <w:rsid w:val="00FD0DC1"/>
    <w:rsid w:val="00FD0F68"/>
    <w:rsid w:val="00FD12CA"/>
    <w:rsid w:val="00FD1417"/>
    <w:rsid w:val="00FD152E"/>
    <w:rsid w:val="00FD1793"/>
    <w:rsid w:val="00FD1963"/>
    <w:rsid w:val="00FD27F1"/>
    <w:rsid w:val="00FD319D"/>
    <w:rsid w:val="00FD3DF8"/>
    <w:rsid w:val="00FD4157"/>
    <w:rsid w:val="00FD4556"/>
    <w:rsid w:val="00FD4A71"/>
    <w:rsid w:val="00FD4D2F"/>
    <w:rsid w:val="00FD4D3E"/>
    <w:rsid w:val="00FD5150"/>
    <w:rsid w:val="00FD54D0"/>
    <w:rsid w:val="00FD571C"/>
    <w:rsid w:val="00FD589A"/>
    <w:rsid w:val="00FD59F9"/>
    <w:rsid w:val="00FD5DF5"/>
    <w:rsid w:val="00FD6C17"/>
    <w:rsid w:val="00FD6FA4"/>
    <w:rsid w:val="00FD7395"/>
    <w:rsid w:val="00FD7A14"/>
    <w:rsid w:val="00FD7EAF"/>
    <w:rsid w:val="00FD7F69"/>
    <w:rsid w:val="00FE0229"/>
    <w:rsid w:val="00FE0A9A"/>
    <w:rsid w:val="00FE0D7D"/>
    <w:rsid w:val="00FE175F"/>
    <w:rsid w:val="00FE1976"/>
    <w:rsid w:val="00FE1B75"/>
    <w:rsid w:val="00FE21FB"/>
    <w:rsid w:val="00FE23E7"/>
    <w:rsid w:val="00FE28E0"/>
    <w:rsid w:val="00FE28E6"/>
    <w:rsid w:val="00FE2B23"/>
    <w:rsid w:val="00FE2BD2"/>
    <w:rsid w:val="00FE2BE7"/>
    <w:rsid w:val="00FE2C1D"/>
    <w:rsid w:val="00FE31D3"/>
    <w:rsid w:val="00FE4A13"/>
    <w:rsid w:val="00FE4AB3"/>
    <w:rsid w:val="00FE4F50"/>
    <w:rsid w:val="00FE4FE1"/>
    <w:rsid w:val="00FE5052"/>
    <w:rsid w:val="00FE59D7"/>
    <w:rsid w:val="00FE5A6F"/>
    <w:rsid w:val="00FE5C3B"/>
    <w:rsid w:val="00FE5D0E"/>
    <w:rsid w:val="00FE65B3"/>
    <w:rsid w:val="00FE68BE"/>
    <w:rsid w:val="00FE6B7D"/>
    <w:rsid w:val="00FE6CF1"/>
    <w:rsid w:val="00FE7025"/>
    <w:rsid w:val="00FE72D9"/>
    <w:rsid w:val="00FE7374"/>
    <w:rsid w:val="00FE766A"/>
    <w:rsid w:val="00FE7CBA"/>
    <w:rsid w:val="00FE7D92"/>
    <w:rsid w:val="00FE7DC8"/>
    <w:rsid w:val="00FF064C"/>
    <w:rsid w:val="00FF0700"/>
    <w:rsid w:val="00FF1455"/>
    <w:rsid w:val="00FF1B43"/>
    <w:rsid w:val="00FF2198"/>
    <w:rsid w:val="00FF22C3"/>
    <w:rsid w:val="00FF2A18"/>
    <w:rsid w:val="00FF2B5B"/>
    <w:rsid w:val="00FF2EAC"/>
    <w:rsid w:val="00FF30A8"/>
    <w:rsid w:val="00FF3784"/>
    <w:rsid w:val="00FF3AE8"/>
    <w:rsid w:val="00FF3C31"/>
    <w:rsid w:val="00FF42F8"/>
    <w:rsid w:val="00FF431A"/>
    <w:rsid w:val="00FF485B"/>
    <w:rsid w:val="00FF48B3"/>
    <w:rsid w:val="00FF4AAF"/>
    <w:rsid w:val="00FF4B6C"/>
    <w:rsid w:val="00FF5C79"/>
    <w:rsid w:val="00FF5D55"/>
    <w:rsid w:val="00FF6A5F"/>
    <w:rsid w:val="00FF6D7C"/>
    <w:rsid w:val="00FF6DA5"/>
    <w:rsid w:val="00FF73E6"/>
    <w:rsid w:val="00FF75D4"/>
    <w:rsid w:val="00FF77DD"/>
    <w:rsid w:val="00FF78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905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99"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header" w:uiPriority="99" w:qFormat="1"/>
    <w:lsdException w:name="footer" w:uiPriority="99" w:qFormat="1"/>
    <w:lsdException w:name="index heading" w:semiHidden="1"/>
    <w:lsdException w:name="caption" w:uiPriority="99" w:qFormat="1"/>
    <w:lsdException w:name="Title" w:qFormat="1"/>
    <w:lsdException w:name="Default Paragraph Font" w:uiPriority="1"/>
    <w:lsdException w:name="Body Text" w:uiPriority="1" w:qFormat="1"/>
    <w:lsdException w:name="Subtitle" w:qFormat="1"/>
    <w:lsdException w:name="Hyperlink" w:uiPriority="99" w:qFormat="1"/>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99"/>
    <w:qFormat/>
    <w:rsid w:val="00094733"/>
    <w:pPr>
      <w:spacing w:before="120"/>
      <w:ind w:left="879"/>
      <w:jc w:val="both"/>
    </w:pPr>
    <w:rPr>
      <w:rFonts w:ascii="Arial" w:hAnsi="Arial" w:cs="Arial"/>
      <w:kern w:val="2"/>
    </w:rPr>
  </w:style>
  <w:style w:type="paragraph" w:styleId="1">
    <w:name w:val="heading 1"/>
    <w:aliases w:val="heading 1"/>
    <w:next w:val="2"/>
    <w:link w:val="1Char"/>
    <w:qFormat/>
    <w:rsid w:val="00FE0D7D"/>
    <w:pPr>
      <w:keepNext/>
      <w:numPr>
        <w:numId w:val="54"/>
      </w:numPr>
      <w:spacing w:before="120" w:after="320"/>
      <w:outlineLvl w:val="0"/>
    </w:pPr>
    <w:rPr>
      <w:rFonts w:ascii="Arial" w:eastAsia="黑体" w:hAnsi="Arial" w:cs="Arial"/>
      <w:b/>
      <w:sz w:val="48"/>
      <w:szCs w:val="48"/>
    </w:rPr>
  </w:style>
  <w:style w:type="paragraph" w:styleId="2">
    <w:name w:val="heading 2"/>
    <w:next w:val="3"/>
    <w:qFormat/>
    <w:rsid w:val="00FE0D7D"/>
    <w:pPr>
      <w:keepNext/>
      <w:numPr>
        <w:ilvl w:val="1"/>
        <w:numId w:val="54"/>
      </w:numPr>
      <w:autoSpaceDE w:val="0"/>
      <w:autoSpaceDN w:val="0"/>
      <w:adjustRightInd w:val="0"/>
      <w:spacing w:before="240" w:after="240"/>
      <w:textAlignment w:val="bottom"/>
      <w:outlineLvl w:val="1"/>
    </w:pPr>
    <w:rPr>
      <w:rFonts w:ascii="Arial" w:eastAsia="黑体" w:hAnsi="Arial" w:cs="Arial"/>
      <w:bCs/>
      <w:sz w:val="44"/>
      <w:szCs w:val="44"/>
    </w:rPr>
  </w:style>
  <w:style w:type="paragraph" w:styleId="3">
    <w:name w:val="heading 3"/>
    <w:next w:val="4"/>
    <w:link w:val="3Char"/>
    <w:qFormat/>
    <w:rsid w:val="00FE0D7D"/>
    <w:pPr>
      <w:keepNext/>
      <w:numPr>
        <w:ilvl w:val="2"/>
        <w:numId w:val="54"/>
      </w:numPr>
      <w:spacing w:before="240" w:after="240"/>
      <w:textAlignment w:val="baseline"/>
      <w:outlineLvl w:val="2"/>
    </w:pPr>
    <w:rPr>
      <w:rFonts w:ascii="Arial" w:eastAsia="黑体" w:hAnsi="Arial" w:cs="Arial"/>
      <w:bCs/>
      <w:sz w:val="36"/>
      <w:szCs w:val="36"/>
    </w:rPr>
  </w:style>
  <w:style w:type="paragraph" w:styleId="4">
    <w:name w:val="heading 4"/>
    <w:aliases w:val="heading 4 Char"/>
    <w:next w:val="a"/>
    <w:link w:val="4Char"/>
    <w:qFormat/>
    <w:rsid w:val="00FE0D7D"/>
    <w:pPr>
      <w:keepNext/>
      <w:numPr>
        <w:ilvl w:val="3"/>
        <w:numId w:val="54"/>
      </w:numPr>
      <w:spacing w:before="120" w:after="120"/>
      <w:textAlignment w:val="baseline"/>
      <w:outlineLvl w:val="3"/>
    </w:pPr>
    <w:rPr>
      <w:rFonts w:ascii="Arial" w:eastAsia="黑体" w:hAnsi="Arial" w:cs="Arial"/>
      <w:b/>
      <w:bCs/>
      <w:noProof/>
      <w:sz w:val="22"/>
      <w:szCs w:val="22"/>
    </w:rPr>
  </w:style>
  <w:style w:type="paragraph" w:styleId="5">
    <w:name w:val="heading 5"/>
    <w:link w:val="5Char"/>
    <w:uiPriority w:val="99"/>
    <w:semiHidden/>
    <w:qFormat/>
    <w:rsid w:val="00FE0D7D"/>
    <w:pPr>
      <w:spacing w:before="240"/>
      <w:ind w:left="879"/>
      <w:outlineLvl w:val="4"/>
    </w:pPr>
    <w:rPr>
      <w:rFonts w:ascii="Futura Bk" w:hAnsi="Futura Bk" w:cs="Arial"/>
      <w:color w:val="0090C8"/>
      <w:sz w:val="24"/>
      <w:szCs w:val="24"/>
    </w:rPr>
  </w:style>
  <w:style w:type="paragraph" w:styleId="6">
    <w:name w:val="heading 6"/>
    <w:next w:val="a"/>
    <w:uiPriority w:val="99"/>
    <w:semiHidden/>
    <w:qFormat/>
    <w:rsid w:val="00FE0D7D"/>
    <w:pPr>
      <w:keepNext/>
      <w:keepLines/>
      <w:spacing w:before="240"/>
      <w:outlineLvl w:val="5"/>
    </w:pPr>
    <w:rPr>
      <w:rFonts w:ascii="Futura Hv" w:eastAsia="黑体" w:hAnsi="Futura Hv"/>
      <w:bCs/>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9"/>
    <w:semiHidden/>
    <w:rsid w:val="00FE0D7D"/>
    <w:rPr>
      <w:rFonts w:ascii="Futura Bk" w:hAnsi="Futura Bk" w:cs="Arial"/>
      <w:color w:val="0090C8"/>
      <w:sz w:val="24"/>
      <w:szCs w:val="24"/>
    </w:rPr>
  </w:style>
  <w:style w:type="paragraph" w:customStyle="1" w:styleId="INFeature">
    <w:name w:val="IN Feature"/>
    <w:next w:val="INStep"/>
    <w:uiPriority w:val="99"/>
    <w:semiHidden/>
    <w:rsid w:val="00FE0D7D"/>
    <w:pPr>
      <w:keepNext/>
      <w:keepLines/>
      <w:numPr>
        <w:ilvl w:val="7"/>
        <w:numId w:val="2"/>
      </w:numPr>
      <w:tabs>
        <w:tab w:val="num" w:pos="360"/>
      </w:tabs>
      <w:spacing w:before="240" w:after="240"/>
      <w:ind w:left="0"/>
      <w:outlineLvl w:val="7"/>
    </w:pPr>
    <w:rPr>
      <w:rFonts w:ascii="Arial" w:eastAsia="黑体" w:hAnsi="Arial" w:cs="Arial"/>
      <w:b/>
      <w:bCs/>
      <w:kern w:val="2"/>
    </w:rPr>
  </w:style>
  <w:style w:type="character" w:styleId="a3">
    <w:name w:val="Hyperlink"/>
    <w:uiPriority w:val="99"/>
    <w:rsid w:val="00FE0D7D"/>
    <w:rPr>
      <w:color w:val="00B388"/>
      <w:u w:val="single"/>
    </w:rPr>
  </w:style>
  <w:style w:type="paragraph" w:customStyle="1" w:styleId="FigureText">
    <w:name w:val="Figure Text"/>
    <w:link w:val="FigureTextChar"/>
    <w:uiPriority w:val="99"/>
    <w:rsid w:val="00FE0D7D"/>
    <w:pPr>
      <w:widowControl w:val="0"/>
      <w:autoSpaceDE w:val="0"/>
      <w:autoSpaceDN w:val="0"/>
      <w:spacing w:before="40" w:line="240" w:lineRule="exact"/>
    </w:pPr>
    <w:rPr>
      <w:rFonts w:ascii="Arial" w:eastAsia="楷体" w:hAnsi="Arial" w:cs="Arial Narrow"/>
      <w:sz w:val="18"/>
    </w:rPr>
  </w:style>
  <w:style w:type="paragraph" w:customStyle="1" w:styleId="TableDescription">
    <w:name w:val="Table Description"/>
    <w:qFormat/>
    <w:rsid w:val="00FE0D7D"/>
    <w:pPr>
      <w:keepNext/>
      <w:keepLines/>
      <w:numPr>
        <w:ilvl w:val="4"/>
        <w:numId w:val="54"/>
      </w:numPr>
      <w:spacing w:before="120" w:after="120"/>
    </w:pPr>
    <w:rPr>
      <w:rFonts w:ascii="Arial" w:eastAsia="黑体" w:hAnsi="Arial" w:cs="Arial Narrow"/>
      <w:b/>
    </w:rPr>
  </w:style>
  <w:style w:type="paragraph" w:customStyle="1" w:styleId="TableHeading">
    <w:name w:val="Table Heading"/>
    <w:link w:val="TableHeadingChar"/>
    <w:uiPriority w:val="99"/>
    <w:rsid w:val="00FE0D7D"/>
    <w:pPr>
      <w:keepNext/>
      <w:spacing w:before="80" w:line="240" w:lineRule="exact"/>
    </w:pPr>
    <w:rPr>
      <w:rFonts w:ascii="Arial" w:eastAsia="黑体" w:hAnsi="Arial" w:cs="Arial Narrow"/>
      <w:b/>
      <w:bCs/>
    </w:rPr>
  </w:style>
  <w:style w:type="character" w:customStyle="1" w:styleId="TableHeadingChar">
    <w:name w:val="Table Heading Char"/>
    <w:link w:val="TableHeading"/>
    <w:uiPriority w:val="99"/>
    <w:rsid w:val="00FE0D7D"/>
    <w:rPr>
      <w:rFonts w:ascii="Arial" w:eastAsia="黑体" w:hAnsi="Arial" w:cs="Arial Narrow"/>
      <w:b/>
      <w:bCs/>
    </w:rPr>
  </w:style>
  <w:style w:type="paragraph" w:customStyle="1" w:styleId="TableText">
    <w:name w:val="Table Text"/>
    <w:link w:val="TableTextChar"/>
    <w:qFormat/>
    <w:rsid w:val="00FE0D7D"/>
    <w:pPr>
      <w:autoSpaceDE w:val="0"/>
      <w:autoSpaceDN w:val="0"/>
      <w:spacing w:before="80" w:after="40"/>
      <w:textAlignment w:val="bottom"/>
    </w:pPr>
    <w:rPr>
      <w:rFonts w:ascii="Arial" w:hAnsi="Arial" w:cs="Arial Narrow"/>
      <w:sz w:val="18"/>
      <w:szCs w:val="18"/>
    </w:rPr>
  </w:style>
  <w:style w:type="character" w:customStyle="1" w:styleId="TableTextChar">
    <w:name w:val="Table Text Char"/>
    <w:basedOn w:val="a0"/>
    <w:link w:val="TableText"/>
    <w:rsid w:val="00FE0D7D"/>
    <w:rPr>
      <w:rFonts w:ascii="Arial" w:hAnsi="Arial" w:cs="Arial Narrow"/>
      <w:sz w:val="18"/>
      <w:szCs w:val="18"/>
    </w:rPr>
  </w:style>
  <w:style w:type="paragraph" w:customStyle="1" w:styleId="FigureDescription">
    <w:name w:val="Figure Description"/>
    <w:next w:val="a"/>
    <w:link w:val="FigureDescriptionCharChar"/>
    <w:qFormat/>
    <w:rsid w:val="00FE0D7D"/>
    <w:pPr>
      <w:keepNext/>
      <w:keepLines/>
      <w:numPr>
        <w:ilvl w:val="5"/>
        <w:numId w:val="54"/>
      </w:numPr>
      <w:spacing w:before="120" w:after="120"/>
    </w:pPr>
    <w:rPr>
      <w:rFonts w:ascii="Arial" w:hAnsi="Arial" w:cs="Arial Narrow"/>
      <w:b/>
    </w:rPr>
  </w:style>
  <w:style w:type="character" w:customStyle="1" w:styleId="FigureDescriptionChar">
    <w:name w:val="Figure Description Char"/>
    <w:basedOn w:val="a0"/>
    <w:rsid w:val="009E3239"/>
    <w:rPr>
      <w:rFonts w:ascii="Arial" w:eastAsia="黑体" w:hAnsi="Arial" w:cs="Arial Narrow"/>
      <w:sz w:val="21"/>
    </w:rPr>
  </w:style>
  <w:style w:type="paragraph" w:styleId="10">
    <w:name w:val="toc 1"/>
    <w:next w:val="a"/>
    <w:autoRedefine/>
    <w:uiPriority w:val="39"/>
    <w:rsid w:val="00FE0D7D"/>
    <w:pPr>
      <w:keepNext/>
      <w:tabs>
        <w:tab w:val="right" w:leader="middleDot" w:pos="9600"/>
      </w:tabs>
      <w:spacing w:after="120"/>
      <w:textAlignment w:val="baseline"/>
    </w:pPr>
    <w:rPr>
      <w:rFonts w:ascii="Arial" w:eastAsia="黑体" w:hAnsi="Arial" w:cs="Arial"/>
      <w:bCs/>
      <w:noProof/>
      <w:sz w:val="28"/>
    </w:rPr>
  </w:style>
  <w:style w:type="paragraph" w:styleId="20">
    <w:name w:val="toc 2"/>
    <w:basedOn w:val="a"/>
    <w:next w:val="a"/>
    <w:autoRedefine/>
    <w:uiPriority w:val="39"/>
    <w:rsid w:val="00FE0D7D"/>
    <w:pPr>
      <w:tabs>
        <w:tab w:val="right" w:leader="middleDot" w:pos="9600"/>
      </w:tabs>
      <w:spacing w:before="0"/>
      <w:ind w:left="420"/>
      <w:jc w:val="left"/>
    </w:pPr>
    <w:rPr>
      <w:noProof/>
      <w:kern w:val="0"/>
      <w:sz w:val="19"/>
      <w:szCs w:val="19"/>
    </w:rPr>
  </w:style>
  <w:style w:type="paragraph" w:styleId="30">
    <w:name w:val="toc 3"/>
    <w:basedOn w:val="a"/>
    <w:next w:val="a"/>
    <w:autoRedefine/>
    <w:uiPriority w:val="39"/>
    <w:rsid w:val="00FE0D7D"/>
    <w:pPr>
      <w:tabs>
        <w:tab w:val="right" w:leader="middleDot" w:pos="9600"/>
      </w:tabs>
      <w:spacing w:before="0"/>
      <w:ind w:left="839"/>
      <w:jc w:val="left"/>
    </w:pPr>
    <w:rPr>
      <w:noProof/>
      <w:kern w:val="0"/>
      <w:sz w:val="19"/>
      <w:szCs w:val="19"/>
    </w:rPr>
  </w:style>
  <w:style w:type="paragraph" w:styleId="a4">
    <w:name w:val="header"/>
    <w:uiPriority w:val="99"/>
    <w:rsid w:val="00FE0D7D"/>
    <w:pPr>
      <w:tabs>
        <w:tab w:val="left" w:pos="142"/>
        <w:tab w:val="center" w:pos="4153"/>
        <w:tab w:val="right" w:pos="9180"/>
      </w:tabs>
      <w:textAlignment w:val="baseline"/>
    </w:pPr>
    <w:rPr>
      <w:rFonts w:ascii="Arial" w:hAnsi="Arial" w:cs="Arial"/>
      <w:noProof/>
      <w:sz w:val="18"/>
      <w:szCs w:val="18"/>
    </w:rPr>
  </w:style>
  <w:style w:type="paragraph" w:styleId="a5">
    <w:name w:val="footer"/>
    <w:link w:val="Char"/>
    <w:uiPriority w:val="99"/>
    <w:rsid w:val="00FE0D7D"/>
    <w:pPr>
      <w:tabs>
        <w:tab w:val="center" w:pos="4153"/>
        <w:tab w:val="right" w:pos="8306"/>
      </w:tabs>
      <w:jc w:val="center"/>
    </w:pPr>
    <w:rPr>
      <w:rFonts w:ascii="Arial" w:hAnsi="Arial" w:cs="Arial"/>
      <w:sz w:val="18"/>
      <w:szCs w:val="18"/>
    </w:rPr>
  </w:style>
  <w:style w:type="paragraph" w:customStyle="1" w:styleId="TOC1">
    <w:name w:val="TOC 标题1"/>
    <w:next w:val="10"/>
    <w:semiHidden/>
    <w:rsid w:val="00663ACB"/>
    <w:pPr>
      <w:keepNext/>
      <w:snapToGrid w:val="0"/>
      <w:spacing w:before="480" w:after="360"/>
      <w:jc w:val="center"/>
    </w:pPr>
    <w:rPr>
      <w:rFonts w:ascii="Arial" w:eastAsia="黑体" w:hAnsi="Arial" w:cs="Arial"/>
      <w:noProof/>
      <w:color w:val="800000"/>
      <w:sz w:val="36"/>
      <w:szCs w:val="36"/>
    </w:rPr>
  </w:style>
  <w:style w:type="paragraph" w:customStyle="1" w:styleId="INVoice">
    <w:name w:val="IN Voice"/>
    <w:uiPriority w:val="99"/>
    <w:semiHidden/>
    <w:rsid w:val="00FE0D7D"/>
    <w:pPr>
      <w:spacing w:before="20" w:after="20"/>
    </w:pPr>
    <w:rPr>
      <w:rFonts w:ascii="Arial Narrow" w:hAnsi="Arial Narrow" w:cs="Arial"/>
      <w:bCs/>
      <w:sz w:val="15"/>
      <w:szCs w:val="15"/>
    </w:rPr>
  </w:style>
  <w:style w:type="paragraph" w:styleId="a6">
    <w:name w:val="caption"/>
    <w:basedOn w:val="a"/>
    <w:next w:val="a"/>
    <w:uiPriority w:val="99"/>
    <w:qFormat/>
    <w:rsid w:val="00FE0D7D"/>
    <w:pPr>
      <w:spacing w:before="152" w:after="160"/>
    </w:pPr>
    <w:rPr>
      <w:rFonts w:eastAsia="黑体"/>
    </w:rPr>
  </w:style>
  <w:style w:type="paragraph" w:customStyle="1" w:styleId="NotesHeading">
    <w:name w:val="Notes Heading"/>
    <w:next w:val="NotesText"/>
    <w:link w:val="NotesHeadingCharChar"/>
    <w:rsid w:val="00FE0D7D"/>
    <w:pPr>
      <w:keepLines/>
      <w:spacing w:before="80"/>
    </w:pPr>
    <w:rPr>
      <w:rFonts w:ascii="Arial" w:hAnsi="Arial" w:cs="Arial"/>
      <w:b/>
      <w:lang w:eastAsia="en-US"/>
    </w:rPr>
  </w:style>
  <w:style w:type="paragraph" w:customStyle="1" w:styleId="NotesText">
    <w:name w:val="Notes Text"/>
    <w:link w:val="NotesTextCharChar"/>
    <w:qFormat/>
    <w:rsid w:val="00FE0D7D"/>
    <w:pPr>
      <w:spacing w:before="80"/>
    </w:pPr>
    <w:rPr>
      <w:rFonts w:ascii="Arial" w:hAnsi="Arial" w:cs="Arial"/>
      <w:lang w:eastAsia="en-US"/>
    </w:rPr>
  </w:style>
  <w:style w:type="character" w:customStyle="1" w:styleId="NotesTextCharChar">
    <w:name w:val="Notes Text Char Char"/>
    <w:basedOn w:val="a0"/>
    <w:link w:val="NotesText"/>
    <w:rsid w:val="00FE0D7D"/>
    <w:rPr>
      <w:rFonts w:ascii="Arial" w:hAnsi="Arial" w:cs="Arial"/>
      <w:lang w:eastAsia="en-US"/>
    </w:rPr>
  </w:style>
  <w:style w:type="character" w:customStyle="1" w:styleId="NotesHeadingCharChar">
    <w:name w:val="Notes Heading Char Char"/>
    <w:basedOn w:val="a0"/>
    <w:link w:val="NotesHeading"/>
    <w:rsid w:val="00FE0D7D"/>
    <w:rPr>
      <w:rFonts w:ascii="Arial" w:hAnsi="Arial" w:cs="Arial"/>
      <w:b/>
      <w:lang w:eastAsia="en-US"/>
    </w:rPr>
  </w:style>
  <w:style w:type="paragraph" w:styleId="a7">
    <w:name w:val="Document Map"/>
    <w:basedOn w:val="a"/>
    <w:uiPriority w:val="99"/>
    <w:semiHidden/>
    <w:rsid w:val="00FE0D7D"/>
    <w:pPr>
      <w:shd w:val="clear" w:color="auto" w:fill="000080"/>
    </w:pPr>
  </w:style>
  <w:style w:type="table" w:customStyle="1" w:styleId="Table">
    <w:name w:val="Table"/>
    <w:basedOn w:val="a8"/>
    <w:rsid w:val="00FE0D7D"/>
    <w:pPr>
      <w:widowControl w:val="0"/>
    </w:pPr>
    <w:rPr>
      <w:rFonts w:ascii="Arial" w:hAnsi="Arial"/>
    </w:rPr>
    <w:tblPr>
      <w:tblInd w:w="1004" w:type="dxa"/>
      <w:tblBorders>
        <w:top w:val="single" w:sz="12" w:space="0" w:color="C6C9CA"/>
        <w:left w:val="single" w:sz="12" w:space="0" w:color="C6C9CA"/>
        <w:bottom w:val="single" w:sz="12" w:space="0" w:color="C6C9CA"/>
        <w:right w:val="single" w:sz="12" w:space="0" w:color="C6C9CA"/>
        <w:insideH w:val="single" w:sz="12" w:space="0" w:color="C6C9CA"/>
        <w:insideV w:val="single" w:sz="12" w:space="0" w:color="C6C9CA"/>
      </w:tblBorders>
      <w:tblCellMar>
        <w:top w:w="0" w:type="dxa"/>
        <w:left w:w="108" w:type="dxa"/>
        <w:bottom w:w="0" w:type="dxa"/>
        <w:right w:w="108" w:type="dxa"/>
      </w:tblCellMar>
    </w:tblPr>
    <w:tcPr>
      <w:vAlign w:val="center"/>
    </w:tcPr>
    <w:tblStylePr w:type="firstRow">
      <w:pPr>
        <w:wordWrap/>
        <w:ind w:leftChars="0" w:left="0"/>
      </w:pPr>
      <w:tblPr/>
      <w:tcPr>
        <w:tcBorders>
          <w:top w:val="single" w:sz="18" w:space="0" w:color="00B388"/>
          <w:left w:val="single" w:sz="12" w:space="0" w:color="C6C9CA"/>
          <w:bottom w:val="nil"/>
          <w:right w:val="single" w:sz="12" w:space="0" w:color="C6C9CA"/>
          <w:insideH w:val="single" w:sz="12" w:space="0" w:color="C6C9CA"/>
          <w:insideV w:val="single" w:sz="12" w:space="0" w:color="C6C9CA"/>
          <w:tl2br w:val="nil"/>
          <w:tr2bl w:val="nil"/>
        </w:tcBorders>
      </w:tcPr>
    </w:tblStylePr>
    <w:tblStylePr w:type="lastRow">
      <w:tblPr/>
      <w:tcPr>
        <w:tcBorders>
          <w:top w:val="single" w:sz="12" w:space="0" w:color="C6C9CA"/>
          <w:left w:val="single" w:sz="12" w:space="0" w:color="C6C9CA"/>
          <w:bottom w:val="single" w:sz="12" w:space="0" w:color="C6C9CA"/>
          <w:right w:val="single" w:sz="12" w:space="0" w:color="C6C9CA"/>
          <w:insideH w:val="single" w:sz="12" w:space="0" w:color="C6C9CA"/>
          <w:insideV w:val="single" w:sz="12" w:space="0" w:color="C6C9CA"/>
          <w:tl2br w:val="nil"/>
          <w:tr2bl w:val="nil"/>
        </w:tcBorders>
      </w:tcPr>
    </w:tblStylePr>
  </w:style>
  <w:style w:type="table" w:styleId="a8">
    <w:name w:val="Table Grid"/>
    <w:basedOn w:val="a1"/>
    <w:semiHidden/>
    <w:rsid w:val="00FE0D7D"/>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rminalDisplay">
    <w:name w:val="Terminal Display"/>
    <w:link w:val="TerminalDisplayChar"/>
    <w:uiPriority w:val="99"/>
    <w:rsid w:val="00FE0D7D"/>
    <w:pPr>
      <w:spacing w:before="40" w:after="40" w:line="240" w:lineRule="exact"/>
      <w:ind w:left="879"/>
    </w:pPr>
    <w:rPr>
      <w:rFonts w:ascii="Courier New" w:hAnsi="Courier New" w:cs="Courier New"/>
      <w:sz w:val="17"/>
      <w:szCs w:val="17"/>
    </w:rPr>
  </w:style>
  <w:style w:type="paragraph" w:customStyle="1" w:styleId="ItemList">
    <w:name w:val="Item List"/>
    <w:link w:val="ItemListCharChar"/>
    <w:uiPriority w:val="99"/>
    <w:qFormat/>
    <w:rsid w:val="00FE0D7D"/>
    <w:pPr>
      <w:numPr>
        <w:numId w:val="4"/>
      </w:numPr>
      <w:spacing w:before="80"/>
    </w:pPr>
    <w:rPr>
      <w:rFonts w:ascii="Arial" w:hAnsi="Arial" w:cs="Arial"/>
      <w:kern w:val="2"/>
      <w:lang w:eastAsia="en-US"/>
    </w:rPr>
  </w:style>
  <w:style w:type="character" w:customStyle="1" w:styleId="ItemListCharChar">
    <w:name w:val="Item List Char Char"/>
    <w:basedOn w:val="a0"/>
    <w:link w:val="ItemList"/>
    <w:uiPriority w:val="99"/>
    <w:rsid w:val="00FE0D7D"/>
    <w:rPr>
      <w:rFonts w:ascii="Arial" w:hAnsi="Arial" w:cs="Arial"/>
      <w:kern w:val="2"/>
      <w:lang w:eastAsia="en-US"/>
    </w:rPr>
  </w:style>
  <w:style w:type="paragraph" w:customStyle="1" w:styleId="Figure">
    <w:name w:val="Figure"/>
    <w:next w:val="Spacer"/>
    <w:link w:val="FigureChar"/>
    <w:uiPriority w:val="99"/>
    <w:rsid w:val="00FE0D7D"/>
    <w:pPr>
      <w:keepNext/>
      <w:spacing w:before="120" w:after="120"/>
      <w:ind w:left="879"/>
    </w:pPr>
    <w:rPr>
      <w:rFonts w:ascii="Arial" w:hAnsi="Arial" w:cs="Arial"/>
      <w:kern w:val="2"/>
    </w:rPr>
  </w:style>
  <w:style w:type="character" w:customStyle="1" w:styleId="FigureChar">
    <w:name w:val="Figure Char"/>
    <w:basedOn w:val="a0"/>
    <w:link w:val="Figure"/>
    <w:uiPriority w:val="99"/>
    <w:rsid w:val="00FE0D7D"/>
    <w:rPr>
      <w:rFonts w:ascii="Arial" w:hAnsi="Arial" w:cs="Arial"/>
      <w:kern w:val="2"/>
    </w:rPr>
  </w:style>
  <w:style w:type="paragraph" w:customStyle="1" w:styleId="NotesTextList">
    <w:name w:val="Notes Text List"/>
    <w:basedOn w:val="ItemListinTable"/>
    <w:link w:val="NotesTextListCharChar"/>
    <w:uiPriority w:val="99"/>
    <w:qFormat/>
    <w:rsid w:val="00FE0D7D"/>
    <w:pPr>
      <w:numPr>
        <w:ilvl w:val="5"/>
      </w:numPr>
      <w:spacing w:before="80" w:after="0"/>
    </w:pPr>
    <w:rPr>
      <w:sz w:val="20"/>
      <w:szCs w:val="20"/>
    </w:rPr>
  </w:style>
  <w:style w:type="character" w:customStyle="1" w:styleId="NotesTextListCharChar">
    <w:name w:val="Notes Text List Char Char"/>
    <w:basedOn w:val="ItemListinTableCharChar"/>
    <w:link w:val="NotesTextList"/>
    <w:rsid w:val="00FE0D7D"/>
    <w:rPr>
      <w:rFonts w:ascii="Arial" w:eastAsia="Arila" w:hAnsi="Arial" w:cs="Arial"/>
      <w:kern w:val="2"/>
      <w:sz w:val="18"/>
      <w:szCs w:val="18"/>
      <w:lang w:eastAsia="en-US"/>
    </w:rPr>
  </w:style>
  <w:style w:type="character" w:customStyle="1" w:styleId="ItemListinTableCharChar">
    <w:name w:val="Item List in Table Char Char"/>
    <w:basedOn w:val="a0"/>
    <w:link w:val="ItemListinTable"/>
    <w:rsid w:val="00FE0D7D"/>
    <w:rPr>
      <w:rFonts w:ascii="Arial" w:eastAsia="Arila" w:hAnsi="Arial" w:cs="Arial"/>
      <w:kern w:val="2"/>
      <w:sz w:val="18"/>
      <w:szCs w:val="18"/>
      <w:lang w:eastAsia="en-US"/>
    </w:rPr>
  </w:style>
  <w:style w:type="paragraph" w:customStyle="1" w:styleId="ItemListinTable">
    <w:name w:val="Item List in Table"/>
    <w:link w:val="ItemListinTableCharChar"/>
    <w:uiPriority w:val="99"/>
    <w:qFormat/>
    <w:rsid w:val="00FE0D7D"/>
    <w:pPr>
      <w:numPr>
        <w:ilvl w:val="3"/>
        <w:numId w:val="4"/>
      </w:numPr>
      <w:spacing w:before="40" w:after="40"/>
    </w:pPr>
    <w:rPr>
      <w:rFonts w:ascii="Arial" w:eastAsia="Arila" w:hAnsi="Arial" w:cs="Arial"/>
      <w:kern w:val="2"/>
      <w:sz w:val="18"/>
      <w:szCs w:val="18"/>
      <w:lang w:eastAsia="en-US"/>
    </w:rPr>
  </w:style>
  <w:style w:type="paragraph" w:styleId="40">
    <w:name w:val="toc 4"/>
    <w:basedOn w:val="a"/>
    <w:next w:val="a"/>
    <w:autoRedefine/>
    <w:uiPriority w:val="99"/>
    <w:rsid w:val="00FE0D7D"/>
    <w:pPr>
      <w:ind w:left="1260"/>
    </w:pPr>
  </w:style>
  <w:style w:type="paragraph" w:customStyle="1" w:styleId="a9">
    <w:name w:val="图样式"/>
    <w:basedOn w:val="a"/>
    <w:semiHidden/>
    <w:rsid w:val="00E80633"/>
    <w:pPr>
      <w:keepNext/>
      <w:autoSpaceDE w:val="0"/>
      <w:autoSpaceDN w:val="0"/>
      <w:adjustRightInd w:val="0"/>
      <w:spacing w:line="360" w:lineRule="auto"/>
      <w:ind w:left="0"/>
      <w:jc w:val="center"/>
    </w:pPr>
    <w:rPr>
      <w:rFonts w:ascii="Times New Roman" w:hAnsi="Times New Roman" w:cs="Times New Roman"/>
    </w:rPr>
  </w:style>
  <w:style w:type="paragraph" w:styleId="50">
    <w:name w:val="toc 5"/>
    <w:basedOn w:val="a"/>
    <w:next w:val="a"/>
    <w:autoRedefine/>
    <w:uiPriority w:val="99"/>
    <w:rsid w:val="00FE0D7D"/>
    <w:pPr>
      <w:ind w:left="1680"/>
    </w:pPr>
  </w:style>
  <w:style w:type="paragraph" w:styleId="60">
    <w:name w:val="toc 6"/>
    <w:basedOn w:val="a"/>
    <w:next w:val="a"/>
    <w:autoRedefine/>
    <w:uiPriority w:val="99"/>
    <w:rsid w:val="00FE0D7D"/>
    <w:pPr>
      <w:ind w:left="2100"/>
    </w:pPr>
  </w:style>
  <w:style w:type="paragraph" w:customStyle="1" w:styleId="ItemStepinTable">
    <w:name w:val="Item Step in Table"/>
    <w:qFormat/>
    <w:rsid w:val="00FE0D7D"/>
    <w:pPr>
      <w:numPr>
        <w:numId w:val="5"/>
      </w:numPr>
      <w:spacing w:before="40" w:after="40"/>
    </w:pPr>
    <w:rPr>
      <w:rFonts w:ascii="Arial" w:hAnsi="Arial" w:cs="Arial"/>
      <w:kern w:val="2"/>
      <w:sz w:val="18"/>
      <w:szCs w:val="18"/>
      <w:lang w:eastAsia="en-US"/>
    </w:rPr>
  </w:style>
  <w:style w:type="paragraph" w:styleId="7">
    <w:name w:val="toc 7"/>
    <w:basedOn w:val="a"/>
    <w:next w:val="a"/>
    <w:autoRedefine/>
    <w:uiPriority w:val="99"/>
    <w:rsid w:val="00FE0D7D"/>
    <w:pPr>
      <w:ind w:left="2520"/>
    </w:pPr>
  </w:style>
  <w:style w:type="paragraph" w:styleId="8">
    <w:name w:val="toc 8"/>
    <w:basedOn w:val="a"/>
    <w:next w:val="a"/>
    <w:autoRedefine/>
    <w:uiPriority w:val="99"/>
    <w:rsid w:val="00FE0D7D"/>
    <w:pPr>
      <w:ind w:left="2940"/>
    </w:pPr>
  </w:style>
  <w:style w:type="paragraph" w:styleId="9">
    <w:name w:val="toc 9"/>
    <w:basedOn w:val="a"/>
    <w:next w:val="a"/>
    <w:autoRedefine/>
    <w:uiPriority w:val="99"/>
    <w:rsid w:val="00FE0D7D"/>
    <w:pPr>
      <w:ind w:left="3360"/>
    </w:pPr>
  </w:style>
  <w:style w:type="character" w:customStyle="1" w:styleId="TerminalDisplayshading">
    <w:name w:val="Terminal Display shading"/>
    <w:basedOn w:val="a0"/>
    <w:uiPriority w:val="99"/>
    <w:qFormat/>
    <w:rsid w:val="00FE0D7D"/>
    <w:rPr>
      <w:rFonts w:ascii="Courier New" w:hAnsi="Courier New"/>
      <w:sz w:val="17"/>
      <w:bdr w:val="none" w:sz="0" w:space="0" w:color="auto"/>
      <w:shd w:val="clear" w:color="auto" w:fill="D9D9D9"/>
    </w:rPr>
  </w:style>
  <w:style w:type="table" w:customStyle="1" w:styleId="Notes2">
    <w:name w:val="Notes_2"/>
    <w:basedOn w:val="a8"/>
    <w:semiHidden/>
    <w:rsid w:val="00FE0D7D"/>
    <w:pPr>
      <w:spacing w:after="0"/>
    </w:pPr>
    <w:tblPr>
      <w:tblInd w:w="907" w:type="dxa"/>
      <w:tblBorders>
        <w:top w:val="single" w:sz="8" w:space="0" w:color="auto"/>
        <w:bottom w:val="single" w:sz="8" w:space="0" w:color="auto"/>
        <w:insideH w:val="single" w:sz="8" w:space="0" w:color="auto"/>
      </w:tblBorders>
      <w:tblCellMar>
        <w:top w:w="0" w:type="dxa"/>
        <w:left w:w="0" w:type="dxa"/>
        <w:bottom w:w="0" w:type="dxa"/>
        <w:right w:w="0" w:type="dxa"/>
      </w:tblCellMar>
    </w:tblPr>
    <w:tblStylePr w:type="firstCol">
      <w:tblPr/>
      <w:tcPr>
        <w:tcBorders>
          <w:top w:val="nil"/>
          <w:left w:val="nil"/>
          <w:bottom w:val="nil"/>
          <w:right w:val="nil"/>
          <w:insideH w:val="nil"/>
          <w:insideV w:val="nil"/>
          <w:tl2br w:val="nil"/>
          <w:tr2bl w:val="nil"/>
        </w:tcBorders>
      </w:tcPr>
    </w:tblStylePr>
    <w:tblStylePr w:type="lastCol">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TerminalDisplayinTable">
    <w:name w:val="Terminal Display in Table"/>
    <w:uiPriority w:val="99"/>
    <w:rsid w:val="00FE0D7D"/>
    <w:rPr>
      <w:rFonts w:ascii="Courier New" w:hAnsi="Courier New" w:cs="Courier New"/>
      <w:sz w:val="17"/>
      <w:szCs w:val="17"/>
    </w:rPr>
  </w:style>
  <w:style w:type="character" w:styleId="aa">
    <w:name w:val="annotation reference"/>
    <w:basedOn w:val="a0"/>
    <w:semiHidden/>
    <w:rsid w:val="00FE0D7D"/>
    <w:rPr>
      <w:sz w:val="21"/>
      <w:szCs w:val="21"/>
    </w:rPr>
  </w:style>
  <w:style w:type="paragraph" w:styleId="ab">
    <w:name w:val="annotation text"/>
    <w:basedOn w:val="a"/>
    <w:link w:val="Char0"/>
    <w:semiHidden/>
    <w:rsid w:val="00FE0D7D"/>
    <w:pPr>
      <w:jc w:val="left"/>
    </w:pPr>
  </w:style>
  <w:style w:type="paragraph" w:styleId="ac">
    <w:name w:val="annotation subject"/>
    <w:basedOn w:val="ab"/>
    <w:next w:val="ab"/>
    <w:uiPriority w:val="99"/>
    <w:semiHidden/>
    <w:rsid w:val="00FE0D7D"/>
    <w:rPr>
      <w:b/>
      <w:bCs/>
    </w:rPr>
  </w:style>
  <w:style w:type="paragraph" w:styleId="ad">
    <w:name w:val="Balloon Text"/>
    <w:basedOn w:val="a"/>
    <w:uiPriority w:val="99"/>
    <w:semiHidden/>
    <w:rsid w:val="00FE0D7D"/>
    <w:rPr>
      <w:sz w:val="18"/>
      <w:szCs w:val="18"/>
    </w:rPr>
  </w:style>
  <w:style w:type="paragraph" w:customStyle="1" w:styleId="TableHeading0">
    <w:name w:val="索引 Table Heading"/>
    <w:link w:val="TableHeadingChar0"/>
    <w:semiHidden/>
    <w:rsid w:val="00663ACB"/>
    <w:pPr>
      <w:widowControl w:val="0"/>
    </w:pPr>
    <w:rPr>
      <w:rFonts w:ascii="Arial" w:hAnsi="Arial" w:cs="Arial"/>
      <w:b/>
      <w:kern w:val="2"/>
      <w:sz w:val="21"/>
    </w:rPr>
  </w:style>
  <w:style w:type="character" w:customStyle="1" w:styleId="TableHeadingChar0">
    <w:name w:val="索引 Table Heading Char"/>
    <w:basedOn w:val="a0"/>
    <w:link w:val="TableHeading0"/>
    <w:semiHidden/>
    <w:rsid w:val="00975728"/>
    <w:rPr>
      <w:rFonts w:ascii="Arial" w:hAnsi="Arial" w:cs="Arial"/>
      <w:b/>
      <w:kern w:val="2"/>
      <w:sz w:val="21"/>
    </w:rPr>
  </w:style>
  <w:style w:type="paragraph" w:customStyle="1" w:styleId="ItemList3">
    <w:name w:val="Item List_3"/>
    <w:basedOn w:val="ItemList2"/>
    <w:uiPriority w:val="99"/>
    <w:rsid w:val="00FE0D7D"/>
    <w:pPr>
      <w:numPr>
        <w:ilvl w:val="2"/>
      </w:numPr>
    </w:pPr>
  </w:style>
  <w:style w:type="paragraph" w:customStyle="1" w:styleId="ItemIndent3">
    <w:name w:val="Item Indent_3"/>
    <w:basedOn w:val="a"/>
    <w:uiPriority w:val="99"/>
    <w:rsid w:val="00FE0D7D"/>
    <w:pPr>
      <w:spacing w:before="80"/>
      <w:ind w:left="1956"/>
      <w:jc w:val="left"/>
    </w:pPr>
    <w:rPr>
      <w:color w:val="000000"/>
      <w:kern w:val="0"/>
      <w:lang w:eastAsia="en-US"/>
    </w:rPr>
  </w:style>
  <w:style w:type="paragraph" w:customStyle="1" w:styleId="Itemstep3">
    <w:name w:val="Item step_3"/>
    <w:basedOn w:val="a"/>
    <w:semiHidden/>
    <w:rsid w:val="00FE0D7D"/>
    <w:pPr>
      <w:numPr>
        <w:ilvl w:val="2"/>
        <w:numId w:val="1"/>
      </w:numPr>
      <w:spacing w:before="80" w:line="240" w:lineRule="exact"/>
      <w:ind w:left="1956"/>
      <w:jc w:val="left"/>
      <w:outlineLvl w:val="8"/>
    </w:pPr>
    <w:rPr>
      <w:rFonts w:cs="Times New Roman"/>
      <w:color w:val="000000"/>
      <w:kern w:val="0"/>
      <w:szCs w:val="16"/>
      <w:lang w:eastAsia="en-US"/>
    </w:rPr>
  </w:style>
  <w:style w:type="paragraph" w:customStyle="1" w:styleId="ae">
    <w:name w:val="表格文本"/>
    <w:semiHidden/>
    <w:rsid w:val="009A6835"/>
    <w:pPr>
      <w:tabs>
        <w:tab w:val="decimal" w:pos="0"/>
      </w:tabs>
    </w:pPr>
    <w:rPr>
      <w:rFonts w:ascii="Arial" w:hAnsi="Arial"/>
      <w:noProof/>
      <w:sz w:val="21"/>
      <w:szCs w:val="21"/>
    </w:rPr>
  </w:style>
  <w:style w:type="table" w:customStyle="1" w:styleId="af">
    <w:name w:val="正文中的表格"/>
    <w:basedOn w:val="a8"/>
    <w:rsid w:val="00FE0D7D"/>
    <w:pPr>
      <w:spacing w:before="0" w:after="0"/>
    </w:pPr>
    <w:rPr>
      <w:rFonts w:ascii="Arial Narrow" w:hAnsi="Arial Narrow" w:cs="Arial Narrow"/>
    </w:r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TOC">
    <w:name w:val="TOC"/>
    <w:next w:val="a"/>
    <w:uiPriority w:val="99"/>
    <w:rsid w:val="00FE0D7D"/>
    <w:pPr>
      <w:keepNext/>
      <w:spacing w:before="120" w:after="320"/>
    </w:pPr>
    <w:rPr>
      <w:rFonts w:ascii="Arial" w:eastAsia="黑体" w:hAnsi="Arial" w:cs="Arial"/>
      <w:bCs/>
      <w:sz w:val="40"/>
      <w:szCs w:val="40"/>
    </w:rPr>
  </w:style>
  <w:style w:type="paragraph" w:styleId="af0">
    <w:name w:val="Revision"/>
    <w:hidden/>
    <w:uiPriority w:val="99"/>
    <w:semiHidden/>
    <w:rsid w:val="001F654A"/>
    <w:rPr>
      <w:rFonts w:ascii="Arial" w:hAnsi="Arial" w:cs="Arial"/>
      <w:kern w:val="2"/>
      <w:sz w:val="21"/>
    </w:rPr>
  </w:style>
  <w:style w:type="paragraph" w:customStyle="1" w:styleId="ItemListinTable2">
    <w:name w:val="Item List in Table_2"/>
    <w:uiPriority w:val="99"/>
    <w:rsid w:val="00FE0D7D"/>
    <w:pPr>
      <w:numPr>
        <w:ilvl w:val="4"/>
        <w:numId w:val="4"/>
      </w:numPr>
      <w:spacing w:before="40" w:after="40"/>
    </w:pPr>
    <w:rPr>
      <w:rFonts w:ascii="Arial" w:hAnsi="Arial" w:cs="Arial"/>
      <w:kern w:val="2"/>
      <w:sz w:val="18"/>
      <w:szCs w:val="18"/>
      <w:lang w:eastAsia="en-US"/>
    </w:rPr>
  </w:style>
  <w:style w:type="paragraph" w:customStyle="1" w:styleId="ItemList2">
    <w:name w:val="Item List_2"/>
    <w:basedOn w:val="ItemList"/>
    <w:uiPriority w:val="99"/>
    <w:rsid w:val="00FE0D7D"/>
    <w:pPr>
      <w:numPr>
        <w:ilvl w:val="1"/>
      </w:numPr>
    </w:pPr>
  </w:style>
  <w:style w:type="paragraph" w:customStyle="1" w:styleId="ItemIndent1">
    <w:name w:val="Item Indent_1"/>
    <w:uiPriority w:val="99"/>
    <w:rsid w:val="00FE0D7D"/>
    <w:pPr>
      <w:spacing w:before="80"/>
      <w:ind w:left="1327"/>
    </w:pPr>
    <w:rPr>
      <w:rFonts w:ascii="Arial" w:hAnsi="Arial" w:cs="Arial"/>
      <w:color w:val="000000"/>
      <w:lang w:eastAsia="en-US"/>
    </w:rPr>
  </w:style>
  <w:style w:type="paragraph" w:customStyle="1" w:styleId="ItemIndent2">
    <w:name w:val="Item Indent_2"/>
    <w:uiPriority w:val="99"/>
    <w:rsid w:val="00FE0D7D"/>
    <w:pPr>
      <w:spacing w:before="80"/>
      <w:ind w:left="1644"/>
    </w:pPr>
    <w:rPr>
      <w:rFonts w:ascii="Arial" w:hAnsi="Arial" w:cs="Arial"/>
      <w:color w:val="000000"/>
      <w:lang w:eastAsia="en-US"/>
    </w:rPr>
  </w:style>
  <w:style w:type="character" w:customStyle="1" w:styleId="FigureTextChar">
    <w:name w:val="Figure Text Char"/>
    <w:basedOn w:val="a0"/>
    <w:link w:val="FigureText"/>
    <w:uiPriority w:val="99"/>
    <w:rsid w:val="00E80633"/>
    <w:rPr>
      <w:rFonts w:ascii="Arial" w:eastAsia="楷体" w:hAnsi="Arial" w:cs="Arial Narrow"/>
      <w:sz w:val="18"/>
    </w:rPr>
  </w:style>
  <w:style w:type="table" w:customStyle="1" w:styleId="FigureTable">
    <w:name w:val="Figure Table"/>
    <w:basedOn w:val="a8"/>
    <w:rsid w:val="00FE0D7D"/>
    <w:pPr>
      <w:spacing w:before="40" w:after="0" w:line="240" w:lineRule="exact"/>
    </w:pPr>
    <w:rPr>
      <w:rFonts w:ascii="Arial" w:hAnsi="Arial"/>
      <w:sz w:val="18"/>
      <w:szCs w:val="18"/>
    </w:rPr>
    <w:tblPr>
      <w:tblInd w:w="1004" w:type="dxa"/>
      <w:tblBorders>
        <w:top w:val="single" w:sz="18" w:space="0" w:color="auto"/>
        <w:bottom w:val="single" w:sz="18" w:space="0" w:color="auto"/>
        <w:insideH w:val="single" w:sz="4" w:space="0" w:color="auto"/>
      </w:tblBorders>
      <w:tblCellMar>
        <w:top w:w="0" w:type="dxa"/>
        <w:left w:w="108" w:type="dxa"/>
        <w:bottom w:w="0" w:type="dxa"/>
        <w:right w:w="108" w:type="dxa"/>
      </w:tblCellMar>
    </w:tblPr>
  </w:style>
  <w:style w:type="paragraph" w:customStyle="1" w:styleId="TerminalDisplayIndent1">
    <w:name w:val="Terminal Display Indent_1"/>
    <w:basedOn w:val="TerminalDisplay"/>
    <w:qFormat/>
    <w:rsid w:val="00FE0D7D"/>
    <w:pPr>
      <w:ind w:left="1327"/>
    </w:pPr>
  </w:style>
  <w:style w:type="paragraph" w:customStyle="1" w:styleId="TerminalDisplayIndent2">
    <w:name w:val="Terminal Display Indent_2"/>
    <w:basedOn w:val="TerminalDisplay"/>
    <w:uiPriority w:val="99"/>
    <w:qFormat/>
    <w:rsid w:val="00FE0D7D"/>
    <w:pPr>
      <w:ind w:left="1644"/>
    </w:pPr>
  </w:style>
  <w:style w:type="table" w:styleId="af1">
    <w:name w:val="Table Theme"/>
    <w:basedOn w:val="a1"/>
    <w:rsid w:val="00E80633"/>
    <w:pPr>
      <w:spacing w:before="40" w:after="40"/>
      <w:ind w:left="62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basedOn w:val="a0"/>
    <w:link w:val="a5"/>
    <w:uiPriority w:val="99"/>
    <w:rsid w:val="004425E8"/>
    <w:rPr>
      <w:rFonts w:ascii="Arial" w:hAnsi="Arial" w:cs="Arial"/>
      <w:sz w:val="18"/>
      <w:szCs w:val="18"/>
    </w:rPr>
  </w:style>
  <w:style w:type="character" w:customStyle="1" w:styleId="Char0">
    <w:name w:val="批注文字 Char"/>
    <w:basedOn w:val="a0"/>
    <w:link w:val="ab"/>
    <w:semiHidden/>
    <w:rsid w:val="004F1AE8"/>
    <w:rPr>
      <w:rFonts w:ascii="Arial" w:hAnsi="Arial" w:cs="Arial"/>
      <w:kern w:val="2"/>
    </w:rPr>
  </w:style>
  <w:style w:type="table" w:customStyle="1" w:styleId="Notes1">
    <w:name w:val="Notes_1"/>
    <w:basedOn w:val="a1"/>
    <w:rsid w:val="00FE0D7D"/>
    <w:pPr>
      <w:spacing w:before="80"/>
    </w:pPr>
    <w:rPr>
      <w:rFonts w:ascii="Arial" w:hAnsi="Arial"/>
    </w:rPr>
    <w:tblPr>
      <w:tblInd w:w="454" w:type="dxa"/>
      <w:tblBorders>
        <w:top w:val="single" w:sz="12" w:space="0" w:color="00B388"/>
        <w:bottom w:val="single" w:sz="12" w:space="0" w:color="00B388"/>
        <w:insideH w:val="single" w:sz="12" w:space="0" w:color="00B388"/>
      </w:tblBorders>
      <w:tblCellMar>
        <w:top w:w="0" w:type="dxa"/>
        <w:left w:w="0" w:type="dxa"/>
        <w:bottom w:w="0" w:type="dxa"/>
        <w:right w:w="0" w:type="dxa"/>
      </w:tblCellMar>
    </w:tblPr>
    <w:tblStylePr w:type="firstCol">
      <w:tblPr/>
      <w:tcPr>
        <w:tcBorders>
          <w:top w:val="nil"/>
          <w:left w:val="nil"/>
          <w:bottom w:val="nil"/>
          <w:right w:val="nil"/>
          <w:insideH w:val="nil"/>
          <w:insideV w:val="nil"/>
          <w:tl2br w:val="nil"/>
          <w:tr2bl w:val="nil"/>
        </w:tcBorders>
      </w:tcPr>
    </w:tblStylePr>
    <w:tblStylePr w:type="lastCol">
      <w:tblPr/>
      <w:tcPr>
        <w:tcBorders>
          <w:top w:val="single" w:sz="12" w:space="0" w:color="00B388"/>
          <w:left w:val="nil"/>
          <w:bottom w:val="single" w:sz="12" w:space="0" w:color="00B388"/>
          <w:right w:val="nil"/>
          <w:insideH w:val="single" w:sz="12" w:space="0" w:color="00B388"/>
          <w:insideV w:val="single" w:sz="12" w:space="0" w:color="00B388"/>
          <w:tl2br w:val="nil"/>
          <w:tr2bl w:val="nil"/>
        </w:tcBorders>
      </w:tcPr>
    </w:tblStylePr>
  </w:style>
  <w:style w:type="paragraph" w:customStyle="1" w:styleId="NotesTextintable">
    <w:name w:val="Notes Text in table"/>
    <w:basedOn w:val="NotesText"/>
    <w:uiPriority w:val="99"/>
    <w:rsid w:val="00FE0D7D"/>
    <w:pPr>
      <w:widowControl w:val="0"/>
    </w:pPr>
    <w:rPr>
      <w:sz w:val="18"/>
      <w:szCs w:val="18"/>
    </w:rPr>
  </w:style>
  <w:style w:type="paragraph" w:customStyle="1" w:styleId="NotesHeadingintable">
    <w:name w:val="Notes Heading in table"/>
    <w:basedOn w:val="NotesHeading"/>
    <w:link w:val="NotesHeadingintableCharChar"/>
    <w:uiPriority w:val="99"/>
    <w:rsid w:val="00FE0D7D"/>
    <w:pPr>
      <w:widowControl w:val="0"/>
    </w:pPr>
    <w:rPr>
      <w:sz w:val="18"/>
      <w:szCs w:val="18"/>
    </w:rPr>
  </w:style>
  <w:style w:type="character" w:customStyle="1" w:styleId="NotesHeadingintableCharChar">
    <w:name w:val="Notes Heading in table Char Char"/>
    <w:basedOn w:val="NotesHeadingCharChar"/>
    <w:link w:val="NotesHeadingintable"/>
    <w:uiPriority w:val="99"/>
    <w:rsid w:val="00FE0D7D"/>
    <w:rPr>
      <w:rFonts w:ascii="Arial" w:hAnsi="Arial" w:cs="Arial"/>
      <w:b/>
      <w:sz w:val="18"/>
      <w:szCs w:val="18"/>
      <w:lang w:eastAsia="en-US"/>
    </w:rPr>
  </w:style>
  <w:style w:type="paragraph" w:customStyle="1" w:styleId="Itemstep">
    <w:name w:val="Item step"/>
    <w:link w:val="ItemstepChar"/>
    <w:uiPriority w:val="99"/>
    <w:qFormat/>
    <w:rsid w:val="00FE0D7D"/>
    <w:pPr>
      <w:numPr>
        <w:ilvl w:val="6"/>
        <w:numId w:val="54"/>
      </w:numPr>
      <w:spacing w:before="80"/>
      <w:outlineLvl w:val="6"/>
    </w:pPr>
    <w:rPr>
      <w:rFonts w:ascii="Arial" w:hAnsi="Arial"/>
      <w:szCs w:val="24"/>
      <w:lang w:eastAsia="en-US"/>
    </w:rPr>
  </w:style>
  <w:style w:type="paragraph" w:customStyle="1" w:styleId="Itemstep2">
    <w:name w:val="Item step_2"/>
    <w:uiPriority w:val="99"/>
    <w:qFormat/>
    <w:rsid w:val="00FE0D7D"/>
    <w:pPr>
      <w:numPr>
        <w:ilvl w:val="7"/>
        <w:numId w:val="54"/>
      </w:numPr>
      <w:spacing w:before="80"/>
      <w:outlineLvl w:val="7"/>
    </w:pPr>
    <w:rPr>
      <w:rFonts w:ascii="Arial" w:hAnsi="Arial"/>
      <w:lang w:eastAsia="en-US"/>
    </w:rPr>
  </w:style>
  <w:style w:type="character" w:customStyle="1" w:styleId="BoldText">
    <w:name w:val="Bold Text"/>
    <w:basedOn w:val="a0"/>
    <w:uiPriority w:val="99"/>
    <w:rsid w:val="00FE0D7D"/>
    <w:rPr>
      <w:b/>
      <w:color w:val="auto"/>
    </w:rPr>
  </w:style>
  <w:style w:type="paragraph" w:customStyle="1" w:styleId="Spacer">
    <w:name w:val="Spacer"/>
    <w:next w:val="a"/>
    <w:link w:val="SpacerChar"/>
    <w:qFormat/>
    <w:rsid w:val="00FE0D7D"/>
    <w:pPr>
      <w:spacing w:after="60" w:line="120" w:lineRule="exact"/>
      <w:ind w:left="879"/>
    </w:pPr>
    <w:rPr>
      <w:rFonts w:ascii="Arial" w:hAnsi="Arial" w:cs="Futura Bk"/>
      <w:color w:val="000000"/>
      <w:sz w:val="12"/>
      <w:szCs w:val="12"/>
      <w:lang w:eastAsia="en-US"/>
    </w:rPr>
  </w:style>
  <w:style w:type="character" w:customStyle="1" w:styleId="SpacerChar">
    <w:name w:val="Spacer Char"/>
    <w:basedOn w:val="a0"/>
    <w:link w:val="Spacer"/>
    <w:rsid w:val="00FE0D7D"/>
    <w:rPr>
      <w:rFonts w:ascii="Arial" w:hAnsi="Arial" w:cs="Futura Bk"/>
      <w:color w:val="000000"/>
      <w:sz w:val="12"/>
      <w:szCs w:val="12"/>
      <w:lang w:eastAsia="en-US"/>
    </w:rPr>
  </w:style>
  <w:style w:type="character" w:customStyle="1" w:styleId="Reference-R0G144B200">
    <w:name w:val="Reference-R0G144B200"/>
    <w:basedOn w:val="a0"/>
    <w:uiPriority w:val="99"/>
    <w:rsid w:val="00FE0D7D"/>
    <w:rPr>
      <w:rFonts w:ascii="Arial" w:hAnsi="Arial" w:cs="Futura Hv"/>
      <w:color w:val="00B388"/>
    </w:rPr>
  </w:style>
  <w:style w:type="table" w:customStyle="1" w:styleId="IndexTable">
    <w:name w:val="Index Table"/>
    <w:basedOn w:val="a8"/>
    <w:rsid w:val="00FE0D7D"/>
    <w:pPr>
      <w:spacing w:after="40"/>
    </w:pPr>
    <w:rPr>
      <w:rFonts w:ascii="Arial" w:hAnsi="Arial"/>
    </w:rPr>
    <w:tblPr>
      <w:tblInd w:w="108" w:type="dxa"/>
      <w:tblBorders>
        <w:top w:val="single" w:sz="12" w:space="0" w:color="C6C9CA"/>
        <w:left w:val="single" w:sz="12" w:space="0" w:color="C6C9CA"/>
        <w:bottom w:val="single" w:sz="12" w:space="0" w:color="C6C9CA"/>
        <w:right w:val="single" w:sz="12" w:space="0" w:color="C6C9CA"/>
        <w:insideH w:val="single" w:sz="12" w:space="0" w:color="C6C9CA"/>
        <w:insideV w:val="single" w:sz="12" w:space="0" w:color="C6C9CA"/>
      </w:tblBorders>
      <w:tblCellMar>
        <w:top w:w="0" w:type="dxa"/>
        <w:left w:w="108" w:type="dxa"/>
        <w:bottom w:w="0" w:type="dxa"/>
        <w:right w:w="108" w:type="dxa"/>
      </w:tblCellMar>
    </w:tblPr>
    <w:tblStylePr w:type="firstRow">
      <w:tblPr/>
      <w:tcPr>
        <w:tcBorders>
          <w:top w:val="single" w:sz="18" w:space="0" w:color="00B388"/>
          <w:left w:val="single" w:sz="12" w:space="0" w:color="C6C9CA"/>
          <w:bottom w:val="single" w:sz="12" w:space="0" w:color="C6C9CA"/>
          <w:right w:val="single" w:sz="12" w:space="0" w:color="C6C9CA"/>
          <w:insideH w:val="nil"/>
          <w:insideV w:val="single" w:sz="12" w:space="0" w:color="C6C9CA"/>
          <w:tl2br w:val="nil"/>
          <w:tr2bl w:val="nil"/>
        </w:tcBorders>
      </w:tcPr>
    </w:tblStylePr>
  </w:style>
  <w:style w:type="paragraph" w:customStyle="1" w:styleId="NotesIcons">
    <w:name w:val="Notes Icons"/>
    <w:rsid w:val="00FE0D7D"/>
    <w:pPr>
      <w:spacing w:before="80"/>
    </w:pPr>
    <w:rPr>
      <w:rFonts w:ascii="Arial" w:hAnsi="Arial" w:cs="Arial"/>
      <w:lang w:eastAsia="en-US"/>
    </w:rPr>
  </w:style>
  <w:style w:type="character" w:customStyle="1" w:styleId="TerminalDisplayChar">
    <w:name w:val="Terminal Display Char"/>
    <w:basedOn w:val="a0"/>
    <w:link w:val="TerminalDisplay"/>
    <w:uiPriority w:val="99"/>
    <w:rsid w:val="00FE0D7D"/>
    <w:rPr>
      <w:rFonts w:ascii="Courier New" w:hAnsi="Courier New" w:cs="Courier New"/>
      <w:sz w:val="17"/>
      <w:szCs w:val="17"/>
    </w:rPr>
  </w:style>
  <w:style w:type="character" w:customStyle="1" w:styleId="FigureDescriptionCharChar">
    <w:name w:val="Figure Description Char Char"/>
    <w:basedOn w:val="a0"/>
    <w:link w:val="FigureDescription"/>
    <w:uiPriority w:val="99"/>
    <w:rsid w:val="00FE0D7D"/>
    <w:rPr>
      <w:rFonts w:ascii="Arial" w:hAnsi="Arial" w:cs="Arial Narrow"/>
      <w:b/>
    </w:rPr>
  </w:style>
  <w:style w:type="character" w:customStyle="1" w:styleId="ItemstepChar">
    <w:name w:val="Item step Char"/>
    <w:basedOn w:val="a0"/>
    <w:link w:val="Itemstep"/>
    <w:uiPriority w:val="99"/>
    <w:rsid w:val="00FE0D7D"/>
    <w:rPr>
      <w:rFonts w:ascii="Arial" w:hAnsi="Arial"/>
      <w:szCs w:val="24"/>
      <w:lang w:eastAsia="en-US"/>
    </w:rPr>
  </w:style>
  <w:style w:type="table" w:customStyle="1" w:styleId="NotesIndent1">
    <w:name w:val="Notes_Indent_1"/>
    <w:basedOn w:val="Notes1"/>
    <w:qFormat/>
    <w:rsid w:val="00FE0D7D"/>
    <w:tblPr>
      <w:tblInd w:w="907" w:type="dxa"/>
      <w:tblBorders>
        <w:top w:val="single" w:sz="12" w:space="0" w:color="00B388"/>
        <w:bottom w:val="single" w:sz="12" w:space="0" w:color="00B388"/>
        <w:insideH w:val="single" w:sz="12" w:space="0" w:color="00B388"/>
      </w:tblBorders>
      <w:tblCellMar>
        <w:top w:w="0" w:type="dxa"/>
        <w:left w:w="0" w:type="dxa"/>
        <w:bottom w:w="0" w:type="dxa"/>
        <w:right w:w="0" w:type="dxa"/>
      </w:tblCellMar>
    </w:tblPr>
    <w:tblStylePr w:type="firstCol">
      <w:tblPr/>
      <w:tcPr>
        <w:tcBorders>
          <w:top w:val="nil"/>
          <w:left w:val="nil"/>
          <w:bottom w:val="nil"/>
          <w:right w:val="nil"/>
          <w:insideH w:val="nil"/>
          <w:insideV w:val="nil"/>
          <w:tl2br w:val="nil"/>
          <w:tr2bl w:val="nil"/>
        </w:tcBorders>
      </w:tcPr>
    </w:tblStylePr>
    <w:tblStylePr w:type="lastCol">
      <w:tblPr/>
      <w:tcPr>
        <w:tcBorders>
          <w:top w:val="single" w:sz="12" w:space="0" w:color="00B388"/>
          <w:left w:val="nil"/>
          <w:bottom w:val="single" w:sz="12" w:space="0" w:color="00B388"/>
          <w:right w:val="nil"/>
          <w:insideH w:val="single" w:sz="12" w:space="0" w:color="00B388"/>
          <w:insideV w:val="single" w:sz="12" w:space="0" w:color="00B388"/>
          <w:tl2br w:val="nil"/>
          <w:tr2bl w:val="nil"/>
        </w:tcBorders>
      </w:tcPr>
    </w:tblStylePr>
  </w:style>
  <w:style w:type="table" w:customStyle="1" w:styleId="NotesIndent2">
    <w:name w:val="Notes_Indent_2"/>
    <w:basedOn w:val="Notes1"/>
    <w:uiPriority w:val="99"/>
    <w:qFormat/>
    <w:rsid w:val="00FE0D7D"/>
    <w:tblPr>
      <w:tblInd w:w="1191" w:type="dxa"/>
      <w:tblBorders>
        <w:top w:val="single" w:sz="12" w:space="0" w:color="00B388"/>
        <w:bottom w:val="single" w:sz="12" w:space="0" w:color="00B388"/>
        <w:insideH w:val="single" w:sz="12" w:space="0" w:color="00B388"/>
      </w:tblBorders>
      <w:tblCellMar>
        <w:top w:w="0" w:type="dxa"/>
        <w:left w:w="0" w:type="dxa"/>
        <w:bottom w:w="0" w:type="dxa"/>
        <w:right w:w="0" w:type="dxa"/>
      </w:tblCellMar>
    </w:tblPr>
    <w:tblStylePr w:type="firstCol">
      <w:tblPr/>
      <w:tcPr>
        <w:tcBorders>
          <w:top w:val="nil"/>
          <w:left w:val="nil"/>
          <w:bottom w:val="nil"/>
          <w:right w:val="nil"/>
          <w:insideH w:val="nil"/>
          <w:insideV w:val="nil"/>
          <w:tl2br w:val="nil"/>
          <w:tr2bl w:val="nil"/>
        </w:tcBorders>
      </w:tcPr>
    </w:tblStylePr>
    <w:tblStylePr w:type="lastCol">
      <w:tblPr/>
      <w:tcPr>
        <w:tcBorders>
          <w:top w:val="single" w:sz="12" w:space="0" w:color="00B388"/>
          <w:left w:val="nil"/>
          <w:bottom w:val="single" w:sz="12" w:space="0" w:color="00B388"/>
          <w:right w:val="nil"/>
          <w:insideH w:val="nil"/>
          <w:insideV w:val="nil"/>
          <w:tl2br w:val="nil"/>
          <w:tr2bl w:val="nil"/>
        </w:tcBorders>
      </w:tcPr>
    </w:tblStylePr>
  </w:style>
  <w:style w:type="paragraph" w:customStyle="1" w:styleId="NotesIcons1">
    <w:name w:val="Notes Icons_1"/>
    <w:basedOn w:val="NotesIcons"/>
    <w:qFormat/>
    <w:rsid w:val="00FE0D7D"/>
    <w:rPr>
      <w:noProof/>
      <w:lang w:eastAsia="zh-CN"/>
    </w:rPr>
  </w:style>
  <w:style w:type="paragraph" w:customStyle="1" w:styleId="NotesIcons2">
    <w:name w:val="Notes Icons_2"/>
    <w:basedOn w:val="NotesIcons"/>
    <w:uiPriority w:val="99"/>
    <w:qFormat/>
    <w:rsid w:val="00FE0D7D"/>
    <w:rPr>
      <w:noProof/>
      <w:lang w:eastAsia="zh-CN"/>
    </w:rPr>
  </w:style>
  <w:style w:type="paragraph" w:customStyle="1" w:styleId="FigureIndent1">
    <w:name w:val="Figure Indent_1"/>
    <w:next w:val="Spacer"/>
    <w:uiPriority w:val="99"/>
    <w:qFormat/>
    <w:rsid w:val="00FE0D7D"/>
    <w:pPr>
      <w:spacing w:after="120"/>
      <w:ind w:left="1327"/>
    </w:pPr>
    <w:rPr>
      <w:rFonts w:ascii="Arial" w:hAnsi="Arial" w:cs="Arial"/>
      <w:kern w:val="2"/>
    </w:rPr>
  </w:style>
  <w:style w:type="paragraph" w:customStyle="1" w:styleId="FigureDescriptionIndent2">
    <w:name w:val="Figure Description Indent_2"/>
    <w:basedOn w:val="FigureDescriptionIndent1"/>
    <w:uiPriority w:val="99"/>
    <w:qFormat/>
    <w:rsid w:val="00FE0D7D"/>
    <w:pPr>
      <w:ind w:left="1644"/>
    </w:pPr>
  </w:style>
  <w:style w:type="paragraph" w:customStyle="1" w:styleId="FigureDescriptionIndent1">
    <w:name w:val="Figure Description Indent_1"/>
    <w:basedOn w:val="FigureDescription"/>
    <w:uiPriority w:val="99"/>
    <w:qFormat/>
    <w:rsid w:val="00FE0D7D"/>
    <w:pPr>
      <w:ind w:left="1327"/>
    </w:pPr>
  </w:style>
  <w:style w:type="paragraph" w:customStyle="1" w:styleId="FigureIndent2">
    <w:name w:val="Figure Indent_2"/>
    <w:next w:val="Spacer"/>
    <w:uiPriority w:val="99"/>
    <w:qFormat/>
    <w:rsid w:val="00FE0D7D"/>
    <w:pPr>
      <w:spacing w:after="120"/>
      <w:ind w:left="1644"/>
    </w:pPr>
    <w:rPr>
      <w:rFonts w:ascii="Arial" w:hAnsi="Arial" w:cs="Arial"/>
      <w:kern w:val="2"/>
    </w:rPr>
  </w:style>
  <w:style w:type="paragraph" w:customStyle="1" w:styleId="TableDescriptionIndent1">
    <w:name w:val="Table Description Indent_1"/>
    <w:basedOn w:val="TableDescription"/>
    <w:next w:val="Spacer"/>
    <w:uiPriority w:val="99"/>
    <w:qFormat/>
    <w:rsid w:val="00FE0D7D"/>
    <w:pPr>
      <w:ind w:left="1327"/>
    </w:pPr>
  </w:style>
  <w:style w:type="paragraph" w:customStyle="1" w:styleId="TableDescriptionIndent2">
    <w:name w:val="Table Description Indent_2"/>
    <w:basedOn w:val="TableDescription"/>
    <w:next w:val="Spacer"/>
    <w:uiPriority w:val="99"/>
    <w:qFormat/>
    <w:rsid w:val="00FE0D7D"/>
    <w:pPr>
      <w:ind w:left="1644"/>
    </w:pPr>
  </w:style>
  <w:style w:type="table" w:customStyle="1" w:styleId="FigureTableIndent2">
    <w:name w:val="Figure Table Indent_2"/>
    <w:basedOn w:val="FigureTable"/>
    <w:uiPriority w:val="99"/>
    <w:qFormat/>
    <w:rsid w:val="00FE0D7D"/>
    <w:tblPr>
      <w:tblInd w:w="1758" w:type="dxa"/>
      <w:tblBorders>
        <w:top w:val="single" w:sz="18" w:space="0" w:color="auto"/>
        <w:bottom w:val="single" w:sz="18" w:space="0" w:color="auto"/>
        <w:insideH w:val="single" w:sz="4" w:space="0" w:color="auto"/>
      </w:tblBorders>
      <w:tblCellMar>
        <w:top w:w="0" w:type="dxa"/>
        <w:left w:w="108" w:type="dxa"/>
        <w:bottom w:w="0" w:type="dxa"/>
        <w:right w:w="108" w:type="dxa"/>
      </w:tblCellMar>
    </w:tblPr>
  </w:style>
  <w:style w:type="table" w:customStyle="1" w:styleId="FigureTableIndent1">
    <w:name w:val="Figure Table Indent_1"/>
    <w:basedOn w:val="FigureTable"/>
    <w:uiPriority w:val="99"/>
    <w:qFormat/>
    <w:rsid w:val="00FE0D7D"/>
    <w:tblPr>
      <w:tblInd w:w="1418" w:type="dxa"/>
      <w:tblBorders>
        <w:top w:val="single" w:sz="18" w:space="0" w:color="auto"/>
        <w:bottom w:val="single" w:sz="18" w:space="0" w:color="auto"/>
        <w:insideH w:val="single" w:sz="4" w:space="0" w:color="auto"/>
      </w:tblBorders>
      <w:tblCellMar>
        <w:top w:w="0" w:type="dxa"/>
        <w:left w:w="108" w:type="dxa"/>
        <w:bottom w:w="0" w:type="dxa"/>
        <w:right w:w="108" w:type="dxa"/>
      </w:tblCellMar>
    </w:tblPr>
  </w:style>
  <w:style w:type="table" w:customStyle="1" w:styleId="TableIndent1">
    <w:name w:val="Table Indent_1"/>
    <w:basedOn w:val="Table"/>
    <w:uiPriority w:val="99"/>
    <w:qFormat/>
    <w:rsid w:val="00FE0D7D"/>
    <w:tblPr>
      <w:tblInd w:w="1418" w:type="dxa"/>
      <w:tblBorders>
        <w:top w:val="single" w:sz="12" w:space="0" w:color="C6C9CA"/>
        <w:left w:val="single" w:sz="12" w:space="0" w:color="C6C9CA"/>
        <w:bottom w:val="single" w:sz="12" w:space="0" w:color="C6C9CA"/>
        <w:right w:val="single" w:sz="12" w:space="0" w:color="C6C9CA"/>
        <w:insideH w:val="single" w:sz="12" w:space="0" w:color="C6C9CA"/>
        <w:insideV w:val="single" w:sz="12" w:space="0" w:color="C6C9CA"/>
      </w:tblBorders>
      <w:tblCellMar>
        <w:top w:w="0" w:type="dxa"/>
        <w:left w:w="108" w:type="dxa"/>
        <w:bottom w:w="0" w:type="dxa"/>
        <w:right w:w="108" w:type="dxa"/>
      </w:tblCellMar>
    </w:tblPr>
    <w:tcPr>
      <w:vAlign w:val="center"/>
    </w:tcPr>
    <w:tblStylePr w:type="firstRow">
      <w:pPr>
        <w:wordWrap/>
        <w:ind w:leftChars="0" w:left="0"/>
      </w:pPr>
      <w:tblPr/>
      <w:tcPr>
        <w:tcBorders>
          <w:top w:val="single" w:sz="18" w:space="0" w:color="00B388"/>
          <w:left w:val="single" w:sz="12" w:space="0" w:color="C6C9CA"/>
          <w:bottom w:val="single" w:sz="12" w:space="0" w:color="C6C9CA"/>
          <w:right w:val="single" w:sz="12" w:space="0" w:color="C6C9CA"/>
          <w:insideH w:val="single" w:sz="12" w:space="0" w:color="C6C9CA"/>
          <w:insideV w:val="single" w:sz="12" w:space="0" w:color="C6C9CA"/>
          <w:tl2br w:val="nil"/>
          <w:tr2bl w:val="nil"/>
        </w:tcBorders>
      </w:tcPr>
    </w:tblStylePr>
    <w:tblStylePr w:type="lastRow">
      <w:tblPr/>
      <w:tcPr>
        <w:tcBorders>
          <w:top w:val="single" w:sz="12" w:space="0" w:color="C6C9CA"/>
          <w:left w:val="single" w:sz="12" w:space="0" w:color="C6C9CA"/>
          <w:bottom w:val="single" w:sz="12" w:space="0" w:color="C6C9CA"/>
          <w:right w:val="single" w:sz="12" w:space="0" w:color="C6C9CA"/>
          <w:insideH w:val="single" w:sz="12" w:space="0" w:color="C6C9CA"/>
          <w:insideV w:val="single" w:sz="12" w:space="0" w:color="C6C9CA"/>
          <w:tl2br w:val="nil"/>
          <w:tr2bl w:val="nil"/>
        </w:tcBorders>
      </w:tcPr>
    </w:tblStylePr>
  </w:style>
  <w:style w:type="table" w:customStyle="1" w:styleId="TableIndent2">
    <w:name w:val="Table Indent_2"/>
    <w:basedOn w:val="Table"/>
    <w:uiPriority w:val="99"/>
    <w:qFormat/>
    <w:rsid w:val="00FE0D7D"/>
    <w:tblPr>
      <w:tblInd w:w="1758" w:type="dxa"/>
      <w:tblBorders>
        <w:top w:val="single" w:sz="12" w:space="0" w:color="00B388"/>
        <w:left w:val="single" w:sz="12" w:space="0" w:color="C6C9CA"/>
        <w:bottom w:val="single" w:sz="12" w:space="0" w:color="C6C9CA"/>
        <w:right w:val="single" w:sz="12" w:space="0" w:color="C6C9CA"/>
        <w:insideH w:val="single" w:sz="12" w:space="0" w:color="C6C9CA"/>
        <w:insideV w:val="single" w:sz="12" w:space="0" w:color="C6C9CA"/>
      </w:tblBorders>
      <w:tblCellMar>
        <w:top w:w="0" w:type="dxa"/>
        <w:left w:w="108" w:type="dxa"/>
        <w:bottom w:w="0" w:type="dxa"/>
        <w:right w:w="108" w:type="dxa"/>
      </w:tblCellMar>
    </w:tblPr>
    <w:tcPr>
      <w:vAlign w:val="center"/>
    </w:tcPr>
    <w:tblStylePr w:type="firstRow">
      <w:pPr>
        <w:wordWrap/>
        <w:ind w:leftChars="0" w:left="0"/>
      </w:pPr>
      <w:tblPr/>
      <w:tcPr>
        <w:tcBorders>
          <w:top w:val="single" w:sz="18" w:space="0" w:color="00B388"/>
          <w:left w:val="single" w:sz="12" w:space="0" w:color="C6C9CA"/>
          <w:bottom w:val="nil"/>
          <w:right w:val="single" w:sz="12" w:space="0" w:color="C6C9CA"/>
          <w:insideH w:val="single" w:sz="12" w:space="0" w:color="C6C9CA"/>
          <w:insideV w:val="single" w:sz="12" w:space="0" w:color="C6C9CA"/>
          <w:tl2br w:val="nil"/>
          <w:tr2bl w:val="nil"/>
        </w:tcBorders>
      </w:tcPr>
    </w:tblStylePr>
    <w:tblStylePr w:type="lastRow">
      <w:tblPr/>
      <w:tcPr>
        <w:tcBorders>
          <w:top w:val="single" w:sz="12" w:space="0" w:color="C6C9CA"/>
          <w:left w:val="single" w:sz="12" w:space="0" w:color="C6C9CA"/>
          <w:bottom w:val="single" w:sz="12" w:space="0" w:color="C6C9CA"/>
          <w:right w:val="single" w:sz="12" w:space="0" w:color="C6C9CA"/>
          <w:insideH w:val="single" w:sz="12" w:space="0" w:color="C6C9CA"/>
          <w:insideV w:val="single" w:sz="12" w:space="0" w:color="C6C9CA"/>
          <w:tl2br w:val="nil"/>
          <w:tr2bl w:val="nil"/>
        </w:tcBorders>
      </w:tcPr>
    </w:tblStylePr>
    <w:tblStylePr w:type="firstCol">
      <w:tblPr/>
      <w:tcPr>
        <w:tcBorders>
          <w:top w:val="single" w:sz="12" w:space="0" w:color="C6C9CA"/>
          <w:left w:val="single" w:sz="12" w:space="0" w:color="C6C9CA"/>
          <w:bottom w:val="single" w:sz="12" w:space="0" w:color="C6C9CA"/>
          <w:right w:val="single" w:sz="12" w:space="0" w:color="C6C9CA"/>
          <w:insideH w:val="single" w:sz="12" w:space="0" w:color="C6C9CA"/>
          <w:insideV w:val="single" w:sz="12" w:space="0" w:color="C6C9CA"/>
        </w:tcBorders>
      </w:tcPr>
    </w:tblStylePr>
    <w:tblStylePr w:type="lastCol">
      <w:tblPr/>
      <w:tcPr>
        <w:tcBorders>
          <w:top w:val="single" w:sz="12" w:space="0" w:color="C6C9CA"/>
          <w:left w:val="single" w:sz="12" w:space="0" w:color="C6C9CA"/>
          <w:bottom w:val="single" w:sz="12" w:space="0" w:color="C6C9CA"/>
          <w:right w:val="single" w:sz="12" w:space="0" w:color="C6C9CA"/>
          <w:insideH w:val="single" w:sz="12" w:space="0" w:color="C6C9CA"/>
          <w:insideV w:val="single" w:sz="12" w:space="0" w:color="C6C9CA"/>
        </w:tcBorders>
      </w:tcPr>
    </w:tblStylePr>
  </w:style>
  <w:style w:type="paragraph" w:customStyle="1" w:styleId="FigureText1">
    <w:name w:val="Figure Text_1"/>
    <w:basedOn w:val="FigureText"/>
    <w:uiPriority w:val="99"/>
    <w:qFormat/>
    <w:rsid w:val="00FE0D7D"/>
  </w:style>
  <w:style w:type="paragraph" w:customStyle="1" w:styleId="FigureText2">
    <w:name w:val="Figure Text_2"/>
    <w:basedOn w:val="FigureText"/>
    <w:uiPriority w:val="99"/>
    <w:qFormat/>
    <w:rsid w:val="00FE0D7D"/>
  </w:style>
  <w:style w:type="paragraph" w:customStyle="1" w:styleId="TableHeading1">
    <w:name w:val="Table Heading_1"/>
    <w:basedOn w:val="TableHeading"/>
    <w:uiPriority w:val="99"/>
    <w:qFormat/>
    <w:rsid w:val="00FE0D7D"/>
    <w:pPr>
      <w:widowControl w:val="0"/>
    </w:pPr>
  </w:style>
  <w:style w:type="paragraph" w:customStyle="1" w:styleId="TableHeading2">
    <w:name w:val="Table Heading_2"/>
    <w:basedOn w:val="TableHeading"/>
    <w:uiPriority w:val="99"/>
    <w:qFormat/>
    <w:rsid w:val="00FE0D7D"/>
    <w:pPr>
      <w:widowControl w:val="0"/>
    </w:pPr>
  </w:style>
  <w:style w:type="paragraph" w:customStyle="1" w:styleId="INStep">
    <w:name w:val="IN Step"/>
    <w:qFormat/>
    <w:rsid w:val="00FE0D7D"/>
    <w:pPr>
      <w:keepLines/>
      <w:spacing w:before="120"/>
      <w:outlineLvl w:val="8"/>
    </w:pPr>
    <w:rPr>
      <w:rFonts w:ascii="Arial" w:eastAsia="黑体" w:hAnsi="Arial" w:cs="Arial"/>
      <w:kern w:val="2"/>
    </w:rPr>
  </w:style>
  <w:style w:type="character" w:styleId="af2">
    <w:name w:val="FollowedHyperlink"/>
    <w:basedOn w:val="a0"/>
    <w:rsid w:val="00FE0D7D"/>
    <w:rPr>
      <w:color w:val="800080"/>
      <w:u w:val="single"/>
    </w:rPr>
  </w:style>
  <w:style w:type="paragraph" w:customStyle="1" w:styleId="IndexText">
    <w:name w:val="Index Text"/>
    <w:link w:val="IndexTextChar"/>
    <w:uiPriority w:val="99"/>
    <w:rsid w:val="00FE0D7D"/>
    <w:pPr>
      <w:spacing w:before="40" w:after="40"/>
    </w:pPr>
    <w:rPr>
      <w:rFonts w:ascii="Arial" w:hAnsi="Arial" w:cs="Arial"/>
      <w:kern w:val="2"/>
    </w:rPr>
  </w:style>
  <w:style w:type="paragraph" w:customStyle="1" w:styleId="IndexHead">
    <w:name w:val="Index Head"/>
    <w:next w:val="IndexText"/>
    <w:link w:val="IndexHeadChar"/>
    <w:uiPriority w:val="99"/>
    <w:rsid w:val="00FE0D7D"/>
    <w:pPr>
      <w:spacing w:before="120" w:after="120"/>
    </w:pPr>
    <w:rPr>
      <w:rFonts w:ascii="Arial" w:hAnsi="Arial" w:cs="Arial"/>
      <w:b/>
      <w:kern w:val="2"/>
    </w:rPr>
  </w:style>
  <w:style w:type="paragraph" w:customStyle="1" w:styleId="Index">
    <w:name w:val="Index"/>
    <w:next w:val="IndexText"/>
    <w:uiPriority w:val="99"/>
    <w:rsid w:val="00FE0D7D"/>
    <w:pPr>
      <w:numPr>
        <w:numId w:val="3"/>
      </w:numPr>
      <w:spacing w:before="120" w:after="320"/>
      <w:outlineLvl w:val="0"/>
    </w:pPr>
    <w:rPr>
      <w:rFonts w:ascii="Arial" w:eastAsia="黑体" w:hAnsi="Arial" w:cs="Arial"/>
      <w:b/>
      <w:sz w:val="48"/>
      <w:szCs w:val="48"/>
    </w:rPr>
  </w:style>
  <w:style w:type="character" w:customStyle="1" w:styleId="IndexChar">
    <w:name w:val="Index 链接 Char"/>
    <w:basedOn w:val="a0"/>
    <w:link w:val="Index0"/>
    <w:uiPriority w:val="99"/>
    <w:rsid w:val="00FE0D7D"/>
    <w:rPr>
      <w:rFonts w:ascii="Arial" w:eastAsia="黑体" w:hAnsi="Arial" w:cs="Arial"/>
      <w:bCs/>
      <w:color w:val="00B388"/>
      <w:sz w:val="36"/>
      <w:szCs w:val="36"/>
    </w:rPr>
  </w:style>
  <w:style w:type="paragraph" w:customStyle="1" w:styleId="Return">
    <w:name w:val="Return"/>
    <w:basedOn w:val="TableText"/>
    <w:link w:val="ReturnChar"/>
    <w:uiPriority w:val="99"/>
    <w:rsid w:val="00FE0D7D"/>
    <w:pPr>
      <w:spacing w:before="120" w:after="120"/>
      <w:jc w:val="right"/>
    </w:pPr>
    <w:rPr>
      <w:color w:val="00B388"/>
      <w:sz w:val="20"/>
      <w:szCs w:val="20"/>
    </w:rPr>
  </w:style>
  <w:style w:type="character" w:customStyle="1" w:styleId="ReturnChar">
    <w:name w:val="Return Char"/>
    <w:basedOn w:val="TableTextChar"/>
    <w:link w:val="Return"/>
    <w:uiPriority w:val="99"/>
    <w:rsid w:val="00FE0D7D"/>
    <w:rPr>
      <w:rFonts w:ascii="Arial" w:hAnsi="Arial" w:cs="Arial Narrow"/>
      <w:color w:val="00B388"/>
      <w:sz w:val="18"/>
      <w:szCs w:val="18"/>
    </w:rPr>
  </w:style>
  <w:style w:type="paragraph" w:customStyle="1" w:styleId="Index0">
    <w:name w:val="Index 链接"/>
    <w:next w:val="IndexText"/>
    <w:link w:val="IndexChar"/>
    <w:uiPriority w:val="99"/>
    <w:rsid w:val="00FE0D7D"/>
    <w:pPr>
      <w:spacing w:before="120" w:after="60"/>
    </w:pPr>
    <w:rPr>
      <w:rFonts w:ascii="Arial" w:eastAsia="黑体" w:hAnsi="Arial" w:cs="Arial"/>
      <w:bCs/>
      <w:color w:val="00B388"/>
      <w:sz w:val="36"/>
      <w:szCs w:val="36"/>
    </w:rPr>
  </w:style>
  <w:style w:type="character" w:customStyle="1" w:styleId="IndexTextChar">
    <w:name w:val="Index Text Char"/>
    <w:basedOn w:val="a0"/>
    <w:link w:val="IndexText"/>
    <w:uiPriority w:val="99"/>
    <w:rsid w:val="00FE0D7D"/>
    <w:rPr>
      <w:rFonts w:ascii="Arial" w:hAnsi="Arial" w:cs="Arial"/>
      <w:kern w:val="2"/>
    </w:rPr>
  </w:style>
  <w:style w:type="character" w:customStyle="1" w:styleId="IndexHeadChar">
    <w:name w:val="Index Head Char"/>
    <w:basedOn w:val="a0"/>
    <w:link w:val="IndexHead"/>
    <w:uiPriority w:val="99"/>
    <w:rsid w:val="00FE0D7D"/>
    <w:rPr>
      <w:rFonts w:ascii="Arial" w:hAnsi="Arial" w:cs="Arial"/>
      <w:b/>
      <w:kern w:val="2"/>
    </w:rPr>
  </w:style>
  <w:style w:type="character" w:customStyle="1" w:styleId="Indexlink">
    <w:name w:val="Index link"/>
    <w:basedOn w:val="a0"/>
    <w:uiPriority w:val="99"/>
    <w:qFormat/>
    <w:rsid w:val="00FE0D7D"/>
    <w:rPr>
      <w:rFonts w:ascii="Arial" w:hAnsi="Arial"/>
      <w:color w:val="auto"/>
    </w:rPr>
  </w:style>
  <w:style w:type="character" w:customStyle="1" w:styleId="IndexSee">
    <w:name w:val="Index See"/>
    <w:basedOn w:val="Indexlink"/>
    <w:uiPriority w:val="99"/>
    <w:qFormat/>
    <w:rsid w:val="00FE0D7D"/>
    <w:rPr>
      <w:rFonts w:ascii="Arial" w:hAnsi="Arial"/>
      <w:i/>
      <w:color w:val="auto"/>
    </w:rPr>
  </w:style>
  <w:style w:type="character" w:customStyle="1" w:styleId="3Char">
    <w:name w:val="标题 3 Char"/>
    <w:basedOn w:val="a0"/>
    <w:link w:val="3"/>
    <w:uiPriority w:val="99"/>
    <w:rsid w:val="00D55582"/>
    <w:rPr>
      <w:rFonts w:ascii="Arial" w:eastAsia="黑体" w:hAnsi="Arial" w:cs="Arial"/>
      <w:bCs/>
      <w:sz w:val="36"/>
      <w:szCs w:val="36"/>
    </w:rPr>
  </w:style>
  <w:style w:type="character" w:customStyle="1" w:styleId="1Char">
    <w:name w:val="标题 1 Char"/>
    <w:aliases w:val="heading 1 Char"/>
    <w:basedOn w:val="a0"/>
    <w:link w:val="1"/>
    <w:uiPriority w:val="99"/>
    <w:rsid w:val="00403C01"/>
    <w:rPr>
      <w:rFonts w:ascii="Arial" w:eastAsia="黑体" w:hAnsi="Arial" w:cs="Arial"/>
      <w:b/>
      <w:sz w:val="48"/>
      <w:szCs w:val="48"/>
    </w:rPr>
  </w:style>
  <w:style w:type="character" w:customStyle="1" w:styleId="ItalicText">
    <w:name w:val="Italic Text"/>
    <w:basedOn w:val="a0"/>
    <w:uiPriority w:val="99"/>
    <w:qFormat/>
    <w:rsid w:val="00FE0D7D"/>
    <w:rPr>
      <w:i/>
    </w:rPr>
  </w:style>
  <w:style w:type="character" w:customStyle="1" w:styleId="BoldItalicText">
    <w:name w:val="BoldItalic Text"/>
    <w:basedOn w:val="a0"/>
    <w:uiPriority w:val="99"/>
    <w:qFormat/>
    <w:rsid w:val="00FE0D7D"/>
    <w:rPr>
      <w:b/>
      <w:i/>
    </w:rPr>
  </w:style>
  <w:style w:type="character" w:customStyle="1" w:styleId="Superscript">
    <w:name w:val="Superscript"/>
    <w:basedOn w:val="a0"/>
    <w:uiPriority w:val="99"/>
    <w:qFormat/>
    <w:rsid w:val="00FE0D7D"/>
    <w:rPr>
      <w:vertAlign w:val="superscript"/>
    </w:rPr>
  </w:style>
  <w:style w:type="character" w:customStyle="1" w:styleId="SubScript">
    <w:name w:val="SubScript"/>
    <w:basedOn w:val="a0"/>
    <w:uiPriority w:val="99"/>
    <w:qFormat/>
    <w:rsid w:val="00FE0D7D"/>
    <w:rPr>
      <w:vertAlign w:val="subscript"/>
    </w:rPr>
  </w:style>
  <w:style w:type="paragraph" w:customStyle="1" w:styleId="Command">
    <w:name w:val="Command"/>
    <w:uiPriority w:val="99"/>
    <w:rsid w:val="00FE0D7D"/>
    <w:pPr>
      <w:keepNext/>
      <w:spacing w:before="120" w:after="120" w:line="240" w:lineRule="exact"/>
    </w:pPr>
    <w:rPr>
      <w:rFonts w:ascii="Arial" w:eastAsia="黑体" w:hAnsi="Arial" w:cs="Arial"/>
      <w:b/>
      <w:bCs/>
      <w:sz w:val="22"/>
      <w:szCs w:val="22"/>
    </w:rPr>
  </w:style>
  <w:style w:type="paragraph" w:customStyle="1" w:styleId="ItemStepinTable2F">
    <w:name w:val="Item Step in Table_2F"/>
    <w:uiPriority w:val="99"/>
    <w:rsid w:val="00FE0D7D"/>
    <w:pPr>
      <w:numPr>
        <w:ilvl w:val="2"/>
        <w:numId w:val="5"/>
      </w:numPr>
      <w:spacing w:before="40" w:after="40"/>
    </w:pPr>
    <w:rPr>
      <w:rFonts w:ascii="Arial" w:hAnsi="Arial" w:cs="Arial"/>
      <w:kern w:val="2"/>
      <w:sz w:val="18"/>
      <w:szCs w:val="18"/>
      <w:lang w:eastAsia="en-US"/>
    </w:rPr>
  </w:style>
  <w:style w:type="table" w:customStyle="1" w:styleId="Tablenohead">
    <w:name w:val="Table no head"/>
    <w:basedOn w:val="Table"/>
    <w:uiPriority w:val="99"/>
    <w:qFormat/>
    <w:rsid w:val="00FE0D7D"/>
    <w:pPr>
      <w:jc w:val="both"/>
    </w:pPr>
    <w:rPr>
      <w:rFonts w:eastAsiaTheme="minorEastAsia"/>
    </w:rPr>
    <w:tblPr>
      <w:tblInd w:w="1004" w:type="dxa"/>
      <w:tblBorders>
        <w:top w:val="single" w:sz="12" w:space="0" w:color="00B388"/>
        <w:left w:val="single" w:sz="12" w:space="0" w:color="C6C9CA"/>
        <w:bottom w:val="single" w:sz="12" w:space="0" w:color="C6C9CA"/>
        <w:right w:val="single" w:sz="12" w:space="0" w:color="C6C9CA"/>
        <w:insideH w:val="single" w:sz="12" w:space="0" w:color="C6C9CA"/>
        <w:insideV w:val="single" w:sz="12" w:space="0" w:color="C6C9CA"/>
      </w:tblBorders>
      <w:tblCellMar>
        <w:top w:w="0" w:type="dxa"/>
        <w:left w:w="108" w:type="dxa"/>
        <w:bottom w:w="0" w:type="dxa"/>
        <w:right w:w="108" w:type="dxa"/>
      </w:tblCellMar>
    </w:tblPr>
    <w:tcPr>
      <w:vAlign w:val="center"/>
    </w:tcPr>
    <w:tblStylePr w:type="firstRow">
      <w:pPr>
        <w:wordWrap/>
        <w:ind w:leftChars="0" w:left="0"/>
      </w:pPr>
      <w:tblPr/>
      <w:tcPr>
        <w:tcBorders>
          <w:top w:val="single" w:sz="18" w:space="0" w:color="00B388"/>
          <w:left w:val="single" w:sz="12" w:space="0" w:color="C6C9CA"/>
          <w:bottom w:val="single" w:sz="4" w:space="0" w:color="auto"/>
          <w:right w:val="single" w:sz="12" w:space="0" w:color="C6C9CA"/>
          <w:insideH w:val="single" w:sz="12" w:space="0" w:color="C6C9CA"/>
          <w:insideV w:val="single" w:sz="12" w:space="0" w:color="C6C9CA"/>
          <w:tl2br w:val="nil"/>
          <w:tr2bl w:val="nil"/>
        </w:tcBorders>
      </w:tcPr>
    </w:tblStylePr>
    <w:tblStylePr w:type="lastRow">
      <w:tblPr/>
      <w:tcPr>
        <w:tcBorders>
          <w:top w:val="single" w:sz="12" w:space="0" w:color="C6C9CA"/>
          <w:left w:val="single" w:sz="12" w:space="0" w:color="C6C9CA"/>
          <w:bottom w:val="single" w:sz="12" w:space="0" w:color="C6C9CA"/>
          <w:right w:val="single" w:sz="12" w:space="0" w:color="C6C9CA"/>
          <w:insideH w:val="single" w:sz="12" w:space="0" w:color="C6C9CA"/>
          <w:insideV w:val="single" w:sz="12" w:space="0" w:color="C6C9CA"/>
          <w:tl2br w:val="nil"/>
          <w:tr2bl w:val="nil"/>
        </w:tcBorders>
      </w:tcPr>
    </w:tblStylePr>
  </w:style>
  <w:style w:type="paragraph" w:customStyle="1" w:styleId="11">
    <w:name w:val="索引标题1"/>
    <w:next w:val="IndexText"/>
    <w:link w:val="IndexHeadingChar"/>
    <w:uiPriority w:val="99"/>
    <w:rsid w:val="00FE0D7D"/>
    <w:pPr>
      <w:spacing w:before="120" w:after="120"/>
    </w:pPr>
    <w:rPr>
      <w:rFonts w:ascii="Arial" w:hAnsi="Arial" w:cs="Arial"/>
      <w:b/>
      <w:kern w:val="2"/>
    </w:rPr>
  </w:style>
  <w:style w:type="character" w:customStyle="1" w:styleId="IndexHeadingChar">
    <w:name w:val="Index Heading Char"/>
    <w:basedOn w:val="a0"/>
    <w:link w:val="11"/>
    <w:uiPriority w:val="99"/>
    <w:rsid w:val="00FE0D7D"/>
    <w:rPr>
      <w:rFonts w:ascii="Arial" w:hAnsi="Arial" w:cs="Arial"/>
      <w:b/>
      <w:kern w:val="2"/>
    </w:rPr>
  </w:style>
  <w:style w:type="paragraph" w:customStyle="1" w:styleId="IndexTextIndent">
    <w:name w:val="Index Text Indent"/>
    <w:basedOn w:val="IndexText"/>
    <w:link w:val="IndexTextIndentChar"/>
    <w:uiPriority w:val="99"/>
    <w:qFormat/>
    <w:rsid w:val="00FE0D7D"/>
    <w:pPr>
      <w:ind w:left="403"/>
    </w:pPr>
  </w:style>
  <w:style w:type="character" w:customStyle="1" w:styleId="IndexTextIndentChar">
    <w:name w:val="Index Text Indent Char"/>
    <w:basedOn w:val="IndexTextChar"/>
    <w:link w:val="IndexTextIndent"/>
    <w:uiPriority w:val="99"/>
    <w:rsid w:val="00FE0D7D"/>
    <w:rPr>
      <w:rFonts w:ascii="Arial" w:hAnsi="Arial" w:cs="Arial"/>
      <w:kern w:val="2"/>
    </w:rPr>
  </w:style>
  <w:style w:type="paragraph" w:customStyle="1" w:styleId="ItemStepinTable2">
    <w:name w:val="Item Step in Table_2"/>
    <w:uiPriority w:val="99"/>
    <w:qFormat/>
    <w:rsid w:val="00FE0D7D"/>
    <w:pPr>
      <w:widowControl w:val="0"/>
      <w:numPr>
        <w:ilvl w:val="1"/>
        <w:numId w:val="5"/>
      </w:numPr>
    </w:pPr>
    <w:rPr>
      <w:rFonts w:ascii="Arial" w:hAnsi="Arial" w:cs="Arial"/>
      <w:kern w:val="2"/>
      <w:sz w:val="18"/>
      <w:szCs w:val="18"/>
      <w:lang w:eastAsia="en-US"/>
    </w:rPr>
  </w:style>
  <w:style w:type="character" w:customStyle="1" w:styleId="af3">
    <w:name w:val="特殊字符"/>
    <w:basedOn w:val="a0"/>
    <w:uiPriority w:val="99"/>
    <w:qFormat/>
    <w:rsid w:val="00FE0D7D"/>
    <w:rPr>
      <w:rFonts w:ascii="Cambria Math" w:hAnsi="Cambria Math"/>
    </w:rPr>
  </w:style>
  <w:style w:type="table" w:customStyle="1" w:styleId="Table1">
    <w:name w:val="Table1"/>
    <w:basedOn w:val="a8"/>
    <w:rsid w:val="001A6E27"/>
    <w:pPr>
      <w:widowControl w:val="0"/>
    </w:pPr>
    <w:rPr>
      <w:rFonts w:ascii="Arial" w:hAnsi="Arial"/>
    </w:rPr>
    <w:tblPr>
      <w:tblInd w:w="1004" w:type="dxa"/>
      <w:tblBorders>
        <w:top w:val="single" w:sz="12" w:space="0" w:color="C6C9CA"/>
        <w:left w:val="single" w:sz="12" w:space="0" w:color="C6C9CA"/>
        <w:bottom w:val="single" w:sz="12" w:space="0" w:color="C6C9CA"/>
        <w:right w:val="single" w:sz="12" w:space="0" w:color="C6C9CA"/>
        <w:insideH w:val="single" w:sz="12" w:space="0" w:color="C6C9CA"/>
        <w:insideV w:val="single" w:sz="12" w:space="0" w:color="C6C9CA"/>
      </w:tblBorders>
      <w:tblCellMar>
        <w:top w:w="0" w:type="dxa"/>
        <w:left w:w="108" w:type="dxa"/>
        <w:bottom w:w="0" w:type="dxa"/>
        <w:right w:w="108" w:type="dxa"/>
      </w:tblCellMar>
    </w:tblPr>
    <w:tcPr>
      <w:vAlign w:val="center"/>
    </w:tcPr>
    <w:tblStylePr w:type="firstRow">
      <w:pPr>
        <w:wordWrap/>
        <w:ind w:leftChars="0" w:left="0"/>
      </w:pPr>
      <w:tblPr/>
      <w:tcPr>
        <w:tcBorders>
          <w:top w:val="single" w:sz="18" w:space="0" w:color="00B388"/>
          <w:left w:val="single" w:sz="12" w:space="0" w:color="C6C9CA"/>
          <w:bottom w:val="nil"/>
          <w:right w:val="single" w:sz="12" w:space="0" w:color="C6C9CA"/>
          <w:insideH w:val="single" w:sz="12" w:space="0" w:color="C6C9CA"/>
          <w:insideV w:val="single" w:sz="12" w:space="0" w:color="C6C9CA"/>
          <w:tl2br w:val="nil"/>
          <w:tr2bl w:val="nil"/>
        </w:tcBorders>
      </w:tcPr>
    </w:tblStylePr>
    <w:tblStylePr w:type="lastRow">
      <w:tblPr/>
      <w:tcPr>
        <w:tcBorders>
          <w:top w:val="single" w:sz="12" w:space="0" w:color="C6C9CA"/>
          <w:left w:val="single" w:sz="12" w:space="0" w:color="C6C9CA"/>
          <w:bottom w:val="single" w:sz="12" w:space="0" w:color="C6C9CA"/>
          <w:right w:val="single" w:sz="12" w:space="0" w:color="C6C9CA"/>
          <w:insideH w:val="single" w:sz="12" w:space="0" w:color="C6C9CA"/>
          <w:insideV w:val="single" w:sz="12" w:space="0" w:color="C6C9CA"/>
          <w:tl2br w:val="nil"/>
          <w:tr2bl w:val="nil"/>
        </w:tcBorders>
      </w:tcPr>
    </w:tblStylePr>
  </w:style>
  <w:style w:type="paragraph" w:customStyle="1" w:styleId="NotesTextListinTable">
    <w:name w:val="Notes Text List in Table"/>
    <w:qFormat/>
    <w:rsid w:val="00DC5536"/>
    <w:pPr>
      <w:tabs>
        <w:tab w:val="num" w:pos="284"/>
      </w:tabs>
      <w:spacing w:before="80" w:after="80"/>
      <w:ind w:left="284" w:hanging="284"/>
    </w:pPr>
    <w:rPr>
      <w:rFonts w:ascii="Arial" w:eastAsia="楷体_GB2312" w:hAnsi="Arial" w:cs="楷体_GB2312"/>
      <w:noProof/>
      <w:sz w:val="18"/>
      <w:szCs w:val="18"/>
    </w:rPr>
  </w:style>
  <w:style w:type="character" w:styleId="af4">
    <w:name w:val="page number"/>
    <w:basedOn w:val="a0"/>
    <w:rsid w:val="007D2AC9"/>
  </w:style>
  <w:style w:type="paragraph" w:customStyle="1" w:styleId="ItemStep0">
    <w:name w:val="Item Step"/>
    <w:basedOn w:val="a"/>
    <w:qFormat/>
    <w:rsid w:val="00961153"/>
    <w:pPr>
      <w:tabs>
        <w:tab w:val="num" w:pos="1134"/>
      </w:tabs>
      <w:spacing w:before="40" w:after="40"/>
      <w:ind w:left="1134" w:hanging="510"/>
      <w:jc w:val="left"/>
      <w:outlineLvl w:val="6"/>
    </w:pPr>
    <w:rPr>
      <w:rFonts w:cs="Times New Roman"/>
      <w:kern w:val="0"/>
      <w:sz w:val="21"/>
      <w:szCs w:val="24"/>
      <w:lang w:eastAsia="en-US"/>
    </w:rPr>
  </w:style>
  <w:style w:type="paragraph" w:customStyle="1" w:styleId="ItemStep20">
    <w:name w:val="Item Step_2"/>
    <w:qFormat/>
    <w:rsid w:val="00961153"/>
    <w:pPr>
      <w:tabs>
        <w:tab w:val="num" w:pos="1418"/>
      </w:tabs>
      <w:spacing w:before="40" w:after="40"/>
      <w:ind w:left="1418" w:hanging="284"/>
      <w:outlineLvl w:val="7"/>
    </w:pPr>
    <w:rPr>
      <w:rFonts w:ascii="Arial" w:hAnsi="Arial"/>
      <w:sz w:val="21"/>
      <w:lang w:eastAsia="en-US"/>
    </w:rPr>
  </w:style>
  <w:style w:type="paragraph" w:customStyle="1" w:styleId="CopyrightDeclaration3">
    <w:name w:val="Copyright Declaration3"/>
    <w:basedOn w:val="a"/>
    <w:rsid w:val="00656CC8"/>
    <w:pPr>
      <w:spacing w:before="40" w:after="40"/>
      <w:ind w:left="0"/>
      <w:jc w:val="left"/>
    </w:pPr>
    <w:rPr>
      <w:rFonts w:eastAsia="黑体"/>
      <w:noProof/>
      <w:sz w:val="18"/>
      <w:szCs w:val="18"/>
    </w:rPr>
  </w:style>
  <w:style w:type="character" w:customStyle="1" w:styleId="4Char">
    <w:name w:val="标题 4 Char"/>
    <w:aliases w:val="heading 4 Char Char"/>
    <w:basedOn w:val="a0"/>
    <w:link w:val="4"/>
    <w:rsid w:val="00EC0EEC"/>
    <w:rPr>
      <w:rFonts w:ascii="Arial" w:eastAsia="黑体" w:hAnsi="Arial" w:cs="Arial"/>
      <w:b/>
      <w:bCs/>
      <w:noProof/>
      <w:sz w:val="22"/>
      <w:szCs w:val="22"/>
    </w:rPr>
  </w:style>
  <w:style w:type="paragraph" w:customStyle="1" w:styleId="ItemStepinTable-2">
    <w:name w:val="Item Step in Table-2"/>
    <w:qFormat/>
    <w:rsid w:val="00A41732"/>
    <w:pPr>
      <w:tabs>
        <w:tab w:val="num" w:pos="624"/>
      </w:tabs>
      <w:spacing w:before="40" w:after="40"/>
      <w:ind w:left="624" w:hanging="227"/>
    </w:pPr>
    <w:rPr>
      <w:rFonts w:ascii="Arial" w:hAnsi="Arial" w:cs="Arial"/>
      <w:sz w:val="18"/>
      <w:szCs w:val="18"/>
    </w:rPr>
  </w:style>
  <w:style w:type="paragraph" w:styleId="af5">
    <w:name w:val="Normal (Web)"/>
    <w:basedOn w:val="a"/>
    <w:uiPriority w:val="99"/>
    <w:unhideWhenUsed/>
    <w:rsid w:val="00ED28A3"/>
    <w:pPr>
      <w:spacing w:before="100" w:beforeAutospacing="1" w:after="100" w:afterAutospacing="1"/>
      <w:ind w:left="0"/>
      <w:jc w:val="left"/>
    </w:pPr>
    <w:rPr>
      <w:rFonts w:ascii="宋体" w:hAnsi="宋体" w:cs="宋体"/>
      <w:kern w:val="0"/>
      <w:sz w:val="24"/>
      <w:szCs w:val="24"/>
    </w:rPr>
  </w:style>
  <w:style w:type="paragraph" w:styleId="af6">
    <w:name w:val="List Paragraph"/>
    <w:basedOn w:val="a"/>
    <w:uiPriority w:val="34"/>
    <w:qFormat/>
    <w:rsid w:val="005D5A7C"/>
    <w:pPr>
      <w:spacing w:before="40" w:after="40"/>
      <w:ind w:left="624" w:firstLineChars="200" w:firstLine="420"/>
    </w:pPr>
    <w:rPr>
      <w:sz w:val="21"/>
    </w:rPr>
  </w:style>
  <w:style w:type="table" w:styleId="12">
    <w:name w:val="Table Simple 1"/>
    <w:basedOn w:val="a1"/>
    <w:rsid w:val="007B2107"/>
    <w:pPr>
      <w:spacing w:before="40" w:after="40"/>
      <w:ind w:left="624"/>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5929625">
      <w:bodyDiv w:val="1"/>
      <w:marLeft w:val="0"/>
      <w:marRight w:val="0"/>
      <w:marTop w:val="0"/>
      <w:marBottom w:val="0"/>
      <w:divBdr>
        <w:top w:val="none" w:sz="0" w:space="0" w:color="auto"/>
        <w:left w:val="none" w:sz="0" w:space="0" w:color="auto"/>
        <w:bottom w:val="none" w:sz="0" w:space="0" w:color="auto"/>
        <w:right w:val="none" w:sz="0" w:space="0" w:color="auto"/>
      </w:divBdr>
    </w:div>
    <w:div w:id="59715037">
      <w:bodyDiv w:val="1"/>
      <w:marLeft w:val="0"/>
      <w:marRight w:val="0"/>
      <w:marTop w:val="0"/>
      <w:marBottom w:val="0"/>
      <w:divBdr>
        <w:top w:val="none" w:sz="0" w:space="0" w:color="auto"/>
        <w:left w:val="none" w:sz="0" w:space="0" w:color="auto"/>
        <w:bottom w:val="none" w:sz="0" w:space="0" w:color="auto"/>
        <w:right w:val="none" w:sz="0" w:space="0" w:color="auto"/>
      </w:divBdr>
    </w:div>
    <w:div w:id="241574384">
      <w:bodyDiv w:val="1"/>
      <w:marLeft w:val="0"/>
      <w:marRight w:val="0"/>
      <w:marTop w:val="0"/>
      <w:marBottom w:val="0"/>
      <w:divBdr>
        <w:top w:val="none" w:sz="0" w:space="0" w:color="auto"/>
        <w:left w:val="none" w:sz="0" w:space="0" w:color="auto"/>
        <w:bottom w:val="none" w:sz="0" w:space="0" w:color="auto"/>
        <w:right w:val="none" w:sz="0" w:space="0" w:color="auto"/>
      </w:divBdr>
    </w:div>
    <w:div w:id="246892413">
      <w:bodyDiv w:val="1"/>
      <w:marLeft w:val="0"/>
      <w:marRight w:val="0"/>
      <w:marTop w:val="0"/>
      <w:marBottom w:val="0"/>
      <w:divBdr>
        <w:top w:val="none" w:sz="0" w:space="0" w:color="auto"/>
        <w:left w:val="none" w:sz="0" w:space="0" w:color="auto"/>
        <w:bottom w:val="none" w:sz="0" w:space="0" w:color="auto"/>
        <w:right w:val="none" w:sz="0" w:space="0" w:color="auto"/>
      </w:divBdr>
    </w:div>
    <w:div w:id="287013038">
      <w:bodyDiv w:val="1"/>
      <w:marLeft w:val="0"/>
      <w:marRight w:val="0"/>
      <w:marTop w:val="0"/>
      <w:marBottom w:val="0"/>
      <w:divBdr>
        <w:top w:val="none" w:sz="0" w:space="0" w:color="auto"/>
        <w:left w:val="none" w:sz="0" w:space="0" w:color="auto"/>
        <w:bottom w:val="none" w:sz="0" w:space="0" w:color="auto"/>
        <w:right w:val="none" w:sz="0" w:space="0" w:color="auto"/>
      </w:divBdr>
    </w:div>
    <w:div w:id="289826682">
      <w:bodyDiv w:val="1"/>
      <w:marLeft w:val="0"/>
      <w:marRight w:val="0"/>
      <w:marTop w:val="0"/>
      <w:marBottom w:val="0"/>
      <w:divBdr>
        <w:top w:val="none" w:sz="0" w:space="0" w:color="auto"/>
        <w:left w:val="none" w:sz="0" w:space="0" w:color="auto"/>
        <w:bottom w:val="none" w:sz="0" w:space="0" w:color="auto"/>
        <w:right w:val="none" w:sz="0" w:space="0" w:color="auto"/>
      </w:divBdr>
    </w:div>
    <w:div w:id="446313831">
      <w:bodyDiv w:val="1"/>
      <w:marLeft w:val="0"/>
      <w:marRight w:val="0"/>
      <w:marTop w:val="0"/>
      <w:marBottom w:val="0"/>
      <w:divBdr>
        <w:top w:val="none" w:sz="0" w:space="0" w:color="auto"/>
        <w:left w:val="none" w:sz="0" w:space="0" w:color="auto"/>
        <w:bottom w:val="none" w:sz="0" w:space="0" w:color="auto"/>
        <w:right w:val="none" w:sz="0" w:space="0" w:color="auto"/>
      </w:divBdr>
    </w:div>
    <w:div w:id="466121408">
      <w:bodyDiv w:val="1"/>
      <w:marLeft w:val="0"/>
      <w:marRight w:val="0"/>
      <w:marTop w:val="0"/>
      <w:marBottom w:val="0"/>
      <w:divBdr>
        <w:top w:val="none" w:sz="0" w:space="0" w:color="auto"/>
        <w:left w:val="none" w:sz="0" w:space="0" w:color="auto"/>
        <w:bottom w:val="none" w:sz="0" w:space="0" w:color="auto"/>
        <w:right w:val="none" w:sz="0" w:space="0" w:color="auto"/>
      </w:divBdr>
    </w:div>
    <w:div w:id="505480909">
      <w:bodyDiv w:val="1"/>
      <w:marLeft w:val="0"/>
      <w:marRight w:val="0"/>
      <w:marTop w:val="0"/>
      <w:marBottom w:val="0"/>
      <w:divBdr>
        <w:top w:val="none" w:sz="0" w:space="0" w:color="auto"/>
        <w:left w:val="none" w:sz="0" w:space="0" w:color="auto"/>
        <w:bottom w:val="none" w:sz="0" w:space="0" w:color="auto"/>
        <w:right w:val="none" w:sz="0" w:space="0" w:color="auto"/>
      </w:divBdr>
    </w:div>
    <w:div w:id="598875535">
      <w:bodyDiv w:val="1"/>
      <w:marLeft w:val="0"/>
      <w:marRight w:val="0"/>
      <w:marTop w:val="0"/>
      <w:marBottom w:val="0"/>
      <w:divBdr>
        <w:top w:val="none" w:sz="0" w:space="0" w:color="auto"/>
        <w:left w:val="none" w:sz="0" w:space="0" w:color="auto"/>
        <w:bottom w:val="none" w:sz="0" w:space="0" w:color="auto"/>
        <w:right w:val="none" w:sz="0" w:space="0" w:color="auto"/>
      </w:divBdr>
    </w:div>
    <w:div w:id="677385105">
      <w:bodyDiv w:val="1"/>
      <w:marLeft w:val="0"/>
      <w:marRight w:val="0"/>
      <w:marTop w:val="0"/>
      <w:marBottom w:val="0"/>
      <w:divBdr>
        <w:top w:val="none" w:sz="0" w:space="0" w:color="auto"/>
        <w:left w:val="none" w:sz="0" w:space="0" w:color="auto"/>
        <w:bottom w:val="none" w:sz="0" w:space="0" w:color="auto"/>
        <w:right w:val="none" w:sz="0" w:space="0" w:color="auto"/>
      </w:divBdr>
      <w:divsChild>
        <w:div w:id="1509782874">
          <w:marLeft w:val="0"/>
          <w:marRight w:val="0"/>
          <w:marTop w:val="0"/>
          <w:marBottom w:val="0"/>
          <w:divBdr>
            <w:top w:val="none" w:sz="0" w:space="0" w:color="auto"/>
            <w:left w:val="none" w:sz="0" w:space="0" w:color="auto"/>
            <w:bottom w:val="none" w:sz="0" w:space="0" w:color="auto"/>
            <w:right w:val="none" w:sz="0" w:space="0" w:color="auto"/>
          </w:divBdr>
          <w:divsChild>
            <w:div w:id="2056460772">
              <w:marLeft w:val="0"/>
              <w:marRight w:val="0"/>
              <w:marTop w:val="0"/>
              <w:marBottom w:val="0"/>
              <w:divBdr>
                <w:top w:val="none" w:sz="0" w:space="0" w:color="auto"/>
                <w:left w:val="none" w:sz="0" w:space="0" w:color="auto"/>
                <w:bottom w:val="none" w:sz="0" w:space="0" w:color="auto"/>
                <w:right w:val="none" w:sz="0" w:space="0" w:color="auto"/>
              </w:divBdr>
              <w:divsChild>
                <w:div w:id="305360843">
                  <w:marLeft w:val="0"/>
                  <w:marRight w:val="0"/>
                  <w:marTop w:val="0"/>
                  <w:marBottom w:val="0"/>
                  <w:divBdr>
                    <w:top w:val="none" w:sz="0" w:space="0" w:color="auto"/>
                    <w:left w:val="none" w:sz="0" w:space="0" w:color="auto"/>
                    <w:bottom w:val="none" w:sz="0" w:space="0" w:color="auto"/>
                    <w:right w:val="none" w:sz="0" w:space="0" w:color="auto"/>
                  </w:divBdr>
                  <w:divsChild>
                    <w:div w:id="7030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09218">
      <w:bodyDiv w:val="1"/>
      <w:marLeft w:val="0"/>
      <w:marRight w:val="0"/>
      <w:marTop w:val="0"/>
      <w:marBottom w:val="0"/>
      <w:divBdr>
        <w:top w:val="none" w:sz="0" w:space="0" w:color="auto"/>
        <w:left w:val="none" w:sz="0" w:space="0" w:color="auto"/>
        <w:bottom w:val="none" w:sz="0" w:space="0" w:color="auto"/>
        <w:right w:val="none" w:sz="0" w:space="0" w:color="auto"/>
      </w:divBdr>
    </w:div>
    <w:div w:id="787432478">
      <w:bodyDiv w:val="1"/>
      <w:marLeft w:val="0"/>
      <w:marRight w:val="0"/>
      <w:marTop w:val="0"/>
      <w:marBottom w:val="0"/>
      <w:divBdr>
        <w:top w:val="none" w:sz="0" w:space="0" w:color="auto"/>
        <w:left w:val="none" w:sz="0" w:space="0" w:color="auto"/>
        <w:bottom w:val="none" w:sz="0" w:space="0" w:color="auto"/>
        <w:right w:val="none" w:sz="0" w:space="0" w:color="auto"/>
      </w:divBdr>
    </w:div>
    <w:div w:id="907763058">
      <w:bodyDiv w:val="1"/>
      <w:marLeft w:val="0"/>
      <w:marRight w:val="0"/>
      <w:marTop w:val="0"/>
      <w:marBottom w:val="0"/>
      <w:divBdr>
        <w:top w:val="none" w:sz="0" w:space="0" w:color="auto"/>
        <w:left w:val="none" w:sz="0" w:space="0" w:color="auto"/>
        <w:bottom w:val="none" w:sz="0" w:space="0" w:color="auto"/>
        <w:right w:val="none" w:sz="0" w:space="0" w:color="auto"/>
      </w:divBdr>
    </w:div>
    <w:div w:id="1105730654">
      <w:bodyDiv w:val="1"/>
      <w:marLeft w:val="0"/>
      <w:marRight w:val="0"/>
      <w:marTop w:val="0"/>
      <w:marBottom w:val="0"/>
      <w:divBdr>
        <w:top w:val="none" w:sz="0" w:space="0" w:color="auto"/>
        <w:left w:val="none" w:sz="0" w:space="0" w:color="auto"/>
        <w:bottom w:val="none" w:sz="0" w:space="0" w:color="auto"/>
        <w:right w:val="none" w:sz="0" w:space="0" w:color="auto"/>
      </w:divBdr>
    </w:div>
    <w:div w:id="1130245420">
      <w:bodyDiv w:val="1"/>
      <w:marLeft w:val="0"/>
      <w:marRight w:val="0"/>
      <w:marTop w:val="0"/>
      <w:marBottom w:val="0"/>
      <w:divBdr>
        <w:top w:val="none" w:sz="0" w:space="0" w:color="auto"/>
        <w:left w:val="none" w:sz="0" w:space="0" w:color="auto"/>
        <w:bottom w:val="none" w:sz="0" w:space="0" w:color="auto"/>
        <w:right w:val="none" w:sz="0" w:space="0" w:color="auto"/>
      </w:divBdr>
    </w:div>
    <w:div w:id="1354501652">
      <w:bodyDiv w:val="1"/>
      <w:marLeft w:val="0"/>
      <w:marRight w:val="0"/>
      <w:marTop w:val="0"/>
      <w:marBottom w:val="0"/>
      <w:divBdr>
        <w:top w:val="none" w:sz="0" w:space="0" w:color="auto"/>
        <w:left w:val="none" w:sz="0" w:space="0" w:color="auto"/>
        <w:bottom w:val="none" w:sz="0" w:space="0" w:color="auto"/>
        <w:right w:val="none" w:sz="0" w:space="0" w:color="auto"/>
      </w:divBdr>
    </w:div>
    <w:div w:id="1898975660">
      <w:bodyDiv w:val="1"/>
      <w:marLeft w:val="0"/>
      <w:marRight w:val="0"/>
      <w:marTop w:val="0"/>
      <w:marBottom w:val="0"/>
      <w:divBdr>
        <w:top w:val="none" w:sz="0" w:space="0" w:color="auto"/>
        <w:left w:val="none" w:sz="0" w:space="0" w:color="auto"/>
        <w:bottom w:val="none" w:sz="0" w:space="0" w:color="auto"/>
        <w:right w:val="none" w:sz="0" w:space="0" w:color="auto"/>
      </w:divBdr>
    </w:div>
    <w:div w:id="2002660408">
      <w:bodyDiv w:val="1"/>
      <w:marLeft w:val="0"/>
      <w:marRight w:val="0"/>
      <w:marTop w:val="0"/>
      <w:marBottom w:val="0"/>
      <w:divBdr>
        <w:top w:val="none" w:sz="0" w:space="0" w:color="auto"/>
        <w:left w:val="none" w:sz="0" w:space="0" w:color="auto"/>
        <w:bottom w:val="none" w:sz="0" w:space="0" w:color="auto"/>
        <w:right w:val="none" w:sz="0" w:space="0" w:color="auto"/>
      </w:divBdr>
    </w:div>
    <w:div w:id="210568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kf6754\AppData\Roaming\Microsoft\Templates\H3C%60HPE%20Body(16K-V4.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F983B-B9C6-4D49-A656-8E3AE0ABF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H3C`HPE Body(16K-V4.0).dotx</Template>
  <TotalTime>1</TotalTime>
  <Pages>10</Pages>
  <Words>2221</Words>
  <Characters>12665</Characters>
  <Application>Microsoft Office Word</Application>
  <DocSecurity>0</DocSecurity>
  <Lines>105</Lines>
  <Paragraphs>29</Paragraphs>
  <ScaleCrop>false</ScaleCrop>
  <Company/>
  <LinksUpToDate>false</LinksUpToDate>
  <CharactersWithSpaces>14857</CharactersWithSpaces>
  <SharedDoc>false</SharedDoc>
  <HLinks>
    <vt:vector size="414" baseType="variant">
      <vt:variant>
        <vt:i4>-482574534</vt:i4>
      </vt:variant>
      <vt:variant>
        <vt:i4>780</vt:i4>
      </vt:variant>
      <vt:variant>
        <vt:i4>0</vt:i4>
      </vt:variant>
      <vt:variant>
        <vt:i4>5</vt:i4>
      </vt:variant>
      <vt:variant>
        <vt:lpwstr/>
      </vt:variant>
      <vt:variant>
        <vt:lpwstr>（2）自动备份数据库</vt:lpwstr>
      </vt:variant>
      <vt:variant>
        <vt:i4>-482574534</vt:i4>
      </vt:variant>
      <vt:variant>
        <vt:i4>762</vt:i4>
      </vt:variant>
      <vt:variant>
        <vt:i4>0</vt:i4>
      </vt:variant>
      <vt:variant>
        <vt:i4>5</vt:i4>
      </vt:variant>
      <vt:variant>
        <vt:lpwstr/>
      </vt:variant>
      <vt:variant>
        <vt:lpwstr>（2）自动备份数据库</vt:lpwstr>
      </vt:variant>
      <vt:variant>
        <vt:i4>404651745</vt:i4>
      </vt:variant>
      <vt:variant>
        <vt:i4>759</vt:i4>
      </vt:variant>
      <vt:variant>
        <vt:i4>0</vt:i4>
      </vt:variant>
      <vt:variant>
        <vt:i4>5</vt:i4>
      </vt:variant>
      <vt:variant>
        <vt:lpwstr/>
      </vt:variant>
      <vt:variant>
        <vt:lpwstr>（1）立即备份数据库</vt:lpwstr>
      </vt:variant>
      <vt:variant>
        <vt:i4>-482574534</vt:i4>
      </vt:variant>
      <vt:variant>
        <vt:i4>747</vt:i4>
      </vt:variant>
      <vt:variant>
        <vt:i4>0</vt:i4>
      </vt:variant>
      <vt:variant>
        <vt:i4>5</vt:i4>
      </vt:variant>
      <vt:variant>
        <vt:lpwstr/>
      </vt:variant>
      <vt:variant>
        <vt:lpwstr>（2）自动备份数据库</vt:lpwstr>
      </vt:variant>
      <vt:variant>
        <vt:i4>404651745</vt:i4>
      </vt:variant>
      <vt:variant>
        <vt:i4>744</vt:i4>
      </vt:variant>
      <vt:variant>
        <vt:i4>0</vt:i4>
      </vt:variant>
      <vt:variant>
        <vt:i4>5</vt:i4>
      </vt:variant>
      <vt:variant>
        <vt:lpwstr/>
      </vt:variant>
      <vt:variant>
        <vt:lpwstr>（1）立即备份数据库</vt:lpwstr>
      </vt:variant>
      <vt:variant>
        <vt:i4>-482574534</vt:i4>
      </vt:variant>
      <vt:variant>
        <vt:i4>732</vt:i4>
      </vt:variant>
      <vt:variant>
        <vt:i4>0</vt:i4>
      </vt:variant>
      <vt:variant>
        <vt:i4>5</vt:i4>
      </vt:variant>
      <vt:variant>
        <vt:lpwstr/>
      </vt:variant>
      <vt:variant>
        <vt:lpwstr>（2）自动备份数据库</vt:lpwstr>
      </vt:variant>
      <vt:variant>
        <vt:i4>404651745</vt:i4>
      </vt:variant>
      <vt:variant>
        <vt:i4>729</vt:i4>
      </vt:variant>
      <vt:variant>
        <vt:i4>0</vt:i4>
      </vt:variant>
      <vt:variant>
        <vt:i4>5</vt:i4>
      </vt:variant>
      <vt:variant>
        <vt:lpwstr/>
      </vt:variant>
      <vt:variant>
        <vt:lpwstr>（1）立即备份数据库</vt:lpwstr>
      </vt:variant>
      <vt:variant>
        <vt:i4>8061045</vt:i4>
      </vt:variant>
      <vt:variant>
        <vt:i4>699</vt:i4>
      </vt:variant>
      <vt:variant>
        <vt:i4>0</vt:i4>
      </vt:variant>
      <vt:variant>
        <vt:i4>5</vt:i4>
      </vt:variant>
      <vt:variant>
        <vt:lpwstr>http://www.h3c.com.cn/Service/Authorize_License/Achieve_License</vt:lpwstr>
      </vt:variant>
      <vt:variant>
        <vt:lpwstr/>
      </vt:variant>
      <vt:variant>
        <vt:i4>8061045</vt:i4>
      </vt:variant>
      <vt:variant>
        <vt:i4>684</vt:i4>
      </vt:variant>
      <vt:variant>
        <vt:i4>0</vt:i4>
      </vt:variant>
      <vt:variant>
        <vt:i4>5</vt:i4>
      </vt:variant>
      <vt:variant>
        <vt:lpwstr>http://www.h3c.com.cn/Service/Authorize_License/Achieve_License</vt:lpwstr>
      </vt:variant>
      <vt:variant>
        <vt:lpwstr/>
      </vt:variant>
      <vt:variant>
        <vt:i4>8061045</vt:i4>
      </vt:variant>
      <vt:variant>
        <vt:i4>660</vt:i4>
      </vt:variant>
      <vt:variant>
        <vt:i4>0</vt:i4>
      </vt:variant>
      <vt:variant>
        <vt:i4>5</vt:i4>
      </vt:variant>
      <vt:variant>
        <vt:lpwstr>http://www.h3c.com.cn/Service/Authorize_License/Achieve_License</vt:lpwstr>
      </vt:variant>
      <vt:variant>
        <vt:lpwstr/>
      </vt:variant>
      <vt:variant>
        <vt:i4>404651745</vt:i4>
      </vt:variant>
      <vt:variant>
        <vt:i4>600</vt:i4>
      </vt:variant>
      <vt:variant>
        <vt:i4>0</vt:i4>
      </vt:variant>
      <vt:variant>
        <vt:i4>5</vt:i4>
      </vt:variant>
      <vt:variant>
        <vt:lpwstr/>
      </vt:variant>
      <vt:variant>
        <vt:lpwstr>（1）立即备份数据库</vt:lpwstr>
      </vt:variant>
      <vt:variant>
        <vt:i4>2031665</vt:i4>
      </vt:variant>
      <vt:variant>
        <vt:i4>344</vt:i4>
      </vt:variant>
      <vt:variant>
        <vt:i4>0</vt:i4>
      </vt:variant>
      <vt:variant>
        <vt:i4>5</vt:i4>
      </vt:variant>
      <vt:variant>
        <vt:lpwstr/>
      </vt:variant>
      <vt:variant>
        <vt:lpwstr>_Toc296064354</vt:lpwstr>
      </vt:variant>
      <vt:variant>
        <vt:i4>2031665</vt:i4>
      </vt:variant>
      <vt:variant>
        <vt:i4>338</vt:i4>
      </vt:variant>
      <vt:variant>
        <vt:i4>0</vt:i4>
      </vt:variant>
      <vt:variant>
        <vt:i4>5</vt:i4>
      </vt:variant>
      <vt:variant>
        <vt:lpwstr/>
      </vt:variant>
      <vt:variant>
        <vt:lpwstr>_Toc296064353</vt:lpwstr>
      </vt:variant>
      <vt:variant>
        <vt:i4>2031665</vt:i4>
      </vt:variant>
      <vt:variant>
        <vt:i4>332</vt:i4>
      </vt:variant>
      <vt:variant>
        <vt:i4>0</vt:i4>
      </vt:variant>
      <vt:variant>
        <vt:i4>5</vt:i4>
      </vt:variant>
      <vt:variant>
        <vt:lpwstr/>
      </vt:variant>
      <vt:variant>
        <vt:lpwstr>_Toc296064352</vt:lpwstr>
      </vt:variant>
      <vt:variant>
        <vt:i4>2031665</vt:i4>
      </vt:variant>
      <vt:variant>
        <vt:i4>326</vt:i4>
      </vt:variant>
      <vt:variant>
        <vt:i4>0</vt:i4>
      </vt:variant>
      <vt:variant>
        <vt:i4>5</vt:i4>
      </vt:variant>
      <vt:variant>
        <vt:lpwstr/>
      </vt:variant>
      <vt:variant>
        <vt:lpwstr>_Toc296064351</vt:lpwstr>
      </vt:variant>
      <vt:variant>
        <vt:i4>2031665</vt:i4>
      </vt:variant>
      <vt:variant>
        <vt:i4>320</vt:i4>
      </vt:variant>
      <vt:variant>
        <vt:i4>0</vt:i4>
      </vt:variant>
      <vt:variant>
        <vt:i4>5</vt:i4>
      </vt:variant>
      <vt:variant>
        <vt:lpwstr/>
      </vt:variant>
      <vt:variant>
        <vt:lpwstr>_Toc296064350</vt:lpwstr>
      </vt:variant>
      <vt:variant>
        <vt:i4>1966129</vt:i4>
      </vt:variant>
      <vt:variant>
        <vt:i4>314</vt:i4>
      </vt:variant>
      <vt:variant>
        <vt:i4>0</vt:i4>
      </vt:variant>
      <vt:variant>
        <vt:i4>5</vt:i4>
      </vt:variant>
      <vt:variant>
        <vt:lpwstr/>
      </vt:variant>
      <vt:variant>
        <vt:lpwstr>_Toc296064349</vt:lpwstr>
      </vt:variant>
      <vt:variant>
        <vt:i4>1966129</vt:i4>
      </vt:variant>
      <vt:variant>
        <vt:i4>308</vt:i4>
      </vt:variant>
      <vt:variant>
        <vt:i4>0</vt:i4>
      </vt:variant>
      <vt:variant>
        <vt:i4>5</vt:i4>
      </vt:variant>
      <vt:variant>
        <vt:lpwstr/>
      </vt:variant>
      <vt:variant>
        <vt:lpwstr>_Toc296064348</vt:lpwstr>
      </vt:variant>
      <vt:variant>
        <vt:i4>1966129</vt:i4>
      </vt:variant>
      <vt:variant>
        <vt:i4>302</vt:i4>
      </vt:variant>
      <vt:variant>
        <vt:i4>0</vt:i4>
      </vt:variant>
      <vt:variant>
        <vt:i4>5</vt:i4>
      </vt:variant>
      <vt:variant>
        <vt:lpwstr/>
      </vt:variant>
      <vt:variant>
        <vt:lpwstr>_Toc296064347</vt:lpwstr>
      </vt:variant>
      <vt:variant>
        <vt:i4>1966129</vt:i4>
      </vt:variant>
      <vt:variant>
        <vt:i4>296</vt:i4>
      </vt:variant>
      <vt:variant>
        <vt:i4>0</vt:i4>
      </vt:variant>
      <vt:variant>
        <vt:i4>5</vt:i4>
      </vt:variant>
      <vt:variant>
        <vt:lpwstr/>
      </vt:variant>
      <vt:variant>
        <vt:lpwstr>_Toc296064346</vt:lpwstr>
      </vt:variant>
      <vt:variant>
        <vt:i4>1966129</vt:i4>
      </vt:variant>
      <vt:variant>
        <vt:i4>290</vt:i4>
      </vt:variant>
      <vt:variant>
        <vt:i4>0</vt:i4>
      </vt:variant>
      <vt:variant>
        <vt:i4>5</vt:i4>
      </vt:variant>
      <vt:variant>
        <vt:lpwstr/>
      </vt:variant>
      <vt:variant>
        <vt:lpwstr>_Toc296064345</vt:lpwstr>
      </vt:variant>
      <vt:variant>
        <vt:i4>1966129</vt:i4>
      </vt:variant>
      <vt:variant>
        <vt:i4>284</vt:i4>
      </vt:variant>
      <vt:variant>
        <vt:i4>0</vt:i4>
      </vt:variant>
      <vt:variant>
        <vt:i4>5</vt:i4>
      </vt:variant>
      <vt:variant>
        <vt:lpwstr/>
      </vt:variant>
      <vt:variant>
        <vt:lpwstr>_Toc296064344</vt:lpwstr>
      </vt:variant>
      <vt:variant>
        <vt:i4>1966129</vt:i4>
      </vt:variant>
      <vt:variant>
        <vt:i4>278</vt:i4>
      </vt:variant>
      <vt:variant>
        <vt:i4>0</vt:i4>
      </vt:variant>
      <vt:variant>
        <vt:i4>5</vt:i4>
      </vt:variant>
      <vt:variant>
        <vt:lpwstr/>
      </vt:variant>
      <vt:variant>
        <vt:lpwstr>_Toc296064343</vt:lpwstr>
      </vt:variant>
      <vt:variant>
        <vt:i4>1966129</vt:i4>
      </vt:variant>
      <vt:variant>
        <vt:i4>272</vt:i4>
      </vt:variant>
      <vt:variant>
        <vt:i4>0</vt:i4>
      </vt:variant>
      <vt:variant>
        <vt:i4>5</vt:i4>
      </vt:variant>
      <vt:variant>
        <vt:lpwstr/>
      </vt:variant>
      <vt:variant>
        <vt:lpwstr>_Toc296064342</vt:lpwstr>
      </vt:variant>
      <vt:variant>
        <vt:i4>1966129</vt:i4>
      </vt:variant>
      <vt:variant>
        <vt:i4>266</vt:i4>
      </vt:variant>
      <vt:variant>
        <vt:i4>0</vt:i4>
      </vt:variant>
      <vt:variant>
        <vt:i4>5</vt:i4>
      </vt:variant>
      <vt:variant>
        <vt:lpwstr/>
      </vt:variant>
      <vt:variant>
        <vt:lpwstr>_Toc296064341</vt:lpwstr>
      </vt:variant>
      <vt:variant>
        <vt:i4>1966129</vt:i4>
      </vt:variant>
      <vt:variant>
        <vt:i4>260</vt:i4>
      </vt:variant>
      <vt:variant>
        <vt:i4>0</vt:i4>
      </vt:variant>
      <vt:variant>
        <vt:i4>5</vt:i4>
      </vt:variant>
      <vt:variant>
        <vt:lpwstr/>
      </vt:variant>
      <vt:variant>
        <vt:lpwstr>_Toc296064340</vt:lpwstr>
      </vt:variant>
      <vt:variant>
        <vt:i4>1638449</vt:i4>
      </vt:variant>
      <vt:variant>
        <vt:i4>254</vt:i4>
      </vt:variant>
      <vt:variant>
        <vt:i4>0</vt:i4>
      </vt:variant>
      <vt:variant>
        <vt:i4>5</vt:i4>
      </vt:variant>
      <vt:variant>
        <vt:lpwstr/>
      </vt:variant>
      <vt:variant>
        <vt:lpwstr>_Toc296064339</vt:lpwstr>
      </vt:variant>
      <vt:variant>
        <vt:i4>1638449</vt:i4>
      </vt:variant>
      <vt:variant>
        <vt:i4>248</vt:i4>
      </vt:variant>
      <vt:variant>
        <vt:i4>0</vt:i4>
      </vt:variant>
      <vt:variant>
        <vt:i4>5</vt:i4>
      </vt:variant>
      <vt:variant>
        <vt:lpwstr/>
      </vt:variant>
      <vt:variant>
        <vt:lpwstr>_Toc296064338</vt:lpwstr>
      </vt:variant>
      <vt:variant>
        <vt:i4>1638449</vt:i4>
      </vt:variant>
      <vt:variant>
        <vt:i4>242</vt:i4>
      </vt:variant>
      <vt:variant>
        <vt:i4>0</vt:i4>
      </vt:variant>
      <vt:variant>
        <vt:i4>5</vt:i4>
      </vt:variant>
      <vt:variant>
        <vt:lpwstr/>
      </vt:variant>
      <vt:variant>
        <vt:lpwstr>_Toc296064337</vt:lpwstr>
      </vt:variant>
      <vt:variant>
        <vt:i4>1638449</vt:i4>
      </vt:variant>
      <vt:variant>
        <vt:i4>236</vt:i4>
      </vt:variant>
      <vt:variant>
        <vt:i4>0</vt:i4>
      </vt:variant>
      <vt:variant>
        <vt:i4>5</vt:i4>
      </vt:variant>
      <vt:variant>
        <vt:lpwstr/>
      </vt:variant>
      <vt:variant>
        <vt:lpwstr>_Toc296064336</vt:lpwstr>
      </vt:variant>
      <vt:variant>
        <vt:i4>1638449</vt:i4>
      </vt:variant>
      <vt:variant>
        <vt:i4>230</vt:i4>
      </vt:variant>
      <vt:variant>
        <vt:i4>0</vt:i4>
      </vt:variant>
      <vt:variant>
        <vt:i4>5</vt:i4>
      </vt:variant>
      <vt:variant>
        <vt:lpwstr/>
      </vt:variant>
      <vt:variant>
        <vt:lpwstr>_Toc296064335</vt:lpwstr>
      </vt:variant>
      <vt:variant>
        <vt:i4>1638449</vt:i4>
      </vt:variant>
      <vt:variant>
        <vt:i4>224</vt:i4>
      </vt:variant>
      <vt:variant>
        <vt:i4>0</vt:i4>
      </vt:variant>
      <vt:variant>
        <vt:i4>5</vt:i4>
      </vt:variant>
      <vt:variant>
        <vt:lpwstr/>
      </vt:variant>
      <vt:variant>
        <vt:lpwstr>_Toc296064334</vt:lpwstr>
      </vt:variant>
      <vt:variant>
        <vt:i4>1638449</vt:i4>
      </vt:variant>
      <vt:variant>
        <vt:i4>218</vt:i4>
      </vt:variant>
      <vt:variant>
        <vt:i4>0</vt:i4>
      </vt:variant>
      <vt:variant>
        <vt:i4>5</vt:i4>
      </vt:variant>
      <vt:variant>
        <vt:lpwstr/>
      </vt:variant>
      <vt:variant>
        <vt:lpwstr>_Toc296064333</vt:lpwstr>
      </vt:variant>
      <vt:variant>
        <vt:i4>1638449</vt:i4>
      </vt:variant>
      <vt:variant>
        <vt:i4>212</vt:i4>
      </vt:variant>
      <vt:variant>
        <vt:i4>0</vt:i4>
      </vt:variant>
      <vt:variant>
        <vt:i4>5</vt:i4>
      </vt:variant>
      <vt:variant>
        <vt:lpwstr/>
      </vt:variant>
      <vt:variant>
        <vt:lpwstr>_Toc296064332</vt:lpwstr>
      </vt:variant>
      <vt:variant>
        <vt:i4>1638449</vt:i4>
      </vt:variant>
      <vt:variant>
        <vt:i4>206</vt:i4>
      </vt:variant>
      <vt:variant>
        <vt:i4>0</vt:i4>
      </vt:variant>
      <vt:variant>
        <vt:i4>5</vt:i4>
      </vt:variant>
      <vt:variant>
        <vt:lpwstr/>
      </vt:variant>
      <vt:variant>
        <vt:lpwstr>_Toc296064331</vt:lpwstr>
      </vt:variant>
      <vt:variant>
        <vt:i4>1638449</vt:i4>
      </vt:variant>
      <vt:variant>
        <vt:i4>200</vt:i4>
      </vt:variant>
      <vt:variant>
        <vt:i4>0</vt:i4>
      </vt:variant>
      <vt:variant>
        <vt:i4>5</vt:i4>
      </vt:variant>
      <vt:variant>
        <vt:lpwstr/>
      </vt:variant>
      <vt:variant>
        <vt:lpwstr>_Toc296064330</vt:lpwstr>
      </vt:variant>
      <vt:variant>
        <vt:i4>1572913</vt:i4>
      </vt:variant>
      <vt:variant>
        <vt:i4>194</vt:i4>
      </vt:variant>
      <vt:variant>
        <vt:i4>0</vt:i4>
      </vt:variant>
      <vt:variant>
        <vt:i4>5</vt:i4>
      </vt:variant>
      <vt:variant>
        <vt:lpwstr/>
      </vt:variant>
      <vt:variant>
        <vt:lpwstr>_Toc296064329</vt:lpwstr>
      </vt:variant>
      <vt:variant>
        <vt:i4>1572913</vt:i4>
      </vt:variant>
      <vt:variant>
        <vt:i4>188</vt:i4>
      </vt:variant>
      <vt:variant>
        <vt:i4>0</vt:i4>
      </vt:variant>
      <vt:variant>
        <vt:i4>5</vt:i4>
      </vt:variant>
      <vt:variant>
        <vt:lpwstr/>
      </vt:variant>
      <vt:variant>
        <vt:lpwstr>_Toc296064328</vt:lpwstr>
      </vt:variant>
      <vt:variant>
        <vt:i4>1572913</vt:i4>
      </vt:variant>
      <vt:variant>
        <vt:i4>182</vt:i4>
      </vt:variant>
      <vt:variant>
        <vt:i4>0</vt:i4>
      </vt:variant>
      <vt:variant>
        <vt:i4>5</vt:i4>
      </vt:variant>
      <vt:variant>
        <vt:lpwstr/>
      </vt:variant>
      <vt:variant>
        <vt:lpwstr>_Toc296064327</vt:lpwstr>
      </vt:variant>
      <vt:variant>
        <vt:i4>1572913</vt:i4>
      </vt:variant>
      <vt:variant>
        <vt:i4>176</vt:i4>
      </vt:variant>
      <vt:variant>
        <vt:i4>0</vt:i4>
      </vt:variant>
      <vt:variant>
        <vt:i4>5</vt:i4>
      </vt:variant>
      <vt:variant>
        <vt:lpwstr/>
      </vt:variant>
      <vt:variant>
        <vt:lpwstr>_Toc296064326</vt:lpwstr>
      </vt:variant>
      <vt:variant>
        <vt:i4>1572913</vt:i4>
      </vt:variant>
      <vt:variant>
        <vt:i4>170</vt:i4>
      </vt:variant>
      <vt:variant>
        <vt:i4>0</vt:i4>
      </vt:variant>
      <vt:variant>
        <vt:i4>5</vt:i4>
      </vt:variant>
      <vt:variant>
        <vt:lpwstr/>
      </vt:variant>
      <vt:variant>
        <vt:lpwstr>_Toc296064325</vt:lpwstr>
      </vt:variant>
      <vt:variant>
        <vt:i4>1572913</vt:i4>
      </vt:variant>
      <vt:variant>
        <vt:i4>164</vt:i4>
      </vt:variant>
      <vt:variant>
        <vt:i4>0</vt:i4>
      </vt:variant>
      <vt:variant>
        <vt:i4>5</vt:i4>
      </vt:variant>
      <vt:variant>
        <vt:lpwstr/>
      </vt:variant>
      <vt:variant>
        <vt:lpwstr>_Toc296064324</vt:lpwstr>
      </vt:variant>
      <vt:variant>
        <vt:i4>1572913</vt:i4>
      </vt:variant>
      <vt:variant>
        <vt:i4>158</vt:i4>
      </vt:variant>
      <vt:variant>
        <vt:i4>0</vt:i4>
      </vt:variant>
      <vt:variant>
        <vt:i4>5</vt:i4>
      </vt:variant>
      <vt:variant>
        <vt:lpwstr/>
      </vt:variant>
      <vt:variant>
        <vt:lpwstr>_Toc296064323</vt:lpwstr>
      </vt:variant>
      <vt:variant>
        <vt:i4>1572913</vt:i4>
      </vt:variant>
      <vt:variant>
        <vt:i4>152</vt:i4>
      </vt:variant>
      <vt:variant>
        <vt:i4>0</vt:i4>
      </vt:variant>
      <vt:variant>
        <vt:i4>5</vt:i4>
      </vt:variant>
      <vt:variant>
        <vt:lpwstr/>
      </vt:variant>
      <vt:variant>
        <vt:lpwstr>_Toc296064322</vt:lpwstr>
      </vt:variant>
      <vt:variant>
        <vt:i4>1572913</vt:i4>
      </vt:variant>
      <vt:variant>
        <vt:i4>146</vt:i4>
      </vt:variant>
      <vt:variant>
        <vt:i4>0</vt:i4>
      </vt:variant>
      <vt:variant>
        <vt:i4>5</vt:i4>
      </vt:variant>
      <vt:variant>
        <vt:lpwstr/>
      </vt:variant>
      <vt:variant>
        <vt:lpwstr>_Toc296064321</vt:lpwstr>
      </vt:variant>
      <vt:variant>
        <vt:i4>1572913</vt:i4>
      </vt:variant>
      <vt:variant>
        <vt:i4>140</vt:i4>
      </vt:variant>
      <vt:variant>
        <vt:i4>0</vt:i4>
      </vt:variant>
      <vt:variant>
        <vt:i4>5</vt:i4>
      </vt:variant>
      <vt:variant>
        <vt:lpwstr/>
      </vt:variant>
      <vt:variant>
        <vt:lpwstr>_Toc296064320</vt:lpwstr>
      </vt:variant>
      <vt:variant>
        <vt:i4>1769521</vt:i4>
      </vt:variant>
      <vt:variant>
        <vt:i4>134</vt:i4>
      </vt:variant>
      <vt:variant>
        <vt:i4>0</vt:i4>
      </vt:variant>
      <vt:variant>
        <vt:i4>5</vt:i4>
      </vt:variant>
      <vt:variant>
        <vt:lpwstr/>
      </vt:variant>
      <vt:variant>
        <vt:lpwstr>_Toc296064319</vt:lpwstr>
      </vt:variant>
      <vt:variant>
        <vt:i4>1769521</vt:i4>
      </vt:variant>
      <vt:variant>
        <vt:i4>128</vt:i4>
      </vt:variant>
      <vt:variant>
        <vt:i4>0</vt:i4>
      </vt:variant>
      <vt:variant>
        <vt:i4>5</vt:i4>
      </vt:variant>
      <vt:variant>
        <vt:lpwstr/>
      </vt:variant>
      <vt:variant>
        <vt:lpwstr>_Toc296064318</vt:lpwstr>
      </vt:variant>
      <vt:variant>
        <vt:i4>1769521</vt:i4>
      </vt:variant>
      <vt:variant>
        <vt:i4>122</vt:i4>
      </vt:variant>
      <vt:variant>
        <vt:i4>0</vt:i4>
      </vt:variant>
      <vt:variant>
        <vt:i4>5</vt:i4>
      </vt:variant>
      <vt:variant>
        <vt:lpwstr/>
      </vt:variant>
      <vt:variant>
        <vt:lpwstr>_Toc296064317</vt:lpwstr>
      </vt:variant>
      <vt:variant>
        <vt:i4>1769521</vt:i4>
      </vt:variant>
      <vt:variant>
        <vt:i4>116</vt:i4>
      </vt:variant>
      <vt:variant>
        <vt:i4>0</vt:i4>
      </vt:variant>
      <vt:variant>
        <vt:i4>5</vt:i4>
      </vt:variant>
      <vt:variant>
        <vt:lpwstr/>
      </vt:variant>
      <vt:variant>
        <vt:lpwstr>_Toc296064316</vt:lpwstr>
      </vt:variant>
      <vt:variant>
        <vt:i4>1769521</vt:i4>
      </vt:variant>
      <vt:variant>
        <vt:i4>110</vt:i4>
      </vt:variant>
      <vt:variant>
        <vt:i4>0</vt:i4>
      </vt:variant>
      <vt:variant>
        <vt:i4>5</vt:i4>
      </vt:variant>
      <vt:variant>
        <vt:lpwstr/>
      </vt:variant>
      <vt:variant>
        <vt:lpwstr>_Toc296064315</vt:lpwstr>
      </vt:variant>
      <vt:variant>
        <vt:i4>1769521</vt:i4>
      </vt:variant>
      <vt:variant>
        <vt:i4>104</vt:i4>
      </vt:variant>
      <vt:variant>
        <vt:i4>0</vt:i4>
      </vt:variant>
      <vt:variant>
        <vt:i4>5</vt:i4>
      </vt:variant>
      <vt:variant>
        <vt:lpwstr/>
      </vt:variant>
      <vt:variant>
        <vt:lpwstr>_Toc296064314</vt:lpwstr>
      </vt:variant>
      <vt:variant>
        <vt:i4>1769521</vt:i4>
      </vt:variant>
      <vt:variant>
        <vt:i4>98</vt:i4>
      </vt:variant>
      <vt:variant>
        <vt:i4>0</vt:i4>
      </vt:variant>
      <vt:variant>
        <vt:i4>5</vt:i4>
      </vt:variant>
      <vt:variant>
        <vt:lpwstr/>
      </vt:variant>
      <vt:variant>
        <vt:lpwstr>_Toc296064313</vt:lpwstr>
      </vt:variant>
      <vt:variant>
        <vt:i4>1769521</vt:i4>
      </vt:variant>
      <vt:variant>
        <vt:i4>92</vt:i4>
      </vt:variant>
      <vt:variant>
        <vt:i4>0</vt:i4>
      </vt:variant>
      <vt:variant>
        <vt:i4>5</vt:i4>
      </vt:variant>
      <vt:variant>
        <vt:lpwstr/>
      </vt:variant>
      <vt:variant>
        <vt:lpwstr>_Toc296064312</vt:lpwstr>
      </vt:variant>
      <vt:variant>
        <vt:i4>1769521</vt:i4>
      </vt:variant>
      <vt:variant>
        <vt:i4>86</vt:i4>
      </vt:variant>
      <vt:variant>
        <vt:i4>0</vt:i4>
      </vt:variant>
      <vt:variant>
        <vt:i4>5</vt:i4>
      </vt:variant>
      <vt:variant>
        <vt:lpwstr/>
      </vt:variant>
      <vt:variant>
        <vt:lpwstr>_Toc296064311</vt:lpwstr>
      </vt:variant>
      <vt:variant>
        <vt:i4>1769521</vt:i4>
      </vt:variant>
      <vt:variant>
        <vt:i4>80</vt:i4>
      </vt:variant>
      <vt:variant>
        <vt:i4>0</vt:i4>
      </vt:variant>
      <vt:variant>
        <vt:i4>5</vt:i4>
      </vt:variant>
      <vt:variant>
        <vt:lpwstr/>
      </vt:variant>
      <vt:variant>
        <vt:lpwstr>_Toc296064310</vt:lpwstr>
      </vt:variant>
      <vt:variant>
        <vt:i4>1703985</vt:i4>
      </vt:variant>
      <vt:variant>
        <vt:i4>74</vt:i4>
      </vt:variant>
      <vt:variant>
        <vt:i4>0</vt:i4>
      </vt:variant>
      <vt:variant>
        <vt:i4>5</vt:i4>
      </vt:variant>
      <vt:variant>
        <vt:lpwstr/>
      </vt:variant>
      <vt:variant>
        <vt:lpwstr>_Toc296064309</vt:lpwstr>
      </vt:variant>
      <vt:variant>
        <vt:i4>1703985</vt:i4>
      </vt:variant>
      <vt:variant>
        <vt:i4>68</vt:i4>
      </vt:variant>
      <vt:variant>
        <vt:i4>0</vt:i4>
      </vt:variant>
      <vt:variant>
        <vt:i4>5</vt:i4>
      </vt:variant>
      <vt:variant>
        <vt:lpwstr/>
      </vt:variant>
      <vt:variant>
        <vt:lpwstr>_Toc296064308</vt:lpwstr>
      </vt:variant>
      <vt:variant>
        <vt:i4>1703985</vt:i4>
      </vt:variant>
      <vt:variant>
        <vt:i4>62</vt:i4>
      </vt:variant>
      <vt:variant>
        <vt:i4>0</vt:i4>
      </vt:variant>
      <vt:variant>
        <vt:i4>5</vt:i4>
      </vt:variant>
      <vt:variant>
        <vt:lpwstr/>
      </vt:variant>
      <vt:variant>
        <vt:lpwstr>_Toc296064307</vt:lpwstr>
      </vt:variant>
      <vt:variant>
        <vt:i4>1703985</vt:i4>
      </vt:variant>
      <vt:variant>
        <vt:i4>56</vt:i4>
      </vt:variant>
      <vt:variant>
        <vt:i4>0</vt:i4>
      </vt:variant>
      <vt:variant>
        <vt:i4>5</vt:i4>
      </vt:variant>
      <vt:variant>
        <vt:lpwstr/>
      </vt:variant>
      <vt:variant>
        <vt:lpwstr>_Toc296064306</vt:lpwstr>
      </vt:variant>
      <vt:variant>
        <vt:i4>1703985</vt:i4>
      </vt:variant>
      <vt:variant>
        <vt:i4>50</vt:i4>
      </vt:variant>
      <vt:variant>
        <vt:i4>0</vt:i4>
      </vt:variant>
      <vt:variant>
        <vt:i4>5</vt:i4>
      </vt:variant>
      <vt:variant>
        <vt:lpwstr/>
      </vt:variant>
      <vt:variant>
        <vt:lpwstr>_Toc296064305</vt:lpwstr>
      </vt:variant>
      <vt:variant>
        <vt:i4>1703985</vt:i4>
      </vt:variant>
      <vt:variant>
        <vt:i4>44</vt:i4>
      </vt:variant>
      <vt:variant>
        <vt:i4>0</vt:i4>
      </vt:variant>
      <vt:variant>
        <vt:i4>5</vt:i4>
      </vt:variant>
      <vt:variant>
        <vt:lpwstr/>
      </vt:variant>
      <vt:variant>
        <vt:lpwstr>_Toc296064304</vt:lpwstr>
      </vt:variant>
      <vt:variant>
        <vt:i4>1703985</vt:i4>
      </vt:variant>
      <vt:variant>
        <vt:i4>38</vt:i4>
      </vt:variant>
      <vt:variant>
        <vt:i4>0</vt:i4>
      </vt:variant>
      <vt:variant>
        <vt:i4>5</vt:i4>
      </vt:variant>
      <vt:variant>
        <vt:lpwstr/>
      </vt:variant>
      <vt:variant>
        <vt:lpwstr>_Toc296064303</vt:lpwstr>
      </vt:variant>
      <vt:variant>
        <vt:i4>1703985</vt:i4>
      </vt:variant>
      <vt:variant>
        <vt:i4>32</vt:i4>
      </vt:variant>
      <vt:variant>
        <vt:i4>0</vt:i4>
      </vt:variant>
      <vt:variant>
        <vt:i4>5</vt:i4>
      </vt:variant>
      <vt:variant>
        <vt:lpwstr/>
      </vt:variant>
      <vt:variant>
        <vt:lpwstr>_Toc296064302</vt:lpwstr>
      </vt:variant>
      <vt:variant>
        <vt:i4>1703985</vt:i4>
      </vt:variant>
      <vt:variant>
        <vt:i4>26</vt:i4>
      </vt:variant>
      <vt:variant>
        <vt:i4>0</vt:i4>
      </vt:variant>
      <vt:variant>
        <vt:i4>5</vt:i4>
      </vt:variant>
      <vt:variant>
        <vt:lpwstr/>
      </vt:variant>
      <vt:variant>
        <vt:lpwstr>_Toc296064301</vt:lpwstr>
      </vt:variant>
      <vt:variant>
        <vt:i4>1703985</vt:i4>
      </vt:variant>
      <vt:variant>
        <vt:i4>20</vt:i4>
      </vt:variant>
      <vt:variant>
        <vt:i4>0</vt:i4>
      </vt:variant>
      <vt:variant>
        <vt:i4>5</vt:i4>
      </vt:variant>
      <vt:variant>
        <vt:lpwstr/>
      </vt:variant>
      <vt:variant>
        <vt:lpwstr>_Toc296064300</vt:lpwstr>
      </vt:variant>
      <vt:variant>
        <vt:i4>1245232</vt:i4>
      </vt:variant>
      <vt:variant>
        <vt:i4>14</vt:i4>
      </vt:variant>
      <vt:variant>
        <vt:i4>0</vt:i4>
      </vt:variant>
      <vt:variant>
        <vt:i4>5</vt:i4>
      </vt:variant>
      <vt:variant>
        <vt:lpwstr/>
      </vt:variant>
      <vt:variant>
        <vt:lpwstr>_Toc296064299</vt:lpwstr>
      </vt:variant>
      <vt:variant>
        <vt:i4>1245232</vt:i4>
      </vt:variant>
      <vt:variant>
        <vt:i4>8</vt:i4>
      </vt:variant>
      <vt:variant>
        <vt:i4>0</vt:i4>
      </vt:variant>
      <vt:variant>
        <vt:i4>5</vt:i4>
      </vt:variant>
      <vt:variant>
        <vt:lpwstr/>
      </vt:variant>
      <vt:variant>
        <vt:lpwstr>_Toc296064298</vt:lpwstr>
      </vt:variant>
      <vt:variant>
        <vt:i4>1245232</vt:i4>
      </vt:variant>
      <vt:variant>
        <vt:i4>2</vt:i4>
      </vt:variant>
      <vt:variant>
        <vt:i4>0</vt:i4>
      </vt:variant>
      <vt:variant>
        <vt:i4>5</vt:i4>
      </vt:variant>
      <vt:variant>
        <vt:lpwstr/>
      </vt:variant>
      <vt:variant>
        <vt:lpwstr>_Toc296064297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 KF6754 (RD)</dc:creator>
  <cp:keywords/>
  <dc:description/>
  <cp:lastModifiedBy>编译意见修改</cp:lastModifiedBy>
  <cp:revision>2</cp:revision>
  <cp:lastPrinted>2010-01-18T09:34:00Z</cp:lastPrinted>
  <dcterms:created xsi:type="dcterms:W3CDTF">2016-05-27T03:23:00Z</dcterms:created>
  <dcterms:modified xsi:type="dcterms:W3CDTF">2016-05-27T03:23:00Z</dcterms:modified>
</cp:coreProperties>
</file>